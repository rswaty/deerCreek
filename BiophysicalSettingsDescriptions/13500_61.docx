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91D" w:rsidP="001A291D" w:rsidRDefault="001A291D">
      <w:pPr>
        <w:pStyle w:val="BpSTitle"/>
      </w:pPr>
      <w:r>
        <w:t>13500</w:t>
      </w:r>
    </w:p>
    <w:p w:rsidR="001A291D" w:rsidP="001A291D" w:rsidRDefault="001A291D">
      <w:pPr>
        <w:pStyle w:val="BpSTitle"/>
      </w:pPr>
      <w:r>
        <w:t>Central and Southern Appalachian Spruce-Fir Forest</w:t>
      </w:r>
    </w:p>
    <w:p w:rsidR="001A291D" w:rsidP="001A291D" w:rsidRDefault="001A291D">
      <w:r>
        <w:t xmlns:w="http://schemas.openxmlformats.org/wordprocessingml/2006/main">BpS Model/Description Version: Aug. 2020</w:t>
      </w:r>
      <w:r>
        <w:tab/>
      </w:r>
      <w:r>
        <w:tab/>
      </w:r>
      <w:r>
        <w:tab/>
      </w:r>
      <w:r>
        <w:tab/>
      </w:r>
      <w:r>
        <w:tab/>
      </w:r>
      <w:r>
        <w:tab/>
      </w:r>
      <w:r>
        <w:tab/>
      </w:r>
    </w:p>
    <w:p w:rsidR="001A291D" w:rsidP="001A291D" w:rsidRDefault="008220D5">
      <w:r>
        <w:tab/>
      </w:r>
      <w:r>
        <w:tab/>
      </w:r>
      <w:r>
        <w:tab/>
      </w:r>
      <w:r>
        <w:tab/>
      </w:r>
      <w:r>
        <w:tab/>
      </w:r>
      <w:r>
        <w:tab/>
      </w:r>
      <w:r>
        <w:tab/>
      </w:r>
      <w:r>
        <w:tab/>
      </w:r>
      <w:r>
        <w:tab/>
      </w:r>
      <w:r>
        <w:tab/>
        <w:t>Update: 3/28/2018</w:t>
      </w:r>
    </w:p>
    <w:p w:rsidR="008220D5" w:rsidP="001A291D" w:rsidRDefault="008220D5"/>
    <w:tbl>
      <w:tblPr>
        <w:tblW w:w="759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340"/>
        <w:gridCol w:w="3012"/>
        <w:gridCol w:w="1392"/>
        <w:gridCol w:w="852"/>
      </w:tblGrid>
      <w:tr w:rsidRPr="001A291D" w:rsidR="001A291D" w:rsidTr="001A291D">
        <w:tc>
          <w:tcPr>
            <w:tcW w:w="2340" w:type="dxa"/>
            <w:tcBorders>
              <w:top w:val="single" w:color="auto" w:sz="2" w:space="0"/>
              <w:left w:val="single" w:color="auto" w:sz="12" w:space="0"/>
              <w:bottom w:val="single" w:color="000000" w:sz="12" w:space="0"/>
            </w:tcBorders>
            <w:shd w:val="clear" w:color="auto" w:fill="auto"/>
          </w:tcPr>
          <w:p w:rsidRPr="001A291D" w:rsidR="001A291D" w:rsidP="008F5DAE" w:rsidRDefault="001A291D">
            <w:pPr>
              <w:rPr>
                <w:b/>
                <w:bCs/>
              </w:rPr>
            </w:pPr>
            <w:r w:rsidRPr="001A291D">
              <w:rPr>
                <w:b/>
                <w:bCs/>
              </w:rPr>
              <w:t>Modelers</w:t>
            </w:r>
          </w:p>
        </w:tc>
        <w:tc>
          <w:tcPr>
            <w:tcW w:w="3012" w:type="dxa"/>
            <w:tcBorders>
              <w:top w:val="single" w:color="auto" w:sz="2" w:space="0"/>
              <w:bottom w:val="single" w:color="000000" w:sz="12" w:space="0"/>
              <w:right w:val="single" w:color="000000" w:sz="12" w:space="0"/>
            </w:tcBorders>
            <w:shd w:val="clear" w:color="auto" w:fill="auto"/>
          </w:tcPr>
          <w:p w:rsidRPr="001A291D" w:rsidR="001A291D" w:rsidP="008F5DAE" w:rsidRDefault="001A291D">
            <w:pPr>
              <w:rPr>
                <w:b/>
                <w:bCs/>
              </w:rPr>
            </w:pPr>
          </w:p>
        </w:tc>
        <w:tc>
          <w:tcPr>
            <w:tcW w:w="1392" w:type="dxa"/>
            <w:tcBorders>
              <w:top w:val="single" w:color="auto" w:sz="2" w:space="0"/>
              <w:left w:val="single" w:color="000000" w:sz="12" w:space="0"/>
              <w:bottom w:val="single" w:color="000000" w:sz="12" w:space="0"/>
            </w:tcBorders>
            <w:shd w:val="clear" w:color="auto" w:fill="auto"/>
          </w:tcPr>
          <w:p w:rsidRPr="001A291D" w:rsidR="001A291D" w:rsidP="008F5DAE" w:rsidRDefault="001A291D">
            <w:pPr>
              <w:rPr>
                <w:b/>
                <w:bCs/>
              </w:rPr>
            </w:pPr>
            <w:r w:rsidRPr="001A291D">
              <w:rPr>
                <w:b/>
                <w:bCs/>
              </w:rPr>
              <w:t>Reviewers</w:t>
            </w:r>
          </w:p>
        </w:tc>
        <w:tc>
          <w:tcPr>
            <w:tcW w:w="852" w:type="dxa"/>
            <w:tcBorders>
              <w:top w:val="single" w:color="auto" w:sz="2" w:space="0"/>
              <w:bottom w:val="single" w:color="000000" w:sz="12" w:space="0"/>
            </w:tcBorders>
            <w:shd w:val="clear" w:color="auto" w:fill="auto"/>
          </w:tcPr>
          <w:p w:rsidRPr="001A291D" w:rsidR="001A291D" w:rsidP="008F5DAE" w:rsidRDefault="001A291D">
            <w:pPr>
              <w:rPr>
                <w:b/>
                <w:bCs/>
              </w:rPr>
            </w:pPr>
          </w:p>
        </w:tc>
      </w:tr>
      <w:tr w:rsidRPr="001A291D" w:rsidR="001A291D" w:rsidTr="001A291D">
        <w:tc>
          <w:tcPr>
            <w:tcW w:w="2340" w:type="dxa"/>
            <w:tcBorders>
              <w:top w:val="single" w:color="000000" w:sz="12" w:space="0"/>
              <w:left w:val="single" w:color="auto" w:sz="12" w:space="0"/>
            </w:tcBorders>
            <w:shd w:val="clear" w:color="auto" w:fill="auto"/>
          </w:tcPr>
          <w:p w:rsidRPr="001A291D" w:rsidR="001A291D" w:rsidP="008F5DAE" w:rsidRDefault="001A291D">
            <w:pPr>
              <w:rPr>
                <w:bCs/>
              </w:rPr>
            </w:pPr>
            <w:proofErr w:type="spellStart"/>
            <w:r w:rsidRPr="001A291D">
              <w:rPr>
                <w:bCs/>
              </w:rPr>
              <w:t>KellyAnn</w:t>
            </w:r>
            <w:proofErr w:type="spellEnd"/>
            <w:r w:rsidRPr="001A291D">
              <w:rPr>
                <w:bCs/>
              </w:rPr>
              <w:t xml:space="preserve"> F Gorman</w:t>
            </w:r>
          </w:p>
        </w:tc>
        <w:tc>
          <w:tcPr>
            <w:tcW w:w="3012" w:type="dxa"/>
            <w:tcBorders>
              <w:top w:val="single" w:color="000000" w:sz="12" w:space="0"/>
              <w:right w:val="single" w:color="000000" w:sz="12" w:space="0"/>
            </w:tcBorders>
            <w:shd w:val="clear" w:color="auto" w:fill="auto"/>
          </w:tcPr>
          <w:p w:rsidRPr="001A291D" w:rsidR="001A291D" w:rsidP="008F5DAE" w:rsidRDefault="001A291D">
            <w:r w:rsidRPr="001A291D">
              <w:t>kellyann_gorman@nps.gov</w:t>
            </w:r>
          </w:p>
        </w:tc>
        <w:tc>
          <w:tcPr>
            <w:tcW w:w="1392" w:type="dxa"/>
            <w:tcBorders>
              <w:top w:val="single" w:color="000000" w:sz="12" w:space="0"/>
              <w:left w:val="single" w:color="000000" w:sz="12" w:space="0"/>
            </w:tcBorders>
            <w:shd w:val="clear" w:color="auto" w:fill="auto"/>
          </w:tcPr>
          <w:p w:rsidRPr="001A291D" w:rsidR="001A291D" w:rsidP="008F5DAE" w:rsidRDefault="001A291D">
            <w:r w:rsidRPr="001A291D">
              <w:t>None</w:t>
            </w:r>
          </w:p>
        </w:tc>
        <w:tc>
          <w:tcPr>
            <w:tcW w:w="852" w:type="dxa"/>
            <w:tcBorders>
              <w:top w:val="single" w:color="000000" w:sz="12" w:space="0"/>
            </w:tcBorders>
            <w:shd w:val="clear" w:color="auto" w:fill="auto"/>
          </w:tcPr>
          <w:p w:rsidRPr="001A291D" w:rsidR="001A291D" w:rsidP="008F5DAE" w:rsidRDefault="001A291D">
            <w:r w:rsidRPr="001A291D">
              <w:t>None</w:t>
            </w:r>
          </w:p>
        </w:tc>
      </w:tr>
      <w:tr w:rsidRPr="001A291D" w:rsidR="001A291D" w:rsidTr="001A291D">
        <w:tc>
          <w:tcPr>
            <w:tcW w:w="2340" w:type="dxa"/>
            <w:tcBorders>
              <w:left w:val="single" w:color="auto" w:sz="12" w:space="0"/>
            </w:tcBorders>
            <w:shd w:val="clear" w:color="auto" w:fill="auto"/>
          </w:tcPr>
          <w:p w:rsidRPr="001A291D" w:rsidR="001A291D" w:rsidP="008F5DAE" w:rsidRDefault="001A291D">
            <w:pPr>
              <w:rPr>
                <w:bCs/>
              </w:rPr>
            </w:pPr>
            <w:r w:rsidRPr="001A291D">
              <w:rPr>
                <w:bCs/>
              </w:rPr>
              <w:t>Carlen Emanuel</w:t>
            </w:r>
          </w:p>
        </w:tc>
        <w:tc>
          <w:tcPr>
            <w:tcW w:w="3012" w:type="dxa"/>
            <w:tcBorders>
              <w:right w:val="single" w:color="000000" w:sz="12" w:space="0"/>
            </w:tcBorders>
            <w:shd w:val="clear" w:color="auto" w:fill="auto"/>
          </w:tcPr>
          <w:p w:rsidRPr="001A291D" w:rsidR="001A291D" w:rsidP="008F5DAE" w:rsidRDefault="001A291D">
            <w:r w:rsidRPr="001A291D">
              <w:t>cemanuel@tnc.org</w:t>
            </w:r>
          </w:p>
        </w:tc>
        <w:tc>
          <w:tcPr>
            <w:tcW w:w="1392" w:type="dxa"/>
            <w:tcBorders>
              <w:left w:val="single" w:color="000000" w:sz="12" w:space="0"/>
            </w:tcBorders>
            <w:shd w:val="clear" w:color="auto" w:fill="auto"/>
          </w:tcPr>
          <w:p w:rsidRPr="001A291D" w:rsidR="001A291D" w:rsidP="008F5DAE" w:rsidRDefault="001A291D">
            <w:r w:rsidRPr="001A291D">
              <w:t>None</w:t>
            </w:r>
          </w:p>
        </w:tc>
        <w:tc>
          <w:tcPr>
            <w:tcW w:w="852" w:type="dxa"/>
            <w:shd w:val="clear" w:color="auto" w:fill="auto"/>
          </w:tcPr>
          <w:p w:rsidRPr="001A291D" w:rsidR="001A291D" w:rsidP="008F5DAE" w:rsidRDefault="001A291D">
            <w:r w:rsidRPr="001A291D">
              <w:t>None</w:t>
            </w:r>
          </w:p>
        </w:tc>
      </w:tr>
      <w:tr w:rsidRPr="001A291D" w:rsidR="001A291D" w:rsidTr="001A291D">
        <w:tc>
          <w:tcPr>
            <w:tcW w:w="2340" w:type="dxa"/>
            <w:tcBorders>
              <w:left w:val="single" w:color="auto" w:sz="12" w:space="0"/>
              <w:bottom w:val="single" w:color="auto" w:sz="2" w:space="0"/>
            </w:tcBorders>
            <w:shd w:val="clear" w:color="auto" w:fill="auto"/>
          </w:tcPr>
          <w:p w:rsidRPr="001A291D" w:rsidR="001A291D" w:rsidP="008F5DAE" w:rsidRDefault="001A291D">
            <w:pPr>
              <w:rPr>
                <w:bCs/>
              </w:rPr>
            </w:pPr>
            <w:r w:rsidRPr="001A291D">
              <w:rPr>
                <w:bCs/>
              </w:rPr>
              <w:t>None</w:t>
            </w:r>
          </w:p>
        </w:tc>
        <w:tc>
          <w:tcPr>
            <w:tcW w:w="3012" w:type="dxa"/>
            <w:tcBorders>
              <w:right w:val="single" w:color="000000" w:sz="12" w:space="0"/>
            </w:tcBorders>
            <w:shd w:val="clear" w:color="auto" w:fill="auto"/>
          </w:tcPr>
          <w:p w:rsidRPr="001A291D" w:rsidR="001A291D" w:rsidP="008F5DAE" w:rsidRDefault="001A291D">
            <w:r w:rsidRPr="001A291D">
              <w:t>None</w:t>
            </w:r>
          </w:p>
        </w:tc>
        <w:tc>
          <w:tcPr>
            <w:tcW w:w="1392" w:type="dxa"/>
            <w:tcBorders>
              <w:left w:val="single" w:color="000000" w:sz="12" w:space="0"/>
              <w:bottom w:val="single" w:color="auto" w:sz="2" w:space="0"/>
            </w:tcBorders>
            <w:shd w:val="clear" w:color="auto" w:fill="auto"/>
          </w:tcPr>
          <w:p w:rsidRPr="001A291D" w:rsidR="001A291D" w:rsidP="008F5DAE" w:rsidRDefault="001A291D">
            <w:r w:rsidRPr="001A291D">
              <w:t>None</w:t>
            </w:r>
          </w:p>
        </w:tc>
        <w:tc>
          <w:tcPr>
            <w:tcW w:w="852" w:type="dxa"/>
            <w:shd w:val="clear" w:color="auto" w:fill="auto"/>
          </w:tcPr>
          <w:p w:rsidRPr="001A291D" w:rsidR="001A291D" w:rsidP="008F5DAE" w:rsidRDefault="001A291D">
            <w:r w:rsidRPr="001A291D">
              <w:t>None</w:t>
            </w:r>
          </w:p>
        </w:tc>
      </w:tr>
    </w:tbl>
    <w:p w:rsidR="001A291D" w:rsidP="001A291D" w:rsidRDefault="001A291D"/>
    <w:p w:rsidR="001A291D" w:rsidP="001A291D" w:rsidRDefault="001A291D">
      <w:pPr>
        <w:pStyle w:val="InfoPara"/>
      </w:pPr>
      <w:r>
        <w:t>Vegetation Type</w:t>
      </w:r>
    </w:p>
    <w:p w:rsidR="001A291D" w:rsidP="001A291D" w:rsidRDefault="001A291D">
      <w:r>
        <w:t>Forest and Woodland</w:t>
      </w:r>
    </w:p>
    <w:p w:rsidR="001A291D" w:rsidP="001A291D" w:rsidRDefault="001A291D">
      <w:pPr>
        <w:pStyle w:val="InfoPara"/>
      </w:pPr>
      <w:r>
        <w:t>Map Zones</w:t>
      </w:r>
    </w:p>
    <w:p w:rsidR="001A291D" w:rsidP="001A291D" w:rsidRDefault="001A291D">
      <w:r>
        <w:t>61</w:t>
      </w:r>
      <w:bookmarkStart w:name="_GoBack" w:id="0"/>
      <w:bookmarkEnd w:id="0"/>
    </w:p>
    <w:p w:rsidR="001A291D" w:rsidP="001A291D" w:rsidRDefault="001A291D">
      <w:pPr>
        <w:pStyle w:val="InfoPara"/>
      </w:pPr>
      <w:r>
        <w:t>Geographic Range</w:t>
      </w:r>
    </w:p>
    <w:p w:rsidR="001A291D" w:rsidP="001A291D" w:rsidRDefault="001A291D">
      <w:r>
        <w:t>This system ranges from western N</w:t>
      </w:r>
      <w:r w:rsidR="008220D5">
        <w:t xml:space="preserve">orth </w:t>
      </w:r>
      <w:r>
        <w:t>C</w:t>
      </w:r>
      <w:r w:rsidR="008220D5">
        <w:t>arolina</w:t>
      </w:r>
      <w:r>
        <w:t xml:space="preserve"> and eastern T</w:t>
      </w:r>
      <w:r w:rsidR="008220D5">
        <w:t>ennessee</w:t>
      </w:r>
      <w:r>
        <w:t xml:space="preserve"> (Balsam Mountains and Great Smokey Mountains) to the mountains of V</w:t>
      </w:r>
      <w:r w:rsidR="008220D5">
        <w:t>irginia</w:t>
      </w:r>
      <w:r>
        <w:t xml:space="preserve"> and West V</w:t>
      </w:r>
      <w:r w:rsidR="008220D5">
        <w:t>irginia</w:t>
      </w:r>
      <w:r>
        <w:t>. The Northern Hardwood component also occurs in a small part on Black M</w:t>
      </w:r>
      <w:r w:rsidR="008220D5">
        <w:t>ountain</w:t>
      </w:r>
      <w:r>
        <w:t>. in eastern K</w:t>
      </w:r>
      <w:r w:rsidR="008220D5">
        <w:t>entucky</w:t>
      </w:r>
      <w:r>
        <w:t>. The northern limit is either M</w:t>
      </w:r>
      <w:r w:rsidR="008220D5">
        <w:t>aryland or Pennsylvania.</w:t>
      </w:r>
    </w:p>
    <w:p w:rsidR="001A291D" w:rsidP="001A291D" w:rsidRDefault="001A291D">
      <w:pPr>
        <w:pStyle w:val="InfoPara"/>
      </w:pPr>
      <w:r>
        <w:t>Biophysical Site Description</w:t>
      </w:r>
    </w:p>
    <w:p w:rsidR="001A291D" w:rsidP="001A291D" w:rsidRDefault="001A291D">
      <w:r>
        <w:t>This system consists of forests in the highest elevation zone of the Southern Blue Ridge and parts of the central Appalachians. Generally occurring on all topographic positions above 1676m (5500ft), up to the highest peaks, but can be found as low as 975m</w:t>
      </w:r>
      <w:r w:rsidR="007C15B0">
        <w:t xml:space="preserve"> </w:t>
      </w:r>
      <w:r>
        <w:t xml:space="preserve">(3200ft) at the northern range in West Virginia (NatureServe 2007). Occurs in the Central Appalachian Broadleaf-Coniferous and Forest Meadow ecological provinces, and the Northern Ridge and Valley and Blue Ridge Mountain ecological sections (others also likely). Generally, site conditions are poor, with short frost-free seasons. </w:t>
      </w:r>
    </w:p>
    <w:p w:rsidR="001A291D" w:rsidP="001A291D" w:rsidRDefault="001A291D"/>
    <w:p w:rsidR="001A291D" w:rsidP="001A291D" w:rsidRDefault="001A291D">
      <w:r>
        <w:t xml:space="preserve">Soils are highly variable, ranging from deep mineral soils to well-developed boulder fields. Soils may be saturated for long periods from a combination of precipitation and seepage. Any kind of bedrock may be present, but most sites have erosion-resistant felsic igneous or metamorphic rocks (NatureServe 2007). Toward the southern end of the range, soils are most often rocky and acidic, with low base saturation; toward the northern end, sites tend to be characterized by shallow, poorly developed, easily eroded soils on steep slopes. A thick organic soil layer is frequently present. </w:t>
      </w:r>
    </w:p>
    <w:p w:rsidR="001A291D" w:rsidP="001A291D" w:rsidRDefault="001A291D"/>
    <w:p w:rsidR="001A291D" w:rsidP="001A291D" w:rsidRDefault="001A291D">
      <w:r>
        <w:t>Overall hydrology is mesic, ranging from wet in bogs, seeps, and the most protected sites to dry-mesic on some exposed upper slopes and ridges. Mesic conditions and generally a cool, wet climate are maintained by high annual rainfall, frequent fog deposition, low temperatures, and heavy shading. This type would have dominated the landscape throughout with inclusions of other forest types in wetter spots, or at higher elevations.</w:t>
      </w:r>
    </w:p>
    <w:p w:rsidR="001A291D" w:rsidP="001A291D" w:rsidRDefault="001A291D">
      <w:pPr>
        <w:pStyle w:val="InfoPara"/>
      </w:pPr>
      <w:r>
        <w:t>Vegetation Description</w:t>
      </w:r>
    </w:p>
    <w:p w:rsidR="001A291D" w:rsidP="001A291D" w:rsidRDefault="001A291D">
      <w:r>
        <w:lastRenderedPageBreak/>
        <w:t xml:space="preserve">Vegetation consists primarily of forests dominated by </w:t>
      </w:r>
      <w:proofErr w:type="spellStart"/>
      <w:r w:rsidRPr="007C15B0">
        <w:rPr>
          <w:i/>
        </w:rPr>
        <w:t>Picea</w:t>
      </w:r>
      <w:proofErr w:type="spellEnd"/>
      <w:r w:rsidRPr="007C15B0">
        <w:rPr>
          <w:i/>
        </w:rPr>
        <w:t xml:space="preserve"> </w:t>
      </w:r>
      <w:proofErr w:type="spellStart"/>
      <w:r w:rsidRPr="007C15B0">
        <w:rPr>
          <w:i/>
        </w:rPr>
        <w:t>rubens</w:t>
      </w:r>
      <w:proofErr w:type="spellEnd"/>
      <w:r w:rsidRPr="007C15B0">
        <w:rPr>
          <w:i/>
        </w:rPr>
        <w:t xml:space="preserve">, </w:t>
      </w:r>
      <w:proofErr w:type="spellStart"/>
      <w:r w:rsidRPr="007C15B0">
        <w:rPr>
          <w:i/>
        </w:rPr>
        <w:t>Abies</w:t>
      </w:r>
      <w:proofErr w:type="spellEnd"/>
      <w:r w:rsidRPr="007C15B0">
        <w:rPr>
          <w:i/>
        </w:rPr>
        <w:t xml:space="preserve"> </w:t>
      </w:r>
      <w:proofErr w:type="spellStart"/>
      <w:r w:rsidRPr="007C15B0">
        <w:rPr>
          <w:i/>
        </w:rPr>
        <w:t>fraseri</w:t>
      </w:r>
      <w:proofErr w:type="spellEnd"/>
      <w:r>
        <w:t xml:space="preserve">, or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occasionally by </w:t>
      </w:r>
      <w:proofErr w:type="spellStart"/>
      <w:r w:rsidRPr="007C15B0">
        <w:rPr>
          <w:i/>
        </w:rPr>
        <w:t>Sorbus</w:t>
      </w:r>
      <w:proofErr w:type="spellEnd"/>
      <w:r w:rsidRPr="007C15B0">
        <w:rPr>
          <w:i/>
        </w:rPr>
        <w:t xml:space="preserve"> </w:t>
      </w:r>
      <w:proofErr w:type="spellStart"/>
      <w:r w:rsidRPr="007C15B0">
        <w:rPr>
          <w:i/>
        </w:rPr>
        <w:t>americana</w:t>
      </w:r>
      <w:proofErr w:type="spellEnd"/>
      <w:r w:rsidRPr="007C15B0">
        <w:rPr>
          <w:i/>
        </w:rPr>
        <w:t xml:space="preserve">. Betula </w:t>
      </w:r>
      <w:proofErr w:type="spellStart"/>
      <w:r w:rsidRPr="007C15B0">
        <w:rPr>
          <w:i/>
        </w:rPr>
        <w:t>alleghaniensis</w:t>
      </w:r>
      <w:proofErr w:type="spellEnd"/>
      <w:r w:rsidRPr="007C15B0">
        <w:rPr>
          <w:i/>
        </w:rPr>
        <w:t xml:space="preserve">, </w:t>
      </w:r>
      <w:proofErr w:type="spellStart"/>
      <w:r w:rsidRPr="007C15B0">
        <w:rPr>
          <w:i/>
        </w:rPr>
        <w:t>Tsuga</w:t>
      </w:r>
      <w:proofErr w:type="spellEnd"/>
      <w:r w:rsidRPr="007C15B0">
        <w:rPr>
          <w:i/>
        </w:rPr>
        <w:t xml:space="preserve"> canadensis,</w:t>
      </w:r>
      <w:r>
        <w:t xml:space="preserve"> and </w:t>
      </w:r>
      <w:r w:rsidRPr="007C15B0">
        <w:rPr>
          <w:i/>
        </w:rPr>
        <w:t xml:space="preserve">Quercus </w:t>
      </w:r>
      <w:proofErr w:type="spellStart"/>
      <w:r w:rsidRPr="007C15B0">
        <w:rPr>
          <w:i/>
        </w:rPr>
        <w:t>rubra</w:t>
      </w:r>
      <w:proofErr w:type="spellEnd"/>
      <w:r>
        <w:t xml:space="preserve"> are the only other locally common canopy species (NatureServe 2007). </w:t>
      </w:r>
    </w:p>
    <w:p w:rsidR="001A291D" w:rsidP="001A291D" w:rsidRDefault="001A291D"/>
    <w:p w:rsidR="001A291D" w:rsidP="001A291D" w:rsidRDefault="001A291D">
      <w:r>
        <w:t>This system produces stable, uneven-aged forest in various combinations of dense evergreen, broadleaf, and mixed forest with canopy dynamics dominated by gap-phase regeneration on a fine scale. The highest elevations support nearly pure expanses of Fraser fir (</w:t>
      </w:r>
      <w:proofErr w:type="spellStart"/>
      <w:r w:rsidRPr="007C15B0">
        <w:rPr>
          <w:i/>
        </w:rPr>
        <w:t>Abies</w:t>
      </w:r>
      <w:proofErr w:type="spellEnd"/>
      <w:r w:rsidRPr="007C15B0">
        <w:rPr>
          <w:i/>
        </w:rPr>
        <w:t xml:space="preserve"> </w:t>
      </w:r>
      <w:proofErr w:type="spellStart"/>
      <w:r w:rsidRPr="007C15B0">
        <w:rPr>
          <w:i/>
        </w:rPr>
        <w:t>fraseri</w:t>
      </w:r>
      <w:proofErr w:type="spellEnd"/>
      <w:r>
        <w:t xml:space="preserve">) and/or red spruce </w:t>
      </w:r>
      <w:r w:rsidRPr="008220D5">
        <w:t>(</w:t>
      </w:r>
      <w:proofErr w:type="spellStart"/>
      <w:r w:rsidRPr="007C15B0">
        <w:rPr>
          <w:i/>
        </w:rPr>
        <w:t>Picea</w:t>
      </w:r>
      <w:proofErr w:type="spellEnd"/>
      <w:r w:rsidRPr="007C15B0">
        <w:rPr>
          <w:i/>
        </w:rPr>
        <w:t xml:space="preserve"> </w:t>
      </w:r>
      <w:proofErr w:type="spellStart"/>
      <w:r w:rsidRPr="007C15B0">
        <w:rPr>
          <w:i/>
        </w:rPr>
        <w:t>rubens</w:t>
      </w:r>
      <w:proofErr w:type="spellEnd"/>
      <w:r>
        <w:t>); balsam fir (</w:t>
      </w:r>
      <w:proofErr w:type="spellStart"/>
      <w:r w:rsidRPr="007C15B0">
        <w:rPr>
          <w:i/>
        </w:rPr>
        <w:t>Abies</w:t>
      </w:r>
      <w:proofErr w:type="spellEnd"/>
      <w:r w:rsidRPr="007C15B0">
        <w:rPr>
          <w:i/>
        </w:rPr>
        <w:t xml:space="preserve"> </w:t>
      </w:r>
      <w:proofErr w:type="spellStart"/>
      <w:r w:rsidRPr="007C15B0">
        <w:rPr>
          <w:i/>
        </w:rPr>
        <w:t>balsamea</w:t>
      </w:r>
      <w:proofErr w:type="spellEnd"/>
      <w:r>
        <w:t>) replaces Fraser fir in V</w:t>
      </w:r>
      <w:r w:rsidR="008220D5">
        <w:t>irginia</w:t>
      </w:r>
      <w:r>
        <w:t xml:space="preserve"> and West V</w:t>
      </w:r>
      <w:r w:rsidR="008220D5">
        <w:t>irginia</w:t>
      </w:r>
      <w:r>
        <w:t xml:space="preserve"> north of Mount Rogers. Associated species in these upper elevations include yellow birch (</w:t>
      </w:r>
      <w:r w:rsidRPr="007C15B0">
        <w:rPr>
          <w:i/>
        </w:rPr>
        <w:t xml:space="preserve">Betula </w:t>
      </w:r>
      <w:proofErr w:type="spellStart"/>
      <w:r w:rsidRPr="007C15B0">
        <w:rPr>
          <w:i/>
        </w:rPr>
        <w:t>alleghaniensis</w:t>
      </w:r>
      <w:proofErr w:type="spellEnd"/>
      <w:r>
        <w:t>), mountain ash (</w:t>
      </w:r>
      <w:proofErr w:type="spellStart"/>
      <w:r w:rsidRPr="007C15B0">
        <w:rPr>
          <w:i/>
        </w:rPr>
        <w:t>Sorbus</w:t>
      </w:r>
      <w:proofErr w:type="spellEnd"/>
      <w:r w:rsidRPr="007C15B0">
        <w:rPr>
          <w:i/>
        </w:rPr>
        <w:t xml:space="preserve"> </w:t>
      </w:r>
      <w:proofErr w:type="spellStart"/>
      <w:r w:rsidRPr="007C15B0">
        <w:rPr>
          <w:i/>
        </w:rPr>
        <w:t>americana</w:t>
      </w:r>
      <w:proofErr w:type="spellEnd"/>
      <w:r>
        <w:t>), pin cherry (</w:t>
      </w:r>
      <w:r w:rsidRPr="007C15B0">
        <w:rPr>
          <w:i/>
        </w:rPr>
        <w:t xml:space="preserve">Prunus </w:t>
      </w:r>
      <w:proofErr w:type="spellStart"/>
      <w:r w:rsidRPr="007C15B0">
        <w:rPr>
          <w:i/>
        </w:rPr>
        <w:t>pensylvanica</w:t>
      </w:r>
      <w:proofErr w:type="spellEnd"/>
      <w:r w:rsidRPr="007C15B0">
        <w:rPr>
          <w:i/>
        </w:rPr>
        <w:t xml:space="preserve">), </w:t>
      </w:r>
      <w:r>
        <w:t>mountain maple (</w:t>
      </w:r>
      <w:r w:rsidRPr="007C15B0">
        <w:rPr>
          <w:i/>
        </w:rPr>
        <w:t>Acer spicatum</w:t>
      </w:r>
      <w:r>
        <w:t>), hobble bush (</w:t>
      </w:r>
      <w:r w:rsidRPr="007C15B0">
        <w:rPr>
          <w:i/>
        </w:rPr>
        <w:t xml:space="preserve">Viburnum </w:t>
      </w:r>
      <w:proofErr w:type="spellStart"/>
      <w:r w:rsidRPr="007C15B0">
        <w:rPr>
          <w:i/>
        </w:rPr>
        <w:t>alnifolium</w:t>
      </w:r>
      <w:proofErr w:type="spellEnd"/>
      <w:r>
        <w:t>), and bearberry (</w:t>
      </w:r>
      <w:r w:rsidRPr="007C15B0">
        <w:rPr>
          <w:i/>
        </w:rPr>
        <w:t xml:space="preserve">Vaccinium </w:t>
      </w:r>
      <w:proofErr w:type="spellStart"/>
      <w:r w:rsidRPr="007C15B0">
        <w:rPr>
          <w:i/>
        </w:rPr>
        <w:t>erthrocarpum</w:t>
      </w:r>
      <w:proofErr w:type="spellEnd"/>
      <w:r>
        <w:t>). American beech (</w:t>
      </w:r>
      <w:r w:rsidRPr="007C15B0">
        <w:rPr>
          <w:i/>
        </w:rPr>
        <w:t xml:space="preserve">Fagus </w:t>
      </w:r>
      <w:proofErr w:type="spellStart"/>
      <w:r w:rsidRPr="007C15B0">
        <w:rPr>
          <w:i/>
        </w:rPr>
        <w:t>grandifolia</w:t>
      </w:r>
      <w:proofErr w:type="spellEnd"/>
      <w:r>
        <w:t>) may occur in pure stands at a small scale. With decreasing elevations, typical northern hardwood species (</w:t>
      </w:r>
      <w:r w:rsidRPr="007C15B0">
        <w:rPr>
          <w:i/>
        </w:rPr>
        <w:t xml:space="preserve">B. </w:t>
      </w:r>
      <w:proofErr w:type="spellStart"/>
      <w:r w:rsidRPr="007C15B0">
        <w:rPr>
          <w:i/>
        </w:rPr>
        <w:t>alleghaniensis</w:t>
      </w:r>
      <w:proofErr w:type="spellEnd"/>
      <w:r w:rsidRPr="007C15B0">
        <w:rPr>
          <w:i/>
        </w:rPr>
        <w:t xml:space="preserve">, F. </w:t>
      </w:r>
      <w:proofErr w:type="spellStart"/>
      <w:r w:rsidRPr="007C15B0">
        <w:rPr>
          <w:i/>
        </w:rPr>
        <w:t>grandifolia</w:t>
      </w:r>
      <w:proofErr w:type="spellEnd"/>
      <w:r>
        <w:t xml:space="preserve">, and </w:t>
      </w:r>
      <w:proofErr w:type="spellStart"/>
      <w:r w:rsidRPr="007C15B0">
        <w:rPr>
          <w:i/>
        </w:rPr>
        <w:t>Aesculus</w:t>
      </w:r>
      <w:proofErr w:type="spellEnd"/>
      <w:r w:rsidRPr="007C15B0">
        <w:rPr>
          <w:i/>
        </w:rPr>
        <w:t xml:space="preserve"> flava</w:t>
      </w:r>
      <w:r>
        <w:t xml:space="preserve">) mix with </w:t>
      </w:r>
      <w:r w:rsidRPr="007C15B0">
        <w:rPr>
          <w:i/>
        </w:rPr>
        <w:t xml:space="preserve">P. </w:t>
      </w:r>
      <w:proofErr w:type="spellStart"/>
      <w:r w:rsidRPr="007C15B0">
        <w:rPr>
          <w:i/>
        </w:rPr>
        <w:t>rubens</w:t>
      </w:r>
      <w:proofErr w:type="spellEnd"/>
      <w:r>
        <w:t xml:space="preserve">. As </w:t>
      </w:r>
      <w:r w:rsidRPr="007C15B0">
        <w:rPr>
          <w:i/>
        </w:rPr>
        <w:t xml:space="preserve">P. </w:t>
      </w:r>
      <w:proofErr w:type="spellStart"/>
      <w:r w:rsidRPr="007C15B0">
        <w:rPr>
          <w:i/>
        </w:rPr>
        <w:t>rubens</w:t>
      </w:r>
      <w:proofErr w:type="spellEnd"/>
      <w:r>
        <w:t xml:space="preserve"> drops out, various combinations of </w:t>
      </w:r>
      <w:r w:rsidRPr="007C15B0">
        <w:rPr>
          <w:i/>
        </w:rPr>
        <w:t xml:space="preserve">B. </w:t>
      </w:r>
      <w:proofErr w:type="spellStart"/>
      <w:r w:rsidRPr="007C15B0">
        <w:rPr>
          <w:i/>
        </w:rPr>
        <w:t>alleghaniensis</w:t>
      </w:r>
      <w:proofErr w:type="spellEnd"/>
      <w:r w:rsidRPr="007C15B0">
        <w:rPr>
          <w:i/>
        </w:rPr>
        <w:t xml:space="preserve">, F. </w:t>
      </w:r>
      <w:proofErr w:type="spellStart"/>
      <w:r w:rsidRPr="007C15B0">
        <w:rPr>
          <w:i/>
        </w:rPr>
        <w:t>grandifolia</w:t>
      </w:r>
      <w:proofErr w:type="spellEnd"/>
      <w:r w:rsidRPr="007C15B0">
        <w:rPr>
          <w:i/>
        </w:rPr>
        <w:t xml:space="preserve">, A. flava, Acer </w:t>
      </w:r>
      <w:proofErr w:type="spellStart"/>
      <w:r w:rsidRPr="007C15B0">
        <w:rPr>
          <w:i/>
        </w:rPr>
        <w:t>saccharum</w:t>
      </w:r>
      <w:proofErr w:type="spellEnd"/>
      <w:r w:rsidRPr="007C15B0">
        <w:rPr>
          <w:i/>
        </w:rPr>
        <w:t>,</w:t>
      </w:r>
      <w:r>
        <w:t xml:space="preserve"> and </w:t>
      </w:r>
      <w:r w:rsidRPr="007C15B0">
        <w:rPr>
          <w:i/>
        </w:rPr>
        <w:t xml:space="preserve">Quercus </w:t>
      </w:r>
      <w:proofErr w:type="spellStart"/>
      <w:r w:rsidRPr="007C15B0">
        <w:rPr>
          <w:i/>
        </w:rPr>
        <w:t>rubra</w:t>
      </w:r>
      <w:proofErr w:type="spellEnd"/>
      <w:r>
        <w:t xml:space="preserve"> dominate. Eastern hemlock (</w:t>
      </w:r>
      <w:proofErr w:type="spellStart"/>
      <w:r w:rsidRPr="007C15B0">
        <w:rPr>
          <w:i/>
        </w:rPr>
        <w:t>Tsuga</w:t>
      </w:r>
      <w:proofErr w:type="spellEnd"/>
      <w:r w:rsidRPr="007C15B0">
        <w:rPr>
          <w:i/>
        </w:rPr>
        <w:t xml:space="preserve"> canadensis</w:t>
      </w:r>
      <w:r>
        <w:t xml:space="preserve">) may be locally important. </w:t>
      </w:r>
    </w:p>
    <w:p w:rsidR="001A291D" w:rsidP="001A291D" w:rsidRDefault="001A291D"/>
    <w:p w:rsidR="001A291D" w:rsidP="001A291D" w:rsidRDefault="001A291D">
      <w:r>
        <w:t>A well-developed deciduous shrub layer is common, and a dense evergreen shrub layer (or shrub-dominated community</w:t>
      </w:r>
      <w:r w:rsidR="008220D5">
        <w:t xml:space="preserve">, </w:t>
      </w:r>
      <w:r>
        <w:t xml:space="preserve">"heath </w:t>
      </w:r>
      <w:proofErr w:type="spellStart"/>
      <w:r>
        <w:t>balds</w:t>
      </w:r>
      <w:proofErr w:type="spellEnd"/>
      <w:r>
        <w:t xml:space="preserve">") can develop on more exposed sites. A few associations have dense shrub layers of </w:t>
      </w:r>
      <w:r w:rsidRPr="007C15B0">
        <w:rPr>
          <w:i/>
        </w:rPr>
        <w:t xml:space="preserve">Rhododendron </w:t>
      </w:r>
      <w:proofErr w:type="spellStart"/>
      <w:r w:rsidRPr="007C15B0">
        <w:rPr>
          <w:i/>
        </w:rPr>
        <w:t>catawbiense</w:t>
      </w:r>
      <w:proofErr w:type="spellEnd"/>
      <w:r w:rsidRPr="007C15B0">
        <w:rPr>
          <w:i/>
        </w:rPr>
        <w:t>, Rhododendron maximum</w:t>
      </w:r>
      <w:r>
        <w:t xml:space="preserve">, or </w:t>
      </w:r>
      <w:r w:rsidRPr="007C15B0">
        <w:rPr>
          <w:i/>
        </w:rPr>
        <w:t xml:space="preserve">Vaccinium </w:t>
      </w:r>
      <w:proofErr w:type="spellStart"/>
      <w:r w:rsidRPr="007C15B0">
        <w:rPr>
          <w:i/>
        </w:rPr>
        <w:t>erythrocarpum</w:t>
      </w:r>
      <w:proofErr w:type="spellEnd"/>
      <w:r>
        <w:t>. The lower strata is often dense, and diversity may be high with many Southern Appalachian endemics; dominated by mosses, ferns, or forbs.</w:t>
      </w:r>
    </w:p>
    <w:p w:rsidR="001A291D" w:rsidP="001A291D" w:rsidRDefault="001A291D">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Picea rubens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Red spruce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alleghaniensis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Yellow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ABFR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fraseri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Fraser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ABBA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Abies balsamea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Balsam 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FAGR</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Fagus grandifolia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beech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TSCA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Tsuga canadensis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Eastern hemlock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Sugar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QURU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rubra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Northern red oak</w:t>
            </w:r>
          </w:p>
        </w:tc>
      </w:tr>
    </w:tbl>
    <w:p>
      <w:r>
        <w:rPr>
          <w:sz w:val="16"/>
        </w:rPr>
        <w:t>Species names are from the NRCS PLANTS database. Check species codes at http://plants.usda.gov.</w:t>
      </w:r>
    </w:p>
    <w:p w:rsidR="001A291D" w:rsidP="001A291D" w:rsidRDefault="001A291D">
      <w:pPr>
        <w:pStyle w:val="InfoPara"/>
      </w:pPr>
      <w:r>
        <w:t>Disturbance Description</w:t>
      </w:r>
    </w:p>
    <w:p w:rsidR="001A291D" w:rsidP="001A291D" w:rsidRDefault="001A291D">
      <w:r>
        <w:t xml:space="preserve">This </w:t>
      </w:r>
      <w:r w:rsidR="008220D5">
        <w:t>Biophysical Setting (BpS)</w:t>
      </w:r>
      <w:r>
        <w:t xml:space="preserve"> is characterized by stable, uneven</w:t>
      </w:r>
      <w:r w:rsidR="008220D5">
        <w:t>-</w:t>
      </w:r>
      <w:r>
        <w:t xml:space="preserve">aged forests with canopy dynamics driven primarily by single or multiple tree disturbances resulting in gap-phase regeneration. Natural disturbances include lightning fire, debris avalanches, wind events, and ice storms (White and Pickett 1985, Nicholas and </w:t>
      </w:r>
      <w:proofErr w:type="spellStart"/>
      <w:r>
        <w:t>Zedaker</w:t>
      </w:r>
      <w:proofErr w:type="spellEnd"/>
      <w:r>
        <w:t xml:space="preserve"> 1989). Occasional extreme wind events disturb larger patches on the most exposed slopes. Strong winds, extreme cold, rime ice, and other extreme weather are periodically important (NatureServe 2007). </w:t>
      </w:r>
    </w:p>
    <w:p w:rsidR="001A291D" w:rsidP="001A291D" w:rsidRDefault="001A291D"/>
    <w:p w:rsidR="001A291D" w:rsidP="001A291D" w:rsidRDefault="001A291D">
      <w:r>
        <w:t>Weather disturbances, including windthrow, insect attack (especially bark beetle, spruce budworm, fungi), and ice storms, occur at intervals of 100</w:t>
      </w:r>
      <w:r w:rsidR="008220D5">
        <w:t>-</w:t>
      </w:r>
      <w:r>
        <w:t>200yrs and are the primary disturbances. Rare extreme weather events are also important large-scale disturbances. Insect outbreaks, including bark beetles, spruce budworm (20yr intervals), and butt rot (</w:t>
      </w:r>
      <w:proofErr w:type="gramStart"/>
      <w:r>
        <w:t>a fungi</w:t>
      </w:r>
      <w:proofErr w:type="gramEnd"/>
      <w:r>
        <w:t xml:space="preserve">; </w:t>
      </w:r>
      <w:r>
        <w:lastRenderedPageBreak/>
        <w:t>predisposes stands 50-70yrs old to windthrow), are also important disturbances (USDA</w:t>
      </w:r>
      <w:r w:rsidR="008220D5">
        <w:t xml:space="preserve"> </w:t>
      </w:r>
      <w:r>
        <w:t>F</w:t>
      </w:r>
      <w:r w:rsidR="008220D5">
        <w:t xml:space="preserve">orest </w:t>
      </w:r>
      <w:r>
        <w:t>S</w:t>
      </w:r>
      <w:r w:rsidR="008220D5">
        <w:t>ervice</w:t>
      </w:r>
      <w:r>
        <w:t xml:space="preserve"> 1973). These disturbances likely pre-dispose the forest to fire during drought conditions. </w:t>
      </w:r>
    </w:p>
    <w:p w:rsidR="001A291D" w:rsidP="001A291D" w:rsidRDefault="001A291D"/>
    <w:p w:rsidR="001A291D" w:rsidP="001A291D" w:rsidRDefault="001A291D">
      <w:r>
        <w:t>Fire Regime Group V. Surface fire is extremely rare, at greater than 1,000yr intervals, while replacement fire is more frequent, at 300</w:t>
      </w:r>
      <w:r w:rsidR="008220D5">
        <w:t>-</w:t>
      </w:r>
      <w:r>
        <w:t xml:space="preserve">1,000yr intervals, and affects large patch sizes. As much as 25% of this biophysical setting may be considered a non-fire regime. In spruce-fir dominated parts of this setting, replacement fires are severe and kill most trees and understory, removing most if not all of the canopy and allowing pioneer species to emerge. Recent research indicates that on the most exposed sites, stand replacement fires in spruce-fir can result in a stable shrub-dominated community ("heath </w:t>
      </w:r>
      <w:proofErr w:type="spellStart"/>
      <w:r>
        <w:t>balds</w:t>
      </w:r>
      <w:proofErr w:type="spellEnd"/>
      <w:r>
        <w:t>"). Mixed fires pass through the understory of the northern hardwood component, killing most of the smaller trees, leaving behind some large, well-established trees while creating canopy openings. Occurrence of fire is most frequent on sites where northern red oak dominates.</w:t>
      </w:r>
    </w:p>
    <w:p w:rsidR="001A291D" w:rsidP="001A291D" w:rsidRDefault="001A291D"/>
    <w:p w:rsidR="001A291D" w:rsidP="001A291D" w:rsidRDefault="001A291D">
      <w:r>
        <w:t>Lumbering and fire and/ or fire alone will scarify soils and pin cherry dominates badly burned areas. Yellow birch invades stands and becomes dominant later. Invasion by spruce</w:t>
      </w:r>
      <w:r w:rsidR="008220D5">
        <w:t>-fir</w:t>
      </w:r>
      <w:r>
        <w:t xml:space="preserve"> </w:t>
      </w:r>
      <w:r w:rsidR="008220D5">
        <w:t xml:space="preserve">is </w:t>
      </w:r>
      <w:r>
        <w:t>slow on badly burned sites. Windthrow produces dense fir seedlings if fir overstory is mature (S</w:t>
      </w:r>
      <w:r w:rsidR="008220D5">
        <w:t xml:space="preserve">ociety of </w:t>
      </w:r>
      <w:r>
        <w:t>A</w:t>
      </w:r>
      <w:r w:rsidR="008220D5">
        <w:t xml:space="preserve">merican </w:t>
      </w:r>
      <w:r>
        <w:t>F</w:t>
      </w:r>
      <w:r w:rsidR="008220D5">
        <w:t>oresters</w:t>
      </w:r>
      <w:r>
        <w:t xml:space="preserve"> 1980)</w:t>
      </w:r>
    </w:p>
    <w:p w:rsidR="001A291D" w:rsidP="001A291D" w:rsidRDefault="001A291D">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824</w:t>
            </w:r>
          </w:p>
        </w:tc>
        <w:tc>
          <w:p>
            <w:pPr>
              <w:jc w:val="center"/>
            </w:pPr>
            <w:r>
              <w:t>93</w:t>
            </w:r>
          </w:p>
        </w:tc>
        <w:tc>
          <w:p>
            <w:pPr>
              <w:jc w:val="center"/>
            </w:pPr>
            <w:r>
              <w:t/>
            </w:r>
          </w:p>
        </w:tc>
        <w:tc>
          <w:p>
            <w:pPr>
              <w:jc w:val="center"/>
            </w:pPr>
            <w:r>
              <w:t/>
            </w:r>
          </w:p>
        </w:tc>
      </w:tr>
      <w:tr>
        <w:tc>
          <w:p>
            <w:pPr>
              <w:jc w:val="center"/>
            </w:pPr>
            <w:r>
              <w:t>Moderate (Mixed)</w:t>
            </w:r>
          </w:p>
        </w:tc>
        <w:tc>
          <w:p>
            <w:pPr>
              <w:jc w:val="center"/>
            </w:pPr>
            <w:r>
              <w:t>11710</w:t>
            </w:r>
          </w:p>
        </w:tc>
        <w:tc>
          <w:p>
            <w:pPr>
              <w:jc w:val="center"/>
            </w:pPr>
            <w:r>
              <w:t>7</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770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A291D" w:rsidP="001A291D" w:rsidRDefault="001A291D">
      <w:pPr>
        <w:pStyle w:val="InfoPara"/>
      </w:pPr>
      <w:r>
        <w:t>Scale Description</w:t>
      </w:r>
    </w:p>
    <w:p w:rsidR="001A291D" w:rsidP="001A291D" w:rsidRDefault="001A291D">
      <w:r>
        <w:t>Primarily fine-scale (single- and multiple-tree) canopy gap dynamics.</w:t>
      </w:r>
    </w:p>
    <w:p w:rsidR="001A291D" w:rsidP="001A291D" w:rsidRDefault="001A291D"/>
    <w:p w:rsidR="001A291D" w:rsidP="001A291D" w:rsidRDefault="001A291D">
      <w:r>
        <w:t>Generally covers most of the landscape in the limited areas at the tops of the highest mountain ranges. Natural patches range from hundreds to thousands of acres. A couple remnant patches of thousands of acres remain, while other intact patches are dozens of acres embedded in landscapes of degraded spruce-fir systems (NatureServe 2007).</w:t>
      </w:r>
    </w:p>
    <w:p w:rsidR="001A291D" w:rsidP="001A291D" w:rsidRDefault="001A291D">
      <w:pPr>
        <w:pStyle w:val="InfoPara"/>
      </w:pPr>
      <w:r>
        <w:t>Adjacency or Identification Concerns</w:t>
      </w:r>
    </w:p>
    <w:p w:rsidR="001A291D" w:rsidP="001A291D" w:rsidRDefault="001A291D">
      <w:r>
        <w:t>The northern hardwood component of this biophysical setting can have a nearly indistinguishable transition to the adjacent cove-hardwood community (mixed mesophytic). Montane oak forests can be found above 4500ft on very exposed slopes.</w:t>
      </w:r>
    </w:p>
    <w:p w:rsidR="001A291D" w:rsidP="001A291D" w:rsidRDefault="001A291D"/>
    <w:p w:rsidR="001A291D" w:rsidP="001A291D" w:rsidRDefault="001A291D">
      <w:r>
        <w:t>NatureServe (2007) also notes the following regarding identification of this system: Bordered by Southern Appalachian Northern Hardwood Forest (CES202.029 -- BpS 1309) or Appalachian (Hemlock)</w:t>
      </w:r>
      <w:r w:rsidR="007C15B0">
        <w:t xml:space="preserve"> </w:t>
      </w:r>
      <w:r>
        <w:t>Northern Hardwood Forest (CES202.593</w:t>
      </w:r>
      <w:r w:rsidR="008220D5">
        <w:t xml:space="preserve"> -</w:t>
      </w:r>
      <w:r>
        <w:t xml:space="preserve"> BpS 1370) at lower elevations. It may contain embedded small patches of Southern Appalachian Rocky Summit (CES202.327) and Southern Appalachian Grass and Shrub Bald (CES202.294 </w:t>
      </w:r>
      <w:r w:rsidR="008220D5">
        <w:t>-</w:t>
      </w:r>
      <w:r>
        <w:t xml:space="preserve"> BpS 1414).</w:t>
      </w:r>
    </w:p>
    <w:p w:rsidR="001A291D" w:rsidP="001A291D" w:rsidRDefault="001A291D"/>
    <w:p w:rsidR="001A291D" w:rsidP="001A291D" w:rsidRDefault="001A291D">
      <w:r>
        <w:t xml:space="preserve">This system is similar to the spruce-fir systems of the northern Appalachians and the boreal forests but differs in having less frequent natural fire, having southern seasonal dynamics (shorter winters, less extreme cold temperatures, lack of long summer days), lacking a history of glaciation, and in a flora and fauna that has southern Appalachian endemics and lacks some characteristic northern species. </w:t>
      </w:r>
    </w:p>
    <w:p w:rsidR="001A291D" w:rsidP="001A291D" w:rsidRDefault="001A291D"/>
    <w:p w:rsidR="001A291D" w:rsidP="001A291D" w:rsidRDefault="001A291D">
      <w:r>
        <w:t>High-elevation spruce-fir in West V</w:t>
      </w:r>
      <w:r w:rsidR="008220D5">
        <w:t>irginia</w:t>
      </w:r>
      <w:r>
        <w:t xml:space="preserve"> is placed in this system because its location well below the glacial boundary and presence of species of more southern affinity (e.g., </w:t>
      </w:r>
      <w:r w:rsidRPr="007C15B0">
        <w:rPr>
          <w:i/>
        </w:rPr>
        <w:t>Rhododendron maximum</w:t>
      </w:r>
      <w:r>
        <w:t xml:space="preserve"> and </w:t>
      </w:r>
      <w:r w:rsidRPr="007C15B0">
        <w:rPr>
          <w:i/>
        </w:rPr>
        <w:t xml:space="preserve">Vaccinium </w:t>
      </w:r>
      <w:proofErr w:type="spellStart"/>
      <w:r w:rsidRPr="007C15B0">
        <w:rPr>
          <w:i/>
        </w:rPr>
        <w:t>erythrocarpum</w:t>
      </w:r>
      <w:proofErr w:type="spellEnd"/>
      <w:r>
        <w:t xml:space="preserve">) differentiate it from the northern Appalachian system, despite having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rather than </w:t>
      </w:r>
      <w:proofErr w:type="spellStart"/>
      <w:r w:rsidRPr="007C15B0">
        <w:rPr>
          <w:i/>
        </w:rPr>
        <w:t>Abies</w:t>
      </w:r>
      <w:proofErr w:type="spellEnd"/>
      <w:r w:rsidRPr="007C15B0">
        <w:rPr>
          <w:i/>
        </w:rPr>
        <w:t xml:space="preserve"> </w:t>
      </w:r>
      <w:proofErr w:type="spellStart"/>
      <w:r w:rsidRPr="007C15B0">
        <w:rPr>
          <w:i/>
        </w:rPr>
        <w:t>fraseri</w:t>
      </w:r>
      <w:proofErr w:type="spellEnd"/>
      <w:r w:rsidRPr="007C15B0">
        <w:rPr>
          <w:i/>
        </w:rPr>
        <w:t xml:space="preserve">. </w:t>
      </w:r>
      <w:proofErr w:type="spellStart"/>
      <w:r w:rsidRPr="007C15B0">
        <w:rPr>
          <w:i/>
        </w:rPr>
        <w:t>Abies</w:t>
      </w:r>
      <w:proofErr w:type="spellEnd"/>
      <w:r w:rsidRPr="007C15B0">
        <w:rPr>
          <w:i/>
        </w:rPr>
        <w:t xml:space="preserve"> </w:t>
      </w:r>
      <w:proofErr w:type="spellStart"/>
      <w:r w:rsidRPr="007C15B0">
        <w:rPr>
          <w:i/>
        </w:rPr>
        <w:t>balsamea</w:t>
      </w:r>
      <w:proofErr w:type="spellEnd"/>
      <w:r>
        <w:t xml:space="preserve"> appears to be infrequent in this system, for example being restricted to wet areas in West V</w:t>
      </w:r>
      <w:r w:rsidR="008220D5">
        <w:t>irginia</w:t>
      </w:r>
      <w:r>
        <w:t>.</w:t>
      </w:r>
    </w:p>
    <w:p w:rsidR="001A291D" w:rsidP="001A291D" w:rsidRDefault="001A291D">
      <w:pPr>
        <w:pStyle w:val="InfoPara"/>
      </w:pPr>
      <w:r>
        <w:t>Issues or Problems</w:t>
      </w:r>
    </w:p>
    <w:p w:rsidR="001A291D" w:rsidP="001A291D" w:rsidRDefault="001A291D"/>
    <w:p w:rsidR="001A291D" w:rsidP="001A291D" w:rsidRDefault="001A291D">
      <w:pPr>
        <w:pStyle w:val="InfoPara"/>
      </w:pPr>
      <w:r>
        <w:t>Native Uncharacteristic Conditions</w:t>
      </w:r>
    </w:p>
    <w:p w:rsidR="001A291D" w:rsidP="001A291D" w:rsidRDefault="001A291D"/>
    <w:p w:rsidR="001A291D" w:rsidP="001A291D" w:rsidRDefault="001A291D">
      <w:pPr>
        <w:pStyle w:val="InfoPara"/>
      </w:pPr>
      <w:r>
        <w:t>Comments</w:t>
      </w:r>
    </w:p>
    <w:p w:rsidR="001A291D" w:rsidP="001A291D" w:rsidRDefault="001A291D">
      <w:r>
        <w:t>None</w:t>
      </w:r>
    </w:p>
    <w:p w:rsidR="001A291D" w:rsidP="001A291D" w:rsidRDefault="001A291D">
      <w:pPr>
        <w:pStyle w:val="ReportSection"/>
      </w:pPr>
      <w:r>
        <w:t>Succession Classes</w:t>
      </w:r>
    </w:p>
    <w:p w:rsidR="001A291D" w:rsidP="001A291D" w:rsidRDefault="001A291D"/>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A291D" w:rsidP="001A291D" w:rsidRDefault="001A291D">
      <w:pPr>
        <w:pStyle w:val="InfoPara"/>
        <w:pBdr>
          <w:top w:val="single" w:color="auto" w:sz="4" w:space="1"/>
        </w:pBdr>
      </w:pPr>
      <w:r xmlns:w="http://schemas.openxmlformats.org/wordprocessingml/2006/main">
        <w:t>Class A</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2448"/>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Scientific Name</w:t>
            </w:r>
          </w:p>
        </w:tc>
        <w:tc>
          <w:tcPr>
            <w:tcW w:w="2448"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032752"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032752"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032752" w:rsidRDefault="001A291D">
            <w:r w:rsidRPr="001A291D">
              <w:t xml:space="preserve">Betula </w:t>
            </w:r>
            <w:proofErr w:type="spellStart"/>
            <w:r w:rsidRPr="001A291D">
              <w:t>alleghaniensis</w:t>
            </w:r>
            <w:proofErr w:type="spellEnd"/>
          </w:p>
        </w:tc>
        <w:tc>
          <w:tcPr>
            <w:tcW w:w="2448" w:type="dxa"/>
            <w:tcBorders>
              <w:top w:val="single" w:color="000000" w:sz="12" w:space="0"/>
            </w:tcBorders>
            <w:shd w:val="clear" w:color="auto" w:fill="auto"/>
          </w:tcPr>
          <w:p w:rsidRPr="001A291D" w:rsidR="001A291D" w:rsidP="00032752" w:rsidRDefault="001A291D">
            <w:r w:rsidRPr="001A291D">
              <w:t>Yellow birch</w:t>
            </w:r>
          </w:p>
        </w:tc>
        <w:tc>
          <w:tcPr>
            <w:tcW w:w="1956" w:type="dxa"/>
            <w:tcBorders>
              <w:top w:val="single" w:color="000000" w:sz="12" w:space="0"/>
            </w:tcBorders>
            <w:shd w:val="clear" w:color="auto" w:fill="auto"/>
          </w:tcPr>
          <w:p w:rsidRPr="001A291D" w:rsidR="001A291D" w:rsidP="00032752" w:rsidRDefault="001A291D">
            <w:r w:rsidRPr="001A291D">
              <w:t>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PRPE2</w:t>
            </w:r>
          </w:p>
        </w:tc>
        <w:tc>
          <w:tcPr>
            <w:tcW w:w="2424" w:type="dxa"/>
            <w:shd w:val="clear" w:color="auto" w:fill="auto"/>
          </w:tcPr>
          <w:p w:rsidRPr="001A291D" w:rsidR="001A291D" w:rsidP="00032752" w:rsidRDefault="001A291D">
            <w:r w:rsidRPr="001A291D">
              <w:t xml:space="preserve">Prunus </w:t>
            </w:r>
            <w:proofErr w:type="spellStart"/>
            <w:r w:rsidRPr="001A291D">
              <w:t>pensylvanica</w:t>
            </w:r>
            <w:proofErr w:type="spellEnd"/>
          </w:p>
        </w:tc>
        <w:tc>
          <w:tcPr>
            <w:tcW w:w="2448" w:type="dxa"/>
            <w:shd w:val="clear" w:color="auto" w:fill="auto"/>
          </w:tcPr>
          <w:p w:rsidRPr="001A291D" w:rsidR="001A291D" w:rsidP="00032752" w:rsidRDefault="001A291D">
            <w:r w:rsidRPr="001A291D">
              <w:t>Pin cherry</w:t>
            </w:r>
          </w:p>
        </w:tc>
        <w:tc>
          <w:tcPr>
            <w:tcW w:w="1956" w:type="dxa"/>
            <w:shd w:val="clear" w:color="auto" w:fill="auto"/>
          </w:tcPr>
          <w:p w:rsidRPr="001A291D" w:rsidR="001A291D" w:rsidP="00032752" w:rsidRDefault="001A291D">
            <w:r w:rsidRPr="001A291D">
              <w:t>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RUAL</w:t>
            </w:r>
          </w:p>
        </w:tc>
        <w:tc>
          <w:tcPr>
            <w:tcW w:w="2424" w:type="dxa"/>
            <w:shd w:val="clear" w:color="auto" w:fill="auto"/>
          </w:tcPr>
          <w:p w:rsidRPr="001A291D" w:rsidR="001A291D" w:rsidP="00032752" w:rsidRDefault="001A291D">
            <w:proofErr w:type="spellStart"/>
            <w:r w:rsidRPr="001A291D">
              <w:t>Rubus</w:t>
            </w:r>
            <w:proofErr w:type="spellEnd"/>
            <w:r w:rsidRPr="001A291D">
              <w:t xml:space="preserve"> </w:t>
            </w:r>
            <w:proofErr w:type="spellStart"/>
            <w:r w:rsidRPr="001A291D">
              <w:t>allegheniensis</w:t>
            </w:r>
            <w:proofErr w:type="spellEnd"/>
          </w:p>
        </w:tc>
        <w:tc>
          <w:tcPr>
            <w:tcW w:w="2448" w:type="dxa"/>
            <w:shd w:val="clear" w:color="auto" w:fill="auto"/>
          </w:tcPr>
          <w:p w:rsidRPr="001A291D" w:rsidR="001A291D" w:rsidP="00032752" w:rsidRDefault="001A291D">
            <w:r w:rsidRPr="001A291D">
              <w:t>Allegheny blackberry</w:t>
            </w:r>
          </w:p>
        </w:tc>
        <w:tc>
          <w:tcPr>
            <w:tcW w:w="1956" w:type="dxa"/>
            <w:shd w:val="clear" w:color="auto" w:fill="auto"/>
          </w:tcPr>
          <w:p w:rsidRPr="001A291D" w:rsidR="001A291D" w:rsidP="00032752" w:rsidRDefault="001A291D">
            <w:r w:rsidRPr="001A291D">
              <w:t>Mid-Upper</w:t>
            </w:r>
          </w:p>
        </w:tc>
      </w:tr>
      <w:tr w:rsidRPr="001A291D" w:rsidR="001A291D" w:rsidTr="001A291D">
        <w:tc>
          <w:tcPr>
            <w:tcW w:w="1080" w:type="dxa"/>
            <w:shd w:val="clear" w:color="auto" w:fill="auto"/>
          </w:tcPr>
          <w:p w:rsidRPr="001A291D" w:rsidR="001A291D" w:rsidP="00032752" w:rsidRDefault="001A291D">
            <w:pPr>
              <w:rPr>
                <w:bCs/>
              </w:rPr>
            </w:pPr>
            <w:r w:rsidRPr="001A291D">
              <w:rPr>
                <w:bCs/>
              </w:rPr>
              <w:t>ACSP2</w:t>
            </w:r>
          </w:p>
        </w:tc>
        <w:tc>
          <w:tcPr>
            <w:tcW w:w="2424" w:type="dxa"/>
            <w:shd w:val="clear" w:color="auto" w:fill="auto"/>
          </w:tcPr>
          <w:p w:rsidRPr="001A291D" w:rsidR="001A291D" w:rsidP="00032752" w:rsidRDefault="001A291D">
            <w:r w:rsidRPr="001A291D">
              <w:t>Acer spicatum</w:t>
            </w:r>
          </w:p>
        </w:tc>
        <w:tc>
          <w:tcPr>
            <w:tcW w:w="2448" w:type="dxa"/>
            <w:shd w:val="clear" w:color="auto" w:fill="auto"/>
          </w:tcPr>
          <w:p w:rsidRPr="001A291D" w:rsidR="001A291D" w:rsidP="00032752" w:rsidRDefault="001A291D">
            <w:r w:rsidRPr="001A291D">
              <w:t>Mountain maple</w:t>
            </w:r>
          </w:p>
        </w:tc>
        <w:tc>
          <w:tcPr>
            <w:tcW w:w="1956" w:type="dxa"/>
            <w:shd w:val="clear" w:color="auto" w:fill="auto"/>
          </w:tcPr>
          <w:p w:rsidRPr="001A291D" w:rsidR="001A291D" w:rsidP="00032752"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young gap-replacement species dominated by pioneer hardwoods. Mostly single to multiple tree-sized gaps, but extreme weather-driven and/or fire events can create larger openings.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Rubus</w:t>
      </w:r>
      <w:proofErr w:type="spellEnd"/>
      <w:r w:rsidRPr="007C15B0" w:rsidR="001A291D">
        <w:rPr>
          <w:i/>
        </w:rPr>
        <w:t xml:space="preserve"> </w:t>
      </w:r>
      <w:proofErr w:type="spellStart"/>
      <w:r w:rsidRPr="007C15B0" w:rsidR="001A291D">
        <w:rPr>
          <w:i/>
        </w:rPr>
        <w:t>alleghaniensis</w:t>
      </w:r>
      <w:proofErr w:type="spellEnd"/>
      <w:r w:rsidRPr="007C15B0" w:rsidR="001A291D">
        <w:rPr>
          <w:i/>
        </w:rPr>
        <w:t xml:space="preserve">, </w:t>
      </w:r>
      <w:proofErr w:type="spellStart"/>
      <w:r w:rsidRPr="007C15B0" w:rsidR="001A291D">
        <w:rPr>
          <w:i/>
        </w:rPr>
        <w:t>Rubus</w:t>
      </w:r>
      <w:proofErr w:type="spellEnd"/>
      <w:r w:rsidRPr="007C15B0" w:rsidR="001A291D">
        <w:rPr>
          <w:i/>
        </w:rPr>
        <w:t xml:space="preserve"> canadensis, Prunus </w:t>
      </w:r>
      <w:proofErr w:type="spellStart"/>
      <w:r w:rsidRPr="007C15B0" w:rsidR="001A291D">
        <w:rPr>
          <w:i/>
        </w:rPr>
        <w:t>pennsylvanica</w:t>
      </w:r>
      <w:proofErr w:type="spellEnd"/>
      <w:r w:rsidRPr="007C15B0" w:rsidR="001A291D">
        <w:rPr>
          <w:i/>
        </w:rPr>
        <w:t xml:space="preserve">, Quercus </w:t>
      </w:r>
      <w:proofErr w:type="spellStart"/>
      <w:r w:rsidRPr="007C15B0" w:rsidR="001A291D">
        <w:rPr>
          <w:i/>
        </w:rPr>
        <w:t>rubra</w:t>
      </w:r>
      <w:proofErr w:type="spellEnd"/>
      <w:r w:rsidRPr="007C15B0" w:rsidR="001A291D">
        <w:rPr>
          <w:i/>
        </w:rPr>
        <w:t xml:space="preserve">, Fagus </w:t>
      </w:r>
      <w:proofErr w:type="spellStart"/>
      <w:r w:rsidRPr="007C15B0" w:rsidR="001A291D">
        <w:rPr>
          <w:i/>
        </w:rPr>
        <w:t>grandifolia</w:t>
      </w:r>
      <w:proofErr w:type="spellEnd"/>
      <w:r w:rsidRPr="007C15B0" w:rsidR="001A291D">
        <w:rPr>
          <w:i/>
        </w:rPr>
        <w:t>, Acer spicatum</w:t>
      </w:r>
      <w:r w:rsidR="001A291D">
        <w:t>.</w:t>
      </w:r>
    </w:p>
    <w:p w:rsidR="001A291D" w:rsidP="001A291D" w:rsidRDefault="001A291D"/>
    <w:p>
      <w:r>
        <w:rPr>
          <w:i/>
          <w:u w:val="single"/>
        </w:rPr>
        <w:t>Maximum Tree Size Class</w:t>
      </w:r>
      <w:br/>
      <w:r>
        <w:t>Pole 5-9" DBH</w:t>
      </w:r>
    </w:p>
    <w:p w:rsidR="001A291D" w:rsidP="001A291D" w:rsidRDefault="001A291D">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26402"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26402"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26402" w:rsidRDefault="001A291D">
            <w:r w:rsidRPr="001A291D">
              <w:t xml:space="preserve">Betula </w:t>
            </w:r>
            <w:proofErr w:type="spellStart"/>
            <w:r w:rsidRPr="001A291D">
              <w:t>alleghaniensis</w:t>
            </w:r>
            <w:proofErr w:type="spellEnd"/>
          </w:p>
        </w:tc>
        <w:tc>
          <w:tcPr>
            <w:tcW w:w="1860" w:type="dxa"/>
            <w:tcBorders>
              <w:top w:val="single" w:color="000000" w:sz="12" w:space="0"/>
            </w:tcBorders>
            <w:shd w:val="clear" w:color="auto" w:fill="auto"/>
          </w:tcPr>
          <w:p w:rsidRPr="001A291D" w:rsidR="001A291D" w:rsidP="00926402" w:rsidRDefault="001A291D">
            <w:r w:rsidRPr="001A291D">
              <w:t>Yellow birch</w:t>
            </w:r>
          </w:p>
        </w:tc>
        <w:tc>
          <w:tcPr>
            <w:tcW w:w="1956" w:type="dxa"/>
            <w:tcBorders>
              <w:top w:val="single" w:color="000000" w:sz="12" w:space="0"/>
            </w:tcBorders>
            <w:shd w:val="clear" w:color="auto" w:fill="auto"/>
          </w:tcPr>
          <w:p w:rsidRPr="001A291D" w:rsidR="001A291D" w:rsidP="00926402" w:rsidRDefault="001A291D">
            <w:r w:rsidRPr="001A291D">
              <w:t>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PIRU</w:t>
            </w:r>
          </w:p>
        </w:tc>
        <w:tc>
          <w:tcPr>
            <w:tcW w:w="2424" w:type="dxa"/>
            <w:shd w:val="clear" w:color="auto" w:fill="auto"/>
          </w:tcPr>
          <w:p w:rsidRPr="001A291D" w:rsidR="001A291D" w:rsidP="00926402" w:rsidRDefault="001A291D">
            <w:proofErr w:type="spellStart"/>
            <w:r w:rsidRPr="001A291D">
              <w:t>Picea</w:t>
            </w:r>
            <w:proofErr w:type="spellEnd"/>
            <w:r w:rsidRPr="001A291D">
              <w:t xml:space="preserve"> </w:t>
            </w:r>
            <w:proofErr w:type="spellStart"/>
            <w:r w:rsidRPr="001A291D">
              <w:t>rubens</w:t>
            </w:r>
            <w:proofErr w:type="spellEnd"/>
          </w:p>
        </w:tc>
        <w:tc>
          <w:tcPr>
            <w:tcW w:w="1860" w:type="dxa"/>
            <w:shd w:val="clear" w:color="auto" w:fill="auto"/>
          </w:tcPr>
          <w:p w:rsidRPr="001A291D" w:rsidR="001A291D" w:rsidP="00926402" w:rsidRDefault="001A291D">
            <w:r w:rsidRPr="001A291D">
              <w:t>Red spruce</w:t>
            </w:r>
          </w:p>
        </w:tc>
        <w:tc>
          <w:tcPr>
            <w:tcW w:w="1956" w:type="dxa"/>
            <w:shd w:val="clear" w:color="auto" w:fill="auto"/>
          </w:tcPr>
          <w:p w:rsidRPr="001A291D" w:rsidR="001A291D" w:rsidP="00926402" w:rsidRDefault="001A291D">
            <w:r w:rsidRPr="001A291D">
              <w:t>Mid-Upper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ABFR</w:t>
            </w:r>
          </w:p>
        </w:tc>
        <w:tc>
          <w:tcPr>
            <w:tcW w:w="2424" w:type="dxa"/>
            <w:shd w:val="clear" w:color="auto" w:fill="auto"/>
          </w:tcPr>
          <w:p w:rsidRPr="001A291D" w:rsidR="001A291D" w:rsidP="00926402" w:rsidRDefault="001A291D">
            <w:proofErr w:type="spellStart"/>
            <w:r w:rsidRPr="001A291D">
              <w:t>Abies</w:t>
            </w:r>
            <w:proofErr w:type="spellEnd"/>
            <w:r w:rsidRPr="001A291D">
              <w:t xml:space="preserve"> </w:t>
            </w:r>
            <w:proofErr w:type="spellStart"/>
            <w:r w:rsidRPr="001A291D">
              <w:t>fraseri</w:t>
            </w:r>
            <w:proofErr w:type="spellEnd"/>
          </w:p>
        </w:tc>
        <w:tc>
          <w:tcPr>
            <w:tcW w:w="1860" w:type="dxa"/>
            <w:shd w:val="clear" w:color="auto" w:fill="auto"/>
          </w:tcPr>
          <w:p w:rsidRPr="001A291D" w:rsidR="001A291D" w:rsidP="00926402" w:rsidRDefault="001A291D">
            <w:r w:rsidRPr="001A291D">
              <w:t>Fraser fir</w:t>
            </w:r>
          </w:p>
        </w:tc>
        <w:tc>
          <w:tcPr>
            <w:tcW w:w="1956" w:type="dxa"/>
            <w:shd w:val="clear" w:color="auto" w:fill="auto"/>
          </w:tcPr>
          <w:p w:rsidRPr="001A291D" w:rsidR="001A291D" w:rsidP="00926402" w:rsidRDefault="001A291D">
            <w:r w:rsidRPr="001A291D">
              <w:t>Mid-Upper</w:t>
            </w:r>
          </w:p>
        </w:tc>
      </w:tr>
      <w:tr w:rsidRPr="001A291D" w:rsidR="001A291D" w:rsidTr="001A291D">
        <w:tc>
          <w:tcPr>
            <w:tcW w:w="1080" w:type="dxa"/>
            <w:shd w:val="clear" w:color="auto" w:fill="auto"/>
          </w:tcPr>
          <w:p w:rsidRPr="001A291D" w:rsidR="001A291D" w:rsidP="00926402" w:rsidRDefault="001A291D">
            <w:pPr>
              <w:rPr>
                <w:bCs/>
              </w:rPr>
            </w:pPr>
            <w:r w:rsidRPr="001A291D">
              <w:rPr>
                <w:bCs/>
              </w:rPr>
              <w:t>ABBA</w:t>
            </w:r>
          </w:p>
        </w:tc>
        <w:tc>
          <w:tcPr>
            <w:tcW w:w="2424" w:type="dxa"/>
            <w:shd w:val="clear" w:color="auto" w:fill="auto"/>
          </w:tcPr>
          <w:p w:rsidRPr="001A291D" w:rsidR="001A291D" w:rsidP="00926402" w:rsidRDefault="001A291D">
            <w:proofErr w:type="spellStart"/>
            <w:r w:rsidRPr="001A291D">
              <w:t>Abies</w:t>
            </w:r>
            <w:proofErr w:type="spellEnd"/>
            <w:r w:rsidRPr="001A291D">
              <w:t xml:space="preserve"> </w:t>
            </w:r>
            <w:proofErr w:type="spellStart"/>
            <w:r w:rsidRPr="001A291D">
              <w:t>balsamea</w:t>
            </w:r>
            <w:proofErr w:type="spellEnd"/>
          </w:p>
        </w:tc>
        <w:tc>
          <w:tcPr>
            <w:tcW w:w="1860" w:type="dxa"/>
            <w:shd w:val="clear" w:color="auto" w:fill="auto"/>
          </w:tcPr>
          <w:p w:rsidRPr="001A291D" w:rsidR="001A291D" w:rsidP="00926402" w:rsidRDefault="001A291D">
            <w:r w:rsidRPr="001A291D">
              <w:t>Balsam fir</w:t>
            </w:r>
          </w:p>
        </w:tc>
        <w:tc>
          <w:tcPr>
            <w:tcW w:w="1956" w:type="dxa"/>
            <w:shd w:val="clear" w:color="auto" w:fill="auto"/>
          </w:tcPr>
          <w:p w:rsidRPr="001A291D" w:rsidR="001A291D" w:rsidP="00926402"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T</w:t>
      </w:r>
      <w:r w:rsidR="001A291D">
        <w:t xml:space="preserve">ypical stand development following most single-tree to stand-replacement events. Middle-aged stand with hardwoods still dominating the upper canopy but conifers increasing in dominance in the middle stories.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Abies</w:t>
      </w:r>
      <w:proofErr w:type="spellEnd"/>
      <w:r w:rsidRPr="007C15B0" w:rsidR="001A291D">
        <w:rPr>
          <w:i/>
        </w:rPr>
        <w:t xml:space="preserve"> </w:t>
      </w:r>
      <w:proofErr w:type="spellStart"/>
      <w:r w:rsidRPr="007C15B0" w:rsidR="001A291D">
        <w:rPr>
          <w:i/>
        </w:rPr>
        <w:t>fraseri</w:t>
      </w:r>
      <w:proofErr w:type="spellEnd"/>
      <w:r w:rsidR="001A291D">
        <w:t xml:space="preserve"> </w:t>
      </w:r>
      <w:r w:rsidRPr="007C15B0" w:rsidR="001A291D">
        <w:rPr>
          <w:i/>
        </w:rPr>
        <w:t xml:space="preserve">or A. </w:t>
      </w:r>
      <w:proofErr w:type="spellStart"/>
      <w:r w:rsidRPr="007C15B0" w:rsidR="001A291D">
        <w:rPr>
          <w:i/>
        </w:rPr>
        <w:t>balsamea</w:t>
      </w:r>
      <w:proofErr w:type="spellEnd"/>
      <w:r w:rsidRPr="007C15B0" w:rsidR="001A291D">
        <w:rPr>
          <w:i/>
        </w:rPr>
        <w:t xml:space="preserve">, </w:t>
      </w:r>
      <w:proofErr w:type="spellStart"/>
      <w:r w:rsidRPr="007C15B0" w:rsidR="001A291D">
        <w:rPr>
          <w:i/>
        </w:rPr>
        <w:t>Picea</w:t>
      </w:r>
      <w:proofErr w:type="spellEnd"/>
      <w:r w:rsidRPr="007C15B0" w:rsidR="001A291D">
        <w:rPr>
          <w:i/>
        </w:rPr>
        <w:t xml:space="preserve"> </w:t>
      </w:r>
      <w:proofErr w:type="spellStart"/>
      <w:r w:rsidRPr="007C15B0" w:rsidR="001A291D">
        <w:rPr>
          <w:i/>
        </w:rPr>
        <w:t>rubens</w:t>
      </w:r>
      <w:proofErr w:type="spellEnd"/>
      <w:r w:rsidRPr="007C15B0" w:rsidR="001A291D">
        <w:rPr>
          <w:i/>
        </w:rPr>
        <w:t xml:space="preserve">, Prunus </w:t>
      </w:r>
      <w:proofErr w:type="spellStart"/>
      <w:r w:rsidRPr="007C15B0" w:rsidR="001A291D">
        <w:rPr>
          <w:i/>
        </w:rPr>
        <w:t>pennsylvanica</w:t>
      </w:r>
      <w:proofErr w:type="spellEnd"/>
      <w:r w:rsidR="001A291D">
        <w:t xml:space="preserve">, and </w:t>
      </w:r>
      <w:r w:rsidRPr="007C15B0" w:rsidR="001A291D">
        <w:rPr>
          <w:i/>
        </w:rPr>
        <w:t xml:space="preserve">Fagus </w:t>
      </w:r>
      <w:proofErr w:type="spellStart"/>
      <w:r w:rsidRPr="007C15B0" w:rsidR="001A291D">
        <w:rPr>
          <w:i/>
        </w:rPr>
        <w:t>grandifolia</w:t>
      </w:r>
      <w:proofErr w:type="spellEnd"/>
      <w:r w:rsidR="001A291D">
        <w:t xml:space="preserve">. </w:t>
      </w:r>
      <w:r w:rsidRPr="007C15B0" w:rsidR="001A291D">
        <w:rPr>
          <w:i/>
        </w:rPr>
        <w:t xml:space="preserve">Quercus </w:t>
      </w:r>
      <w:proofErr w:type="spellStart"/>
      <w:r w:rsidRPr="007C15B0" w:rsidR="001A291D">
        <w:rPr>
          <w:i/>
        </w:rPr>
        <w:t>rubra</w:t>
      </w:r>
      <w:proofErr w:type="spellEnd"/>
      <w:r w:rsidR="001A291D">
        <w:t xml:space="preserve"> may be locally important on more exposed sites. Fuel model may be 8 in stands lacking a significant conifer component.</w:t>
      </w:r>
    </w:p>
    <w:p w:rsidR="001A291D" w:rsidP="001A291D" w:rsidRDefault="001A291D"/>
    <w:p w:rsidR="001A291D" w:rsidP="001A291D" w:rsidRDefault="001A291D">
      <w:r>
        <w:t xml:space="preserve">Pin cherry </w:t>
      </w:r>
      <w:r w:rsidR="007C15B0">
        <w:t>dies out of these sites at ca ~</w:t>
      </w:r>
      <w:r>
        <w:t>23</w:t>
      </w:r>
      <w:r w:rsidR="007C15B0">
        <w:t>-</w:t>
      </w:r>
      <w:r>
        <w:t>40yrs of age and is replaced by dense seedlings of spruce and fir. Windthrow disturbance reduces the canopy of pin cherry and yellow birch. Gaps are colonized by conifer seedlings</w:t>
      </w:r>
    </w:p>
    <w:p w:rsidR="001A291D" w:rsidP="001A291D" w:rsidRDefault="001A291D"/>
    <w:p>
      <w:r>
        <w:rPr>
          <w:i/>
          <w:u w:val="single"/>
        </w:rPr>
        <w:t>Maximum Tree Size Class</w:t>
      </w:r>
      <w:br/>
      <w:r>
        <w:t>Medium 9-21"DBH</w:t>
      </w:r>
    </w:p>
    <w:p w:rsidR="001A291D" w:rsidP="001A291D" w:rsidRDefault="001A291D">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1A291D" w:rsidP="001A291D" w:rsidRDefault="001A291D"/>
    <w:p w:rsidR="001A291D" w:rsidP="001A291D" w:rsidRDefault="001A291D">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31776"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31776"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31776" w:rsidRDefault="001A291D">
            <w:r w:rsidRPr="001A291D">
              <w:t xml:space="preserve">Betula </w:t>
            </w:r>
            <w:proofErr w:type="spellStart"/>
            <w:r w:rsidRPr="001A291D">
              <w:t>alleghaniensis</w:t>
            </w:r>
            <w:proofErr w:type="spellEnd"/>
          </w:p>
        </w:tc>
        <w:tc>
          <w:tcPr>
            <w:tcW w:w="1860" w:type="dxa"/>
            <w:tcBorders>
              <w:top w:val="single" w:color="000000" w:sz="12" w:space="0"/>
            </w:tcBorders>
            <w:shd w:val="clear" w:color="auto" w:fill="auto"/>
          </w:tcPr>
          <w:p w:rsidRPr="001A291D" w:rsidR="001A291D" w:rsidP="00931776" w:rsidRDefault="001A291D">
            <w:r w:rsidRPr="001A291D">
              <w:t>Yellow birch</w:t>
            </w:r>
          </w:p>
        </w:tc>
        <w:tc>
          <w:tcPr>
            <w:tcW w:w="1956" w:type="dxa"/>
            <w:tcBorders>
              <w:top w:val="single" w:color="000000" w:sz="12" w:space="0"/>
            </w:tcBorders>
            <w:shd w:val="clear" w:color="auto" w:fill="auto"/>
          </w:tcPr>
          <w:p w:rsidRPr="001A291D" w:rsidR="001A291D" w:rsidP="00931776" w:rsidRDefault="001A291D">
            <w:r w:rsidRPr="001A291D">
              <w:t>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ABFR</w:t>
            </w:r>
          </w:p>
        </w:tc>
        <w:tc>
          <w:tcPr>
            <w:tcW w:w="2424" w:type="dxa"/>
            <w:shd w:val="clear" w:color="auto" w:fill="auto"/>
          </w:tcPr>
          <w:p w:rsidRPr="001A291D" w:rsidR="001A291D" w:rsidP="00931776" w:rsidRDefault="001A291D">
            <w:proofErr w:type="spellStart"/>
            <w:r w:rsidRPr="001A291D">
              <w:t>Abies</w:t>
            </w:r>
            <w:proofErr w:type="spellEnd"/>
            <w:r w:rsidRPr="001A291D">
              <w:t xml:space="preserve"> </w:t>
            </w:r>
            <w:proofErr w:type="spellStart"/>
            <w:r w:rsidRPr="001A291D">
              <w:t>fraseri</w:t>
            </w:r>
            <w:proofErr w:type="spellEnd"/>
          </w:p>
        </w:tc>
        <w:tc>
          <w:tcPr>
            <w:tcW w:w="1860" w:type="dxa"/>
            <w:shd w:val="clear" w:color="auto" w:fill="auto"/>
          </w:tcPr>
          <w:p w:rsidRPr="001A291D" w:rsidR="001A291D" w:rsidP="00931776" w:rsidRDefault="001A291D">
            <w:r w:rsidRPr="001A291D">
              <w:t>Fraser fir</w:t>
            </w:r>
          </w:p>
        </w:tc>
        <w:tc>
          <w:tcPr>
            <w:tcW w:w="1956" w:type="dxa"/>
            <w:shd w:val="clear" w:color="auto" w:fill="auto"/>
          </w:tcPr>
          <w:p w:rsidRPr="001A291D" w:rsidR="001A291D" w:rsidP="00931776" w:rsidRDefault="001A291D">
            <w:r w:rsidRPr="001A291D">
              <w:t>Mid-Upper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PIRU</w:t>
            </w:r>
          </w:p>
        </w:tc>
        <w:tc>
          <w:tcPr>
            <w:tcW w:w="2424" w:type="dxa"/>
            <w:shd w:val="clear" w:color="auto" w:fill="auto"/>
          </w:tcPr>
          <w:p w:rsidRPr="001A291D" w:rsidR="001A291D" w:rsidP="00931776" w:rsidRDefault="001A291D">
            <w:proofErr w:type="spellStart"/>
            <w:r w:rsidRPr="001A291D">
              <w:t>Picea</w:t>
            </w:r>
            <w:proofErr w:type="spellEnd"/>
            <w:r w:rsidRPr="001A291D">
              <w:t xml:space="preserve"> </w:t>
            </w:r>
            <w:proofErr w:type="spellStart"/>
            <w:r w:rsidRPr="001A291D">
              <w:t>rubens</w:t>
            </w:r>
            <w:proofErr w:type="spellEnd"/>
          </w:p>
        </w:tc>
        <w:tc>
          <w:tcPr>
            <w:tcW w:w="1860" w:type="dxa"/>
            <w:shd w:val="clear" w:color="auto" w:fill="auto"/>
          </w:tcPr>
          <w:p w:rsidRPr="001A291D" w:rsidR="001A291D" w:rsidP="00931776" w:rsidRDefault="001A291D">
            <w:r w:rsidRPr="001A291D">
              <w:t>Red spruce</w:t>
            </w:r>
          </w:p>
        </w:tc>
        <w:tc>
          <w:tcPr>
            <w:tcW w:w="1956" w:type="dxa"/>
            <w:shd w:val="clear" w:color="auto" w:fill="auto"/>
          </w:tcPr>
          <w:p w:rsidRPr="001A291D" w:rsidR="001A291D" w:rsidP="00931776" w:rsidRDefault="001A291D">
            <w:r w:rsidRPr="001A291D">
              <w:t>Mid-Upper</w:t>
            </w:r>
          </w:p>
        </w:tc>
      </w:tr>
      <w:tr w:rsidRPr="001A291D" w:rsidR="001A291D" w:rsidTr="001A291D">
        <w:tc>
          <w:tcPr>
            <w:tcW w:w="1080" w:type="dxa"/>
            <w:shd w:val="clear" w:color="auto" w:fill="auto"/>
          </w:tcPr>
          <w:p w:rsidRPr="001A291D" w:rsidR="001A291D" w:rsidP="00931776" w:rsidRDefault="001A291D">
            <w:pPr>
              <w:rPr>
                <w:bCs/>
              </w:rPr>
            </w:pPr>
            <w:r w:rsidRPr="001A291D">
              <w:rPr>
                <w:bCs/>
              </w:rPr>
              <w:t>ABBA</w:t>
            </w:r>
          </w:p>
        </w:tc>
        <w:tc>
          <w:tcPr>
            <w:tcW w:w="2424" w:type="dxa"/>
            <w:shd w:val="clear" w:color="auto" w:fill="auto"/>
          </w:tcPr>
          <w:p w:rsidRPr="001A291D" w:rsidR="001A291D" w:rsidP="00931776" w:rsidRDefault="001A291D">
            <w:proofErr w:type="spellStart"/>
            <w:r w:rsidRPr="001A291D">
              <w:t>Abies</w:t>
            </w:r>
            <w:proofErr w:type="spellEnd"/>
            <w:r w:rsidRPr="001A291D">
              <w:t xml:space="preserve"> </w:t>
            </w:r>
            <w:proofErr w:type="spellStart"/>
            <w:r w:rsidRPr="001A291D">
              <w:t>balsamea</w:t>
            </w:r>
            <w:proofErr w:type="spellEnd"/>
          </w:p>
        </w:tc>
        <w:tc>
          <w:tcPr>
            <w:tcW w:w="1860" w:type="dxa"/>
            <w:shd w:val="clear" w:color="auto" w:fill="auto"/>
          </w:tcPr>
          <w:p w:rsidRPr="001A291D" w:rsidR="001A291D" w:rsidP="00931776" w:rsidRDefault="001A291D">
            <w:r w:rsidRPr="001A291D">
              <w:t>Balsam fir</w:t>
            </w:r>
          </w:p>
        </w:tc>
        <w:tc>
          <w:tcPr>
            <w:tcW w:w="1956" w:type="dxa"/>
            <w:shd w:val="clear" w:color="auto" w:fill="auto"/>
          </w:tcPr>
          <w:p w:rsidRPr="001A291D" w:rsidR="001A291D" w:rsidP="00931776" w:rsidRDefault="001A291D">
            <w:r w:rsidRPr="001A291D">
              <w:t>Mid-Upper</w:t>
            </w:r>
          </w:p>
        </w:tc>
      </w:tr>
    </w:tbl>
    <w:p w:rsidR="001A291D" w:rsidP="001A291D" w:rsidRDefault="001A291D"/>
    <w:p w:rsidR="001A291D" w:rsidP="001A291D" w:rsidRDefault="001A291D">
      <w:pPr>
        <w:pStyle w:val="SClassInfoPara"/>
      </w:pPr>
      <w:r>
        <w:t>Description</w:t>
      </w:r>
    </w:p>
    <w:p w:rsidR="001A291D" w:rsidP="001A291D" w:rsidRDefault="00602C54">
      <w:r>
        <w:t>M</w:t>
      </w:r>
      <w:r w:rsidR="001A291D">
        <w:t>ore open stands dominated by northern hardwoods, especially red oak, resulting from rare mixed fires. This class occasionally occurs in the southern parts of the range, but is not characteristic further north in Virginia or West Virginia. In the absence of disturbance, this will class succeed to a closed</w:t>
      </w:r>
      <w:r>
        <w:t xml:space="preserve"> stand</w:t>
      </w:r>
      <w:r w:rsidR="001A291D">
        <w:t>. That is, over time, in the presence of a seed source, spruce and fir will re-occur.</w:t>
      </w:r>
    </w:p>
    <w:p w:rsidR="001A291D" w:rsidP="001A291D" w:rsidRDefault="001A291D"/>
    <w:p>
      <w:r>
        <w:rPr>
          <w:i/>
          <w:u w:val="single"/>
        </w:rPr>
        <w:t>Maximum Tree Size Class</w:t>
      </w:r>
      <w:br/>
      <w:r>
        <w:t>Large 21-33"DBH</w:t>
      </w:r>
    </w:p>
    <w:p w:rsidR="001A291D" w:rsidP="001A291D" w:rsidRDefault="001A291D">
      <w:pPr>
        <w:pStyle w:val="InfoPara"/>
        <w:pBdr>
          <w:top w:val="single" w:color="auto" w:sz="4" w:space="1"/>
        </w:pBdr>
      </w:pPr>
      <w:r xmlns:w="http://schemas.openxmlformats.org/wordprocessingml/2006/main">
        <w:t>Class D</w:t>
      </w:r>
      <w:r xmlns:w="http://schemas.openxmlformats.org/wordprocessingml/2006/main">
        <w:tab/>
        <w:t>58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1A291D" w:rsidP="001A291D" w:rsidRDefault="001A291D"/>
    <w:p w:rsidR="001A291D" w:rsidP="001A291D" w:rsidRDefault="001A291D">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424"/>
        <w:gridCol w:w="1860"/>
        <w:gridCol w:w="1956"/>
      </w:tblGrid>
      <w:tr w:rsidRPr="001A291D" w:rsidR="001A291D" w:rsidTr="001A291D">
        <w:tc>
          <w:tcPr>
            <w:tcW w:w="1080"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Symbol</w:t>
            </w:r>
          </w:p>
        </w:tc>
        <w:tc>
          <w:tcPr>
            <w:tcW w:w="2424"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Scientific Name</w:t>
            </w:r>
          </w:p>
        </w:tc>
        <w:tc>
          <w:tcPr>
            <w:tcW w:w="1860"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Common Name</w:t>
            </w:r>
          </w:p>
        </w:tc>
        <w:tc>
          <w:tcPr>
            <w:tcW w:w="1956" w:type="dxa"/>
            <w:tcBorders>
              <w:top w:val="single" w:color="auto" w:sz="2" w:space="0"/>
              <w:bottom w:val="single" w:color="000000" w:sz="12" w:space="0"/>
            </w:tcBorders>
            <w:shd w:val="clear" w:color="auto" w:fill="auto"/>
          </w:tcPr>
          <w:p w:rsidRPr="001A291D" w:rsidR="001A291D" w:rsidP="009F6E1B" w:rsidRDefault="001A291D">
            <w:pPr>
              <w:rPr>
                <w:b/>
                <w:bCs/>
              </w:rPr>
            </w:pPr>
            <w:r w:rsidRPr="001A291D">
              <w:rPr>
                <w:b/>
                <w:bCs/>
              </w:rPr>
              <w:t>Canopy Position</w:t>
            </w:r>
          </w:p>
        </w:tc>
      </w:tr>
      <w:tr w:rsidRPr="001A291D" w:rsidR="001A291D" w:rsidTr="001A291D">
        <w:tc>
          <w:tcPr>
            <w:tcW w:w="1080" w:type="dxa"/>
            <w:tcBorders>
              <w:top w:val="single" w:color="000000" w:sz="12" w:space="0"/>
            </w:tcBorders>
            <w:shd w:val="clear" w:color="auto" w:fill="auto"/>
          </w:tcPr>
          <w:p w:rsidRPr="001A291D" w:rsidR="001A291D" w:rsidP="009F6E1B" w:rsidRDefault="001A291D">
            <w:pPr>
              <w:rPr>
                <w:bCs/>
              </w:rPr>
            </w:pPr>
            <w:r w:rsidRPr="001A291D">
              <w:rPr>
                <w:bCs/>
              </w:rPr>
              <w:t>BEAL2</w:t>
            </w:r>
          </w:p>
        </w:tc>
        <w:tc>
          <w:tcPr>
            <w:tcW w:w="2424" w:type="dxa"/>
            <w:tcBorders>
              <w:top w:val="single" w:color="000000" w:sz="12" w:space="0"/>
            </w:tcBorders>
            <w:shd w:val="clear" w:color="auto" w:fill="auto"/>
          </w:tcPr>
          <w:p w:rsidRPr="001A291D" w:rsidR="001A291D" w:rsidP="009F6E1B" w:rsidRDefault="001A291D">
            <w:r w:rsidRPr="001A291D">
              <w:t xml:space="preserve">Betula </w:t>
            </w:r>
            <w:proofErr w:type="spellStart"/>
            <w:r w:rsidRPr="001A291D">
              <w:t>alleghaniensis</w:t>
            </w:r>
            <w:proofErr w:type="spellEnd"/>
          </w:p>
        </w:tc>
        <w:tc>
          <w:tcPr>
            <w:tcW w:w="1860" w:type="dxa"/>
            <w:tcBorders>
              <w:top w:val="single" w:color="000000" w:sz="12" w:space="0"/>
            </w:tcBorders>
            <w:shd w:val="clear" w:color="auto" w:fill="auto"/>
          </w:tcPr>
          <w:p w:rsidRPr="001A291D" w:rsidR="001A291D" w:rsidP="009F6E1B" w:rsidRDefault="001A291D">
            <w:r w:rsidRPr="001A291D">
              <w:t>Yellow birch</w:t>
            </w:r>
          </w:p>
        </w:tc>
        <w:tc>
          <w:tcPr>
            <w:tcW w:w="1956" w:type="dxa"/>
            <w:tcBorders>
              <w:top w:val="single" w:color="000000" w:sz="12" w:space="0"/>
            </w:tcBorders>
            <w:shd w:val="clear" w:color="auto" w:fill="auto"/>
          </w:tcPr>
          <w:p w:rsidRPr="001A291D" w:rsidR="001A291D" w:rsidP="009F6E1B" w:rsidRDefault="001A291D">
            <w:r w:rsidRPr="001A291D">
              <w:t>Upper</w:t>
            </w:r>
          </w:p>
        </w:tc>
      </w:tr>
      <w:tr w:rsidRPr="001A291D" w:rsidR="001A291D" w:rsidTr="001A291D">
        <w:tc>
          <w:tcPr>
            <w:tcW w:w="1080" w:type="dxa"/>
            <w:shd w:val="clear" w:color="auto" w:fill="auto"/>
          </w:tcPr>
          <w:p w:rsidRPr="001A291D" w:rsidR="001A291D" w:rsidP="009F6E1B" w:rsidRDefault="001A291D">
            <w:pPr>
              <w:rPr>
                <w:bCs/>
              </w:rPr>
            </w:pPr>
            <w:r w:rsidRPr="001A291D">
              <w:rPr>
                <w:bCs/>
              </w:rPr>
              <w:t>PIRU</w:t>
            </w:r>
          </w:p>
        </w:tc>
        <w:tc>
          <w:tcPr>
            <w:tcW w:w="2424" w:type="dxa"/>
            <w:shd w:val="clear" w:color="auto" w:fill="auto"/>
          </w:tcPr>
          <w:p w:rsidRPr="001A291D" w:rsidR="001A291D" w:rsidP="009F6E1B" w:rsidRDefault="001A291D">
            <w:proofErr w:type="spellStart"/>
            <w:r w:rsidRPr="001A291D">
              <w:t>Picea</w:t>
            </w:r>
            <w:proofErr w:type="spellEnd"/>
            <w:r w:rsidRPr="001A291D">
              <w:t xml:space="preserve"> </w:t>
            </w:r>
            <w:proofErr w:type="spellStart"/>
            <w:r w:rsidRPr="001A291D">
              <w:t>rubens</w:t>
            </w:r>
            <w:proofErr w:type="spellEnd"/>
          </w:p>
        </w:tc>
        <w:tc>
          <w:tcPr>
            <w:tcW w:w="1860" w:type="dxa"/>
            <w:shd w:val="clear" w:color="auto" w:fill="auto"/>
          </w:tcPr>
          <w:p w:rsidRPr="001A291D" w:rsidR="001A291D" w:rsidP="009F6E1B" w:rsidRDefault="001A291D">
            <w:r w:rsidRPr="001A291D">
              <w:t>Red spruce</w:t>
            </w:r>
          </w:p>
        </w:tc>
        <w:tc>
          <w:tcPr>
            <w:tcW w:w="1956" w:type="dxa"/>
            <w:shd w:val="clear" w:color="auto" w:fill="auto"/>
          </w:tcPr>
          <w:p w:rsidRPr="001A291D" w:rsidR="001A291D" w:rsidP="009F6E1B" w:rsidRDefault="001A291D">
            <w:r w:rsidRPr="001A291D">
              <w:t>Upper</w:t>
            </w:r>
          </w:p>
        </w:tc>
      </w:tr>
      <w:tr w:rsidRPr="001A291D" w:rsidR="001A291D" w:rsidTr="001A291D">
        <w:tc>
          <w:tcPr>
            <w:tcW w:w="1080" w:type="dxa"/>
            <w:shd w:val="clear" w:color="auto" w:fill="auto"/>
          </w:tcPr>
          <w:p w:rsidRPr="001A291D" w:rsidR="001A291D" w:rsidP="009F6E1B" w:rsidRDefault="001A291D">
            <w:pPr>
              <w:rPr>
                <w:bCs/>
              </w:rPr>
            </w:pPr>
            <w:r w:rsidRPr="001A291D">
              <w:rPr>
                <w:bCs/>
              </w:rPr>
              <w:t>ABFR</w:t>
            </w:r>
          </w:p>
        </w:tc>
        <w:tc>
          <w:tcPr>
            <w:tcW w:w="2424" w:type="dxa"/>
            <w:shd w:val="clear" w:color="auto" w:fill="auto"/>
          </w:tcPr>
          <w:p w:rsidRPr="001A291D" w:rsidR="001A291D" w:rsidP="009F6E1B" w:rsidRDefault="001A291D">
            <w:proofErr w:type="spellStart"/>
            <w:r w:rsidRPr="001A291D">
              <w:t>Abies</w:t>
            </w:r>
            <w:proofErr w:type="spellEnd"/>
            <w:r w:rsidRPr="001A291D">
              <w:t xml:space="preserve"> </w:t>
            </w:r>
            <w:proofErr w:type="spellStart"/>
            <w:r w:rsidRPr="001A291D">
              <w:t>fraseri</w:t>
            </w:r>
            <w:proofErr w:type="spellEnd"/>
          </w:p>
        </w:tc>
        <w:tc>
          <w:tcPr>
            <w:tcW w:w="1860" w:type="dxa"/>
            <w:shd w:val="clear" w:color="auto" w:fill="auto"/>
          </w:tcPr>
          <w:p w:rsidRPr="001A291D" w:rsidR="001A291D" w:rsidP="009F6E1B" w:rsidRDefault="001A291D">
            <w:r w:rsidRPr="001A291D">
              <w:t>Fraser fir</w:t>
            </w:r>
          </w:p>
        </w:tc>
        <w:tc>
          <w:tcPr>
            <w:tcW w:w="1956" w:type="dxa"/>
            <w:shd w:val="clear" w:color="auto" w:fill="auto"/>
          </w:tcPr>
          <w:p w:rsidRPr="001A291D" w:rsidR="001A291D" w:rsidP="009F6E1B" w:rsidRDefault="001A291D">
            <w:r w:rsidRPr="001A291D">
              <w:t>All</w:t>
            </w:r>
          </w:p>
        </w:tc>
      </w:tr>
      <w:tr w:rsidRPr="001A291D" w:rsidR="001A291D" w:rsidTr="001A291D">
        <w:tc>
          <w:tcPr>
            <w:tcW w:w="1080" w:type="dxa"/>
            <w:shd w:val="clear" w:color="auto" w:fill="auto"/>
          </w:tcPr>
          <w:p w:rsidRPr="001A291D" w:rsidR="001A291D" w:rsidP="009F6E1B" w:rsidRDefault="001A291D">
            <w:pPr>
              <w:rPr>
                <w:bCs/>
              </w:rPr>
            </w:pPr>
            <w:r w:rsidRPr="001A291D">
              <w:rPr>
                <w:bCs/>
              </w:rPr>
              <w:t>ABBA</w:t>
            </w:r>
          </w:p>
        </w:tc>
        <w:tc>
          <w:tcPr>
            <w:tcW w:w="2424" w:type="dxa"/>
            <w:shd w:val="clear" w:color="auto" w:fill="auto"/>
          </w:tcPr>
          <w:p w:rsidRPr="001A291D" w:rsidR="001A291D" w:rsidP="009F6E1B" w:rsidRDefault="001A291D">
            <w:proofErr w:type="spellStart"/>
            <w:r w:rsidRPr="001A291D">
              <w:t>Abies</w:t>
            </w:r>
            <w:proofErr w:type="spellEnd"/>
            <w:r w:rsidRPr="001A291D">
              <w:t xml:space="preserve"> </w:t>
            </w:r>
            <w:proofErr w:type="spellStart"/>
            <w:r w:rsidRPr="001A291D">
              <w:t>balsamea</w:t>
            </w:r>
            <w:proofErr w:type="spellEnd"/>
          </w:p>
        </w:tc>
        <w:tc>
          <w:tcPr>
            <w:tcW w:w="1860" w:type="dxa"/>
            <w:shd w:val="clear" w:color="auto" w:fill="auto"/>
          </w:tcPr>
          <w:p w:rsidRPr="001A291D" w:rsidR="001A291D" w:rsidP="009F6E1B" w:rsidRDefault="001A291D">
            <w:r w:rsidRPr="001A291D">
              <w:t>Balsam fir</w:t>
            </w:r>
          </w:p>
        </w:tc>
        <w:tc>
          <w:tcPr>
            <w:tcW w:w="1956" w:type="dxa"/>
            <w:shd w:val="clear" w:color="auto" w:fill="auto"/>
          </w:tcPr>
          <w:p w:rsidRPr="001A291D" w:rsidR="001A291D" w:rsidP="009F6E1B" w:rsidRDefault="001A291D">
            <w:r w:rsidRPr="001A291D">
              <w:t>All</w:t>
            </w:r>
          </w:p>
        </w:tc>
      </w:tr>
    </w:tbl>
    <w:p w:rsidR="001A291D" w:rsidP="001A291D" w:rsidRDefault="001A291D"/>
    <w:p w:rsidR="001A291D" w:rsidP="001A291D" w:rsidRDefault="001A291D">
      <w:pPr>
        <w:pStyle w:val="SClassInfoPara"/>
      </w:pPr>
      <w:r>
        <w:t>Description</w:t>
      </w:r>
    </w:p>
    <w:p w:rsidR="001A291D" w:rsidP="001A291D" w:rsidRDefault="00602C54">
      <w:r>
        <w:t>D</w:t>
      </w:r>
      <w:r w:rsidR="001A291D">
        <w:t xml:space="preserve">ense, closed, stable, mature forest dominated by spruce and/or fir, although pioneer hardwoods are still the tallest trees at the beginning of this stage. The pioneer hardwoods (Yellow birch, </w:t>
      </w:r>
      <w:proofErr w:type="spellStart"/>
      <w:r w:rsidR="001A291D">
        <w:t>sorbus</w:t>
      </w:r>
      <w:proofErr w:type="spellEnd"/>
      <w:r w:rsidR="001A291D">
        <w:t xml:space="preserve">, sugar maple, and buckeye would be other hardwoods), starting with birch, begin to drop out as stands age, although shade-tolerant hardwoods may continue to regenerate and comprise a significant component of the understory. </w:t>
      </w:r>
      <w:r w:rsidRPr="007C15B0" w:rsidR="001A291D">
        <w:rPr>
          <w:i/>
        </w:rPr>
        <w:t xml:space="preserve">Betula </w:t>
      </w:r>
      <w:proofErr w:type="spellStart"/>
      <w:r w:rsidRPr="007C15B0" w:rsidR="001A291D">
        <w:rPr>
          <w:i/>
        </w:rPr>
        <w:t>alleghaniensis</w:t>
      </w:r>
      <w:proofErr w:type="spellEnd"/>
      <w:r w:rsidRPr="007C15B0" w:rsidR="001A291D">
        <w:rPr>
          <w:i/>
        </w:rPr>
        <w:t xml:space="preserve">, </w:t>
      </w:r>
      <w:proofErr w:type="spellStart"/>
      <w:r w:rsidRPr="007C15B0" w:rsidR="001A291D">
        <w:rPr>
          <w:i/>
        </w:rPr>
        <w:t>Abies</w:t>
      </w:r>
      <w:proofErr w:type="spellEnd"/>
      <w:r w:rsidRPr="007C15B0" w:rsidR="001A291D">
        <w:rPr>
          <w:i/>
        </w:rPr>
        <w:t xml:space="preserve"> </w:t>
      </w:r>
      <w:proofErr w:type="spellStart"/>
      <w:r w:rsidRPr="007C15B0" w:rsidR="001A291D">
        <w:rPr>
          <w:i/>
        </w:rPr>
        <w:t>fraseri</w:t>
      </w:r>
      <w:proofErr w:type="spellEnd"/>
      <w:r w:rsidR="001A291D">
        <w:t xml:space="preserve"> or </w:t>
      </w:r>
      <w:r w:rsidRPr="007C15B0" w:rsidR="001A291D">
        <w:rPr>
          <w:i/>
        </w:rPr>
        <w:t xml:space="preserve">A. </w:t>
      </w:r>
      <w:proofErr w:type="spellStart"/>
      <w:r w:rsidRPr="007C15B0" w:rsidR="001A291D">
        <w:rPr>
          <w:i/>
        </w:rPr>
        <w:t>balsamea</w:t>
      </w:r>
      <w:proofErr w:type="spellEnd"/>
      <w:r w:rsidRPr="007C15B0" w:rsidR="001A291D">
        <w:rPr>
          <w:i/>
        </w:rPr>
        <w:t xml:space="preserve">, </w:t>
      </w:r>
      <w:proofErr w:type="spellStart"/>
      <w:r w:rsidRPr="007C15B0" w:rsidR="001A291D">
        <w:rPr>
          <w:i/>
        </w:rPr>
        <w:t>Picea</w:t>
      </w:r>
      <w:proofErr w:type="spellEnd"/>
      <w:r w:rsidRPr="007C15B0" w:rsidR="001A291D">
        <w:rPr>
          <w:i/>
        </w:rPr>
        <w:t xml:space="preserve"> </w:t>
      </w:r>
      <w:proofErr w:type="spellStart"/>
      <w:r w:rsidRPr="007C15B0" w:rsidR="001A291D">
        <w:rPr>
          <w:i/>
        </w:rPr>
        <w:t>rubens</w:t>
      </w:r>
      <w:proofErr w:type="spellEnd"/>
      <w:r w:rsidRPr="007C15B0" w:rsidR="001A291D">
        <w:rPr>
          <w:i/>
        </w:rPr>
        <w:t xml:space="preserve">, Fagus </w:t>
      </w:r>
      <w:proofErr w:type="spellStart"/>
      <w:r w:rsidRPr="007C15B0" w:rsidR="001A291D">
        <w:rPr>
          <w:i/>
        </w:rPr>
        <w:t>grandifolia</w:t>
      </w:r>
      <w:proofErr w:type="spellEnd"/>
      <w:r w:rsidRPr="007C15B0" w:rsidR="001A291D">
        <w:rPr>
          <w:i/>
        </w:rPr>
        <w:t xml:space="preserve">, Acer </w:t>
      </w:r>
      <w:proofErr w:type="spellStart"/>
      <w:r w:rsidRPr="007C15B0" w:rsidR="001A291D">
        <w:rPr>
          <w:i/>
        </w:rPr>
        <w:t>saccharum</w:t>
      </w:r>
      <w:proofErr w:type="spellEnd"/>
      <w:r w:rsidRPr="007C15B0" w:rsidR="001A291D">
        <w:rPr>
          <w:i/>
        </w:rPr>
        <w:t xml:space="preserve">. </w:t>
      </w:r>
      <w:proofErr w:type="spellStart"/>
      <w:r w:rsidRPr="007C15B0" w:rsidR="001A291D">
        <w:rPr>
          <w:i/>
        </w:rPr>
        <w:t>Tsuga</w:t>
      </w:r>
      <w:proofErr w:type="spellEnd"/>
      <w:r w:rsidRPr="007C15B0" w:rsidR="001A291D">
        <w:rPr>
          <w:i/>
        </w:rPr>
        <w:t xml:space="preserve"> canadensis</w:t>
      </w:r>
      <w:r w:rsidR="001A291D">
        <w:t xml:space="preserve"> or </w:t>
      </w:r>
      <w:r w:rsidRPr="007C15B0" w:rsidR="001A291D">
        <w:rPr>
          <w:i/>
        </w:rPr>
        <w:t xml:space="preserve">Quercus </w:t>
      </w:r>
      <w:proofErr w:type="spellStart"/>
      <w:r w:rsidRPr="007C15B0" w:rsidR="001A291D">
        <w:rPr>
          <w:i/>
        </w:rPr>
        <w:t>rubra</w:t>
      </w:r>
      <w:proofErr w:type="spellEnd"/>
      <w:r w:rsidR="001A291D">
        <w:t xml:space="preserve"> may be locally important. A well-developed deciduous shrub layer and dense herbaceous layer may occur. Stands may be stable in this stage for</w:t>
      </w:r>
      <w:r>
        <w:t xml:space="preserve"> long periods of time </w:t>
      </w:r>
      <w:r w:rsidR="001A291D">
        <w:t>u</w:t>
      </w:r>
      <w:r>
        <w:t>ntil a major disturbance occurs</w:t>
      </w:r>
      <w:r w:rsidR="001A291D">
        <w:t>, although individual trees are not this long-lived.</w:t>
      </w:r>
    </w:p>
    <w:p w:rsidR="001A291D" w:rsidP="001A291D" w:rsidRDefault="001A291D"/>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35</w:t>
            </w:r>
          </w:p>
        </w:tc>
      </w:tr>
      <w:tr>
        <w:tc>
          <w:p>
            <w:pPr>
              <w:jc w:val="center"/>
            </w:pPr>
            <w:r>
              <w:rPr>
                <w:sz w:val="20"/>
              </w:rPr>
              <w:t>Mid1:OPN</w:t>
            </w:r>
          </w:p>
        </w:tc>
        <w:tc>
          <w:p>
            <w:pPr>
              <w:jc w:val="center"/>
            </w:pPr>
            <w:r>
              <w:rPr>
                <w:sz w:val="20"/>
              </w:rPr>
              <w:t>36</w:t>
            </w:r>
          </w:p>
        </w:tc>
        <w:tc>
          <w:p>
            <w:pPr>
              <w:jc w:val="center"/>
            </w:pPr>
            <w:r>
              <w:rPr>
                <w:sz w:val="20"/>
              </w:rPr>
              <w:t>Late1:CLS</w:t>
            </w:r>
          </w:p>
        </w:tc>
        <w:tc>
          <w:p>
            <w:pPr>
              <w:jc w:val="center"/>
            </w:pPr>
            <w:r>
              <w:rPr>
                <w:sz w:val="20"/>
              </w:rPr>
              <w:t>65</w:t>
            </w:r>
          </w:p>
        </w:tc>
      </w:tr>
      <w:tr>
        <w:tc>
          <w:p>
            <w:pPr>
              <w:jc w:val="center"/>
            </w:pPr>
            <w:r>
              <w:rPr>
                <w:sz w:val="20"/>
              </w:rPr>
              <w:t>Mid1:CLS</w:t>
            </w:r>
          </w:p>
        </w:tc>
        <w:tc>
          <w:p>
            <w:pPr>
              <w:jc w:val="center"/>
            </w:pPr>
            <w:r>
              <w:rPr>
                <w:sz w:val="20"/>
              </w:rPr>
              <w:t>36</w:t>
            </w:r>
          </w:p>
        </w:tc>
        <w:tc>
          <w:p>
            <w:pPr>
              <w:jc w:val="center"/>
            </w:pPr>
            <w:r>
              <w:rPr>
                <w:sz w:val="20"/>
              </w:rPr>
              <w:t>Late1:CLS</w:t>
            </w:r>
          </w:p>
        </w:tc>
        <w:tc>
          <w:p>
            <w:pPr>
              <w:jc w:val="center"/>
            </w:pPr>
            <w:r>
              <w:rPr>
                <w:sz w:val="20"/>
              </w:rPr>
              <w:t>65</w:t>
            </w:r>
          </w:p>
        </w:tc>
      </w:tr>
      <w:tr>
        <w:tc>
          <w:p>
            <w:pPr>
              <w:jc w:val="center"/>
            </w:pPr>
            <w:r>
              <w:rPr>
                <w:sz w:val="20"/>
              </w:rPr>
              <w:t>Late1:CLS</w:t>
            </w:r>
          </w:p>
        </w:tc>
        <w:tc>
          <w:p>
            <w:pPr>
              <w:jc w:val="center"/>
            </w:pPr>
            <w:r>
              <w:rPr>
                <w:sz w:val="20"/>
              </w:rPr>
              <w:t>66</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0.0005</w:t>
            </w:r>
          </w:p>
        </w:tc>
        <w:tc>
          <w:p>
            <w:pPr>
              <w:jc w:val="center"/>
            </w:pPr>
            <w:r>
              <w:rPr>
                <w:sz w:val="20"/>
              </w:rPr>
              <w:t>2000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0.0013</w:t>
            </w:r>
          </w:p>
        </w:tc>
        <w:tc>
          <w:p>
            <w:pPr>
              <w:jc w:val="center"/>
            </w:pPr>
            <w:r>
              <w:rPr>
                <w:sz w:val="20"/>
              </w:rPr>
              <w:t>769</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Mid1:OPN</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0.0015</w:t>
            </w:r>
          </w:p>
        </w:tc>
        <w:tc>
          <w:p>
            <w:pPr>
              <w:jc w:val="center"/>
            </w:pPr>
            <w:r>
              <w:rPr>
                <w:sz w:val="20"/>
              </w:rPr>
              <w:t>667</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1A291D" w:rsidP="001A291D" w:rsidRDefault="001A291D">
      <w:r>
        <w:t>None</w:t>
      </w:r>
    </w:p>
    <w:p w:rsidRPr="00A43E41" w:rsidR="004D5F12" w:rsidP="001A291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7729" w:rsidRDefault="00617729">
      <w:r>
        <w:separator/>
      </w:r>
    </w:p>
  </w:endnote>
  <w:endnote w:type="continuationSeparator" w:id="0">
    <w:p w:rsidR="00617729" w:rsidRDefault="00617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291D" w:rsidRDefault="001A291D" w:rsidP="001A291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7729" w:rsidRDefault="00617729">
      <w:r>
        <w:separator/>
      </w:r>
    </w:p>
  </w:footnote>
  <w:footnote w:type="continuationSeparator" w:id="0">
    <w:p w:rsidR="00617729" w:rsidRDefault="006177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A291D">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91D"/>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D99"/>
    <w:rsid w:val="00050E14"/>
    <w:rsid w:val="0005109A"/>
    <w:rsid w:val="00053058"/>
    <w:rsid w:val="00053A68"/>
    <w:rsid w:val="00055044"/>
    <w:rsid w:val="00056C2B"/>
    <w:rsid w:val="000576FF"/>
    <w:rsid w:val="00057B3B"/>
    <w:rsid w:val="00060616"/>
    <w:rsid w:val="00060863"/>
    <w:rsid w:val="00060925"/>
    <w:rsid w:val="00060D2C"/>
    <w:rsid w:val="00062E6C"/>
    <w:rsid w:val="00065A19"/>
    <w:rsid w:val="00065FBF"/>
    <w:rsid w:val="0006765F"/>
    <w:rsid w:val="0007175A"/>
    <w:rsid w:val="00071834"/>
    <w:rsid w:val="00072B7B"/>
    <w:rsid w:val="00072EFC"/>
    <w:rsid w:val="000742B0"/>
    <w:rsid w:val="00074F5E"/>
    <w:rsid w:val="000753BD"/>
    <w:rsid w:val="000767E5"/>
    <w:rsid w:val="000769BE"/>
    <w:rsid w:val="00076C83"/>
    <w:rsid w:val="00077691"/>
    <w:rsid w:val="000777C1"/>
    <w:rsid w:val="00077E94"/>
    <w:rsid w:val="000809DB"/>
    <w:rsid w:val="000811FE"/>
    <w:rsid w:val="00092456"/>
    <w:rsid w:val="00093670"/>
    <w:rsid w:val="00095B80"/>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2569"/>
    <w:rsid w:val="000D586D"/>
    <w:rsid w:val="000D5F89"/>
    <w:rsid w:val="000E13FE"/>
    <w:rsid w:val="000E317D"/>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106AF"/>
    <w:rsid w:val="00112D92"/>
    <w:rsid w:val="00113A24"/>
    <w:rsid w:val="00113AC2"/>
    <w:rsid w:val="00113BA7"/>
    <w:rsid w:val="00114BB0"/>
    <w:rsid w:val="0011648D"/>
    <w:rsid w:val="001164FC"/>
    <w:rsid w:val="00116D24"/>
    <w:rsid w:val="00116F8F"/>
    <w:rsid w:val="0011771B"/>
    <w:rsid w:val="001177B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719"/>
    <w:rsid w:val="00190A7C"/>
    <w:rsid w:val="00191991"/>
    <w:rsid w:val="00191C68"/>
    <w:rsid w:val="00192859"/>
    <w:rsid w:val="00192BBB"/>
    <w:rsid w:val="00193F42"/>
    <w:rsid w:val="001A0625"/>
    <w:rsid w:val="001A09C3"/>
    <w:rsid w:val="001A2359"/>
    <w:rsid w:val="001A24C2"/>
    <w:rsid w:val="001A291D"/>
    <w:rsid w:val="001A3DC6"/>
    <w:rsid w:val="001A499A"/>
    <w:rsid w:val="001A4F9F"/>
    <w:rsid w:val="001A51CC"/>
    <w:rsid w:val="001A603B"/>
    <w:rsid w:val="001B1731"/>
    <w:rsid w:val="001B1C66"/>
    <w:rsid w:val="001B2696"/>
    <w:rsid w:val="001B3613"/>
    <w:rsid w:val="001B68A1"/>
    <w:rsid w:val="001B7B7A"/>
    <w:rsid w:val="001C099D"/>
    <w:rsid w:val="001C1C07"/>
    <w:rsid w:val="001C2B3F"/>
    <w:rsid w:val="001C6795"/>
    <w:rsid w:val="001C6F50"/>
    <w:rsid w:val="001C7D25"/>
    <w:rsid w:val="001D2631"/>
    <w:rsid w:val="001D2A37"/>
    <w:rsid w:val="001D2AE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17CE"/>
    <w:rsid w:val="00201D37"/>
    <w:rsid w:val="00203197"/>
    <w:rsid w:val="002035A1"/>
    <w:rsid w:val="00206206"/>
    <w:rsid w:val="0020744B"/>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BA2"/>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3ECE"/>
    <w:rsid w:val="003152BE"/>
    <w:rsid w:val="00315456"/>
    <w:rsid w:val="00317802"/>
    <w:rsid w:val="003200ED"/>
    <w:rsid w:val="00320C6A"/>
    <w:rsid w:val="00320D5A"/>
    <w:rsid w:val="00323A93"/>
    <w:rsid w:val="003301EC"/>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C4"/>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6CBB"/>
    <w:rsid w:val="003A75F7"/>
    <w:rsid w:val="003B1956"/>
    <w:rsid w:val="003B3246"/>
    <w:rsid w:val="003B5977"/>
    <w:rsid w:val="003B6DB0"/>
    <w:rsid w:val="003B7824"/>
    <w:rsid w:val="003C4138"/>
    <w:rsid w:val="003C4AA1"/>
    <w:rsid w:val="003C4E7C"/>
    <w:rsid w:val="003C5F58"/>
    <w:rsid w:val="003C6120"/>
    <w:rsid w:val="003C6CFB"/>
    <w:rsid w:val="003D195A"/>
    <w:rsid w:val="003D3D8F"/>
    <w:rsid w:val="003D4155"/>
    <w:rsid w:val="003D41E3"/>
    <w:rsid w:val="003D667E"/>
    <w:rsid w:val="003D7188"/>
    <w:rsid w:val="003E0BB2"/>
    <w:rsid w:val="003E0D94"/>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43CD"/>
    <w:rsid w:val="004268C5"/>
    <w:rsid w:val="004300C0"/>
    <w:rsid w:val="00430C3B"/>
    <w:rsid w:val="00432615"/>
    <w:rsid w:val="00432E5B"/>
    <w:rsid w:val="00433210"/>
    <w:rsid w:val="00434069"/>
    <w:rsid w:val="00437774"/>
    <w:rsid w:val="00437C6B"/>
    <w:rsid w:val="00441B50"/>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81C1D"/>
    <w:rsid w:val="00585189"/>
    <w:rsid w:val="00586156"/>
    <w:rsid w:val="0058708F"/>
    <w:rsid w:val="00587509"/>
    <w:rsid w:val="00587A2E"/>
    <w:rsid w:val="00592443"/>
    <w:rsid w:val="00593242"/>
    <w:rsid w:val="00593490"/>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E35"/>
    <w:rsid w:val="005F4DE1"/>
    <w:rsid w:val="005F5DB6"/>
    <w:rsid w:val="005F6545"/>
    <w:rsid w:val="005F6DAF"/>
    <w:rsid w:val="005F71C5"/>
    <w:rsid w:val="00602C54"/>
    <w:rsid w:val="00603022"/>
    <w:rsid w:val="00604047"/>
    <w:rsid w:val="00604082"/>
    <w:rsid w:val="00604E8B"/>
    <w:rsid w:val="006117F4"/>
    <w:rsid w:val="00612FF8"/>
    <w:rsid w:val="0061368F"/>
    <w:rsid w:val="00613AD2"/>
    <w:rsid w:val="0061440A"/>
    <w:rsid w:val="00614BE0"/>
    <w:rsid w:val="006150FE"/>
    <w:rsid w:val="006155B7"/>
    <w:rsid w:val="00615F32"/>
    <w:rsid w:val="00616D03"/>
    <w:rsid w:val="00617729"/>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356B"/>
    <w:rsid w:val="00645277"/>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CDD"/>
    <w:rsid w:val="006C774F"/>
    <w:rsid w:val="006C7F1C"/>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5B0"/>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7E4"/>
    <w:rsid w:val="007F308E"/>
    <w:rsid w:val="007F33B2"/>
    <w:rsid w:val="007F4D8E"/>
    <w:rsid w:val="007F5464"/>
    <w:rsid w:val="007F5E00"/>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1B0F"/>
    <w:rsid w:val="008220D5"/>
    <w:rsid w:val="008246B9"/>
    <w:rsid w:val="00824809"/>
    <w:rsid w:val="00826176"/>
    <w:rsid w:val="00826B9D"/>
    <w:rsid w:val="00826D88"/>
    <w:rsid w:val="00826E9C"/>
    <w:rsid w:val="00830E96"/>
    <w:rsid w:val="008317C0"/>
    <w:rsid w:val="0083201F"/>
    <w:rsid w:val="008327C1"/>
    <w:rsid w:val="0083303E"/>
    <w:rsid w:val="0083523E"/>
    <w:rsid w:val="008359CA"/>
    <w:rsid w:val="00842A48"/>
    <w:rsid w:val="00843859"/>
    <w:rsid w:val="00843D48"/>
    <w:rsid w:val="008450B0"/>
    <w:rsid w:val="00845531"/>
    <w:rsid w:val="00845B7E"/>
    <w:rsid w:val="00846454"/>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5578"/>
    <w:rsid w:val="0088604E"/>
    <w:rsid w:val="00886487"/>
    <w:rsid w:val="00887FAA"/>
    <w:rsid w:val="00892897"/>
    <w:rsid w:val="008959BF"/>
    <w:rsid w:val="00897508"/>
    <w:rsid w:val="008A07BA"/>
    <w:rsid w:val="008A121D"/>
    <w:rsid w:val="008A1D1B"/>
    <w:rsid w:val="008A1F68"/>
    <w:rsid w:val="008A59CB"/>
    <w:rsid w:val="008A5D27"/>
    <w:rsid w:val="008A5D5D"/>
    <w:rsid w:val="008A728C"/>
    <w:rsid w:val="008A7BF1"/>
    <w:rsid w:val="008B06DB"/>
    <w:rsid w:val="008B14C1"/>
    <w:rsid w:val="008B2F87"/>
    <w:rsid w:val="008B40BC"/>
    <w:rsid w:val="008B440C"/>
    <w:rsid w:val="008B495E"/>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C3C"/>
    <w:rsid w:val="00901410"/>
    <w:rsid w:val="00901CA2"/>
    <w:rsid w:val="00901EE9"/>
    <w:rsid w:val="00904585"/>
    <w:rsid w:val="00907ED2"/>
    <w:rsid w:val="0091183C"/>
    <w:rsid w:val="00912041"/>
    <w:rsid w:val="0091280C"/>
    <w:rsid w:val="00912F24"/>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607E"/>
    <w:rsid w:val="00956116"/>
    <w:rsid w:val="00956204"/>
    <w:rsid w:val="00957060"/>
    <w:rsid w:val="009574E4"/>
    <w:rsid w:val="00960066"/>
    <w:rsid w:val="009600A0"/>
    <w:rsid w:val="0096072E"/>
    <w:rsid w:val="00960A8B"/>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A7F8D"/>
    <w:rsid w:val="009B008A"/>
    <w:rsid w:val="009B0AEA"/>
    <w:rsid w:val="009B1FAA"/>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40AF"/>
    <w:rsid w:val="00A15139"/>
    <w:rsid w:val="00A17D70"/>
    <w:rsid w:val="00A22AF5"/>
    <w:rsid w:val="00A247B9"/>
    <w:rsid w:val="00A24820"/>
    <w:rsid w:val="00A25F02"/>
    <w:rsid w:val="00A27C45"/>
    <w:rsid w:val="00A30CB2"/>
    <w:rsid w:val="00A314F0"/>
    <w:rsid w:val="00A31BB6"/>
    <w:rsid w:val="00A339E1"/>
    <w:rsid w:val="00A3429B"/>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572E"/>
    <w:rsid w:val="00A56A23"/>
    <w:rsid w:val="00A56C94"/>
    <w:rsid w:val="00A5734D"/>
    <w:rsid w:val="00A579D2"/>
    <w:rsid w:val="00A57A9D"/>
    <w:rsid w:val="00A624D4"/>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7F34"/>
    <w:rsid w:val="00AB0342"/>
    <w:rsid w:val="00AB1168"/>
    <w:rsid w:val="00AB2AB3"/>
    <w:rsid w:val="00AB2B6A"/>
    <w:rsid w:val="00AB49B1"/>
    <w:rsid w:val="00AB4C22"/>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598"/>
    <w:rsid w:val="00B30C5E"/>
    <w:rsid w:val="00B31125"/>
    <w:rsid w:val="00B31D2C"/>
    <w:rsid w:val="00B31EE1"/>
    <w:rsid w:val="00B327EB"/>
    <w:rsid w:val="00B33BD8"/>
    <w:rsid w:val="00B34DC5"/>
    <w:rsid w:val="00B37B4A"/>
    <w:rsid w:val="00B45186"/>
    <w:rsid w:val="00B47149"/>
    <w:rsid w:val="00B47958"/>
    <w:rsid w:val="00B50030"/>
    <w:rsid w:val="00B500F0"/>
    <w:rsid w:val="00B50902"/>
    <w:rsid w:val="00B50981"/>
    <w:rsid w:val="00B5172F"/>
    <w:rsid w:val="00B528E3"/>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37A25"/>
    <w:rsid w:val="00C42239"/>
    <w:rsid w:val="00C4361C"/>
    <w:rsid w:val="00C43CF6"/>
    <w:rsid w:val="00C45BDD"/>
    <w:rsid w:val="00C46ADB"/>
    <w:rsid w:val="00C476FD"/>
    <w:rsid w:val="00C502A3"/>
    <w:rsid w:val="00C50A34"/>
    <w:rsid w:val="00C50E68"/>
    <w:rsid w:val="00C51233"/>
    <w:rsid w:val="00C525D4"/>
    <w:rsid w:val="00C52E14"/>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0B6E"/>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F3A"/>
    <w:rsid w:val="00DB5E0C"/>
    <w:rsid w:val="00DB62B0"/>
    <w:rsid w:val="00DC0DE0"/>
    <w:rsid w:val="00DC151A"/>
    <w:rsid w:val="00DC15DD"/>
    <w:rsid w:val="00DC1B1C"/>
    <w:rsid w:val="00DC3D7C"/>
    <w:rsid w:val="00DC4223"/>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24C6"/>
    <w:rsid w:val="00E02589"/>
    <w:rsid w:val="00E02CF7"/>
    <w:rsid w:val="00E0390A"/>
    <w:rsid w:val="00E06044"/>
    <w:rsid w:val="00E07EC2"/>
    <w:rsid w:val="00E10833"/>
    <w:rsid w:val="00E10A54"/>
    <w:rsid w:val="00E124E8"/>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42A66"/>
    <w:rsid w:val="00E42FE1"/>
    <w:rsid w:val="00E44DBF"/>
    <w:rsid w:val="00E45CDA"/>
    <w:rsid w:val="00E5208B"/>
    <w:rsid w:val="00E537D9"/>
    <w:rsid w:val="00E53ACC"/>
    <w:rsid w:val="00E55782"/>
    <w:rsid w:val="00E57C26"/>
    <w:rsid w:val="00E6063F"/>
    <w:rsid w:val="00E6173F"/>
    <w:rsid w:val="00E61F9B"/>
    <w:rsid w:val="00E634A7"/>
    <w:rsid w:val="00E663ED"/>
    <w:rsid w:val="00E67C54"/>
    <w:rsid w:val="00E741B2"/>
    <w:rsid w:val="00E747AD"/>
    <w:rsid w:val="00E75D01"/>
    <w:rsid w:val="00E75EC4"/>
    <w:rsid w:val="00E77F24"/>
    <w:rsid w:val="00E80EA4"/>
    <w:rsid w:val="00E813CF"/>
    <w:rsid w:val="00E81752"/>
    <w:rsid w:val="00E83022"/>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51822"/>
    <w:rsid w:val="00F5203F"/>
    <w:rsid w:val="00F55261"/>
    <w:rsid w:val="00F55FA9"/>
    <w:rsid w:val="00F56244"/>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8"/>
    <w:rsid w:val="00FA0EA1"/>
    <w:rsid w:val="00FA28B7"/>
    <w:rsid w:val="00FA5732"/>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6369"/>
    <w:rsid w:val="00FE11A3"/>
    <w:rsid w:val="00FE2257"/>
    <w:rsid w:val="00FE2668"/>
    <w:rsid w:val="00FE385E"/>
    <w:rsid w:val="00FE3FED"/>
    <w:rsid w:val="00FE3FF8"/>
    <w:rsid w:val="00FE41CA"/>
    <w:rsid w:val="00FE4866"/>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D7F440-9DBB-469B-A510-A13EE3FA5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8220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0D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 Blankenship</dc:creator>
  <cp:keywords/>
  <dc:description/>
  <cp:lastModifiedBy>Jeannie Patton</cp:lastModifiedBy>
  <cp:revision>2</cp:revision>
  <cp:lastPrinted>1900-01-01T07:00:00Z</cp:lastPrinted>
  <dcterms:created xsi:type="dcterms:W3CDTF">2018-04-26T18:34:00Z</dcterms:created>
  <dcterms:modified xsi:type="dcterms:W3CDTF">2018-04-26T18:34:00Z</dcterms:modified>
</cp:coreProperties>
</file>