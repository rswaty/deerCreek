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38C" w:rsidP="002E238C" w:rsidRDefault="002E238C" w14:paraId="2A2F6865" w14:textId="77777777">
      <w:pPr>
        <w:pStyle w:val="BpSTitle"/>
      </w:pPr>
      <w:r>
        <w:t>13690</w:t>
      </w:r>
    </w:p>
    <w:p w:rsidR="00C62C49" w:rsidP="00C62C49" w:rsidRDefault="00C62C49" w14:paraId="77C4C580" w14:textId="77777777">
      <w:pPr>
        <w:pStyle w:val="BpSTitle"/>
      </w:pPr>
      <w:bookmarkStart w:name="_Hlk501013977" w:id="0"/>
      <w:r>
        <w:t>Central Appalachian Dry Oak-Pine Forest</w:t>
      </w:r>
    </w:p>
    <w:bookmarkEnd w:id="0"/>
    <w:p w:rsidR="00C62C49" w:rsidP="00C62C49" w:rsidRDefault="00C62C49" w14:paraId="52D9C565" w14:textId="4228D456">
      <w:r>
        <w:t xmlns:w="http://schemas.openxmlformats.org/wordprocessingml/2006/main">BpS Model/Description Version: Aug. 2020</w:t>
      </w:r>
      <w:r>
        <w:tab/>
      </w:r>
      <w:r>
        <w:tab/>
      </w:r>
      <w:r>
        <w:tab/>
      </w:r>
      <w:r>
        <w:tab/>
      </w:r>
      <w:r>
        <w:tab/>
      </w:r>
      <w:r>
        <w:tab/>
      </w:r>
      <w:r>
        <w:tab/>
      </w:r>
      <w:r>
        <w:tab/>
      </w:r>
    </w:p>
    <w:p w:rsidR="00FF6677" w:rsidP="00C62C49" w:rsidRDefault="00FF6677" w14:paraId="3366B804" w14:textId="2ED9E70D">
      <w:r>
        <w:tab/>
      </w:r>
      <w:r>
        <w:tab/>
      </w:r>
      <w:r>
        <w:tab/>
      </w:r>
      <w:r>
        <w:tab/>
      </w:r>
      <w:r>
        <w:tab/>
      </w:r>
      <w:r>
        <w:tab/>
      </w:r>
      <w:r>
        <w:tab/>
      </w:r>
      <w:r>
        <w:tab/>
      </w:r>
      <w:r>
        <w:tab/>
      </w:r>
      <w:r>
        <w:tab/>
      </w:r>
      <w:r>
        <w:t>Update: 3/18</w:t>
      </w:r>
    </w:p>
    <w:p w:rsidR="00C62C49" w:rsidP="00C62C49" w:rsidRDefault="00C62C49" w14:paraId="0776A45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16"/>
        <w:gridCol w:w="1800"/>
        <w:gridCol w:w="1704"/>
        <w:gridCol w:w="2832"/>
      </w:tblGrid>
      <w:tr w:rsidRPr="00C62C49" w:rsidR="00C62C49" w:rsidTr="00865D60" w14:paraId="7835993A" w14:textId="77777777">
        <w:tc>
          <w:tcPr>
            <w:tcW w:w="1416" w:type="dxa"/>
            <w:tcBorders>
              <w:top w:val="single" w:color="auto" w:sz="2" w:space="0"/>
              <w:left w:val="single" w:color="auto" w:sz="12" w:space="0"/>
              <w:bottom w:val="single" w:color="000000" w:sz="12" w:space="0"/>
            </w:tcBorders>
            <w:shd w:val="clear" w:color="auto" w:fill="auto"/>
          </w:tcPr>
          <w:p w:rsidRPr="00C62C49" w:rsidR="00C62C49" w:rsidP="007E2F4F" w:rsidRDefault="00C62C49" w14:paraId="6D8A44C3" w14:textId="77777777">
            <w:pPr>
              <w:rPr>
                <w:b/>
                <w:bCs/>
              </w:rPr>
            </w:pPr>
            <w:r w:rsidRPr="00C62C49">
              <w:rPr>
                <w:b/>
                <w:bCs/>
              </w:rPr>
              <w:t>Modelers</w:t>
            </w:r>
          </w:p>
        </w:tc>
        <w:tc>
          <w:tcPr>
            <w:tcW w:w="1800" w:type="dxa"/>
            <w:tcBorders>
              <w:top w:val="single" w:color="auto" w:sz="2" w:space="0"/>
              <w:bottom w:val="single" w:color="000000" w:sz="12" w:space="0"/>
              <w:right w:val="single" w:color="000000" w:sz="12" w:space="0"/>
            </w:tcBorders>
            <w:shd w:val="clear" w:color="auto" w:fill="auto"/>
          </w:tcPr>
          <w:p w:rsidRPr="00C62C49" w:rsidR="00C62C49" w:rsidP="007E2F4F" w:rsidRDefault="00C62C49" w14:paraId="6C7CD36A" w14:textId="77777777">
            <w:pPr>
              <w:rPr>
                <w:b/>
                <w:bCs/>
              </w:rPr>
            </w:pPr>
          </w:p>
        </w:tc>
        <w:tc>
          <w:tcPr>
            <w:tcW w:w="1704" w:type="dxa"/>
            <w:tcBorders>
              <w:top w:val="single" w:color="auto" w:sz="2" w:space="0"/>
              <w:left w:val="single" w:color="000000" w:sz="12" w:space="0"/>
              <w:bottom w:val="single" w:color="000000" w:sz="12" w:space="0"/>
            </w:tcBorders>
            <w:shd w:val="clear" w:color="auto" w:fill="auto"/>
          </w:tcPr>
          <w:p w:rsidRPr="00C62C49" w:rsidR="00C62C49" w:rsidP="007E2F4F" w:rsidRDefault="00C62C49" w14:paraId="0BC77CFA" w14:textId="77777777">
            <w:pPr>
              <w:rPr>
                <w:b/>
                <w:bCs/>
              </w:rPr>
            </w:pPr>
            <w:r w:rsidRPr="00C62C49">
              <w:rPr>
                <w:b/>
                <w:bCs/>
              </w:rPr>
              <w:t>Reviewers</w:t>
            </w:r>
          </w:p>
        </w:tc>
        <w:tc>
          <w:tcPr>
            <w:tcW w:w="2832" w:type="dxa"/>
            <w:tcBorders>
              <w:top w:val="single" w:color="auto" w:sz="2" w:space="0"/>
              <w:bottom w:val="single" w:color="000000" w:sz="12" w:space="0"/>
            </w:tcBorders>
            <w:shd w:val="clear" w:color="auto" w:fill="auto"/>
          </w:tcPr>
          <w:p w:rsidRPr="00C62C49" w:rsidR="00C62C49" w:rsidP="007E2F4F" w:rsidRDefault="00C62C49" w14:paraId="7F1232D9" w14:textId="77777777">
            <w:pPr>
              <w:rPr>
                <w:b/>
                <w:bCs/>
              </w:rPr>
            </w:pPr>
          </w:p>
        </w:tc>
      </w:tr>
      <w:tr w:rsidRPr="00C62C49" w:rsidR="00C62C49" w:rsidTr="00865D60" w14:paraId="0BC5DEC5" w14:textId="77777777">
        <w:tc>
          <w:tcPr>
            <w:tcW w:w="1416" w:type="dxa"/>
            <w:tcBorders>
              <w:top w:val="single" w:color="000000" w:sz="12" w:space="0"/>
              <w:left w:val="single" w:color="auto" w:sz="12" w:space="0"/>
            </w:tcBorders>
            <w:shd w:val="clear" w:color="auto" w:fill="auto"/>
          </w:tcPr>
          <w:p w:rsidRPr="00C62C49" w:rsidR="00C62C49" w:rsidP="007E2F4F" w:rsidRDefault="00C62C49" w14:paraId="3B444393" w14:textId="77777777">
            <w:pPr>
              <w:rPr>
                <w:bCs/>
              </w:rPr>
            </w:pPr>
            <w:r w:rsidRPr="00C62C49">
              <w:rPr>
                <w:bCs/>
              </w:rPr>
              <w:t>Chris Szell</w:t>
            </w:r>
          </w:p>
        </w:tc>
        <w:tc>
          <w:tcPr>
            <w:tcW w:w="1800" w:type="dxa"/>
            <w:tcBorders>
              <w:top w:val="single" w:color="000000" w:sz="12" w:space="0"/>
              <w:right w:val="single" w:color="000000" w:sz="12" w:space="0"/>
            </w:tcBorders>
            <w:shd w:val="clear" w:color="auto" w:fill="auto"/>
          </w:tcPr>
          <w:p w:rsidRPr="00C62C49" w:rsidR="00C62C49" w:rsidP="007E2F4F" w:rsidRDefault="00C62C49" w14:paraId="44E141D5" w14:textId="77777777">
            <w:r w:rsidRPr="00C62C49">
              <w:t>cszell@tnc.org</w:t>
            </w:r>
          </w:p>
        </w:tc>
        <w:tc>
          <w:tcPr>
            <w:tcW w:w="1704" w:type="dxa"/>
            <w:tcBorders>
              <w:top w:val="single" w:color="000000" w:sz="12" w:space="0"/>
              <w:left w:val="single" w:color="000000" w:sz="12" w:space="0"/>
            </w:tcBorders>
            <w:shd w:val="clear" w:color="auto" w:fill="auto"/>
          </w:tcPr>
          <w:p w:rsidRPr="00C62C49" w:rsidR="00C62C49" w:rsidP="007E2F4F" w:rsidRDefault="002E238C" w14:paraId="10A763A5" w14:textId="77777777">
            <w:r w:rsidRPr="002E238C">
              <w:t>Eric Sorenson</w:t>
            </w:r>
          </w:p>
        </w:tc>
        <w:tc>
          <w:tcPr>
            <w:tcW w:w="2832" w:type="dxa"/>
            <w:tcBorders>
              <w:top w:val="single" w:color="000000" w:sz="12" w:space="0"/>
            </w:tcBorders>
            <w:shd w:val="clear" w:color="auto" w:fill="auto"/>
          </w:tcPr>
          <w:p w:rsidRPr="00C62C49" w:rsidR="00C62C49" w:rsidP="007E2F4F" w:rsidRDefault="002E238C" w14:paraId="00A66D90" w14:textId="77777777">
            <w:r w:rsidRPr="002E238C">
              <w:t>eric.sorenson@state.vt.us</w:t>
            </w:r>
          </w:p>
        </w:tc>
      </w:tr>
      <w:tr w:rsidRPr="00C62C49" w:rsidR="00C62C49" w:rsidTr="00865D60" w14:paraId="08433BB9" w14:textId="77777777">
        <w:tc>
          <w:tcPr>
            <w:tcW w:w="1416" w:type="dxa"/>
            <w:tcBorders>
              <w:left w:val="single" w:color="auto" w:sz="12" w:space="0"/>
            </w:tcBorders>
            <w:shd w:val="clear" w:color="auto" w:fill="auto"/>
          </w:tcPr>
          <w:p w:rsidRPr="00C62C49" w:rsidR="00C62C49" w:rsidP="007E2F4F" w:rsidRDefault="00C62C49" w14:paraId="40FFDA8C" w14:textId="77777777">
            <w:pPr>
              <w:rPr>
                <w:bCs/>
              </w:rPr>
            </w:pPr>
            <w:r w:rsidRPr="00C62C49">
              <w:rPr>
                <w:bCs/>
              </w:rPr>
              <w:t>None</w:t>
            </w:r>
          </w:p>
        </w:tc>
        <w:tc>
          <w:tcPr>
            <w:tcW w:w="1800" w:type="dxa"/>
            <w:tcBorders>
              <w:right w:val="single" w:color="000000" w:sz="12" w:space="0"/>
            </w:tcBorders>
            <w:shd w:val="clear" w:color="auto" w:fill="auto"/>
          </w:tcPr>
          <w:p w:rsidRPr="00C62C49" w:rsidR="00C62C49" w:rsidP="007E2F4F" w:rsidRDefault="00C62C49" w14:paraId="32700DEE" w14:textId="77777777">
            <w:r w:rsidRPr="00C62C49">
              <w:t>None</w:t>
            </w:r>
          </w:p>
        </w:tc>
        <w:tc>
          <w:tcPr>
            <w:tcW w:w="1704" w:type="dxa"/>
            <w:tcBorders>
              <w:left w:val="single" w:color="000000" w:sz="12" w:space="0"/>
            </w:tcBorders>
            <w:shd w:val="clear" w:color="auto" w:fill="auto"/>
          </w:tcPr>
          <w:p w:rsidRPr="00C62C49" w:rsidR="00C62C49" w:rsidP="007E2F4F" w:rsidRDefault="00C62C49" w14:paraId="0FD3362F" w14:textId="77777777">
            <w:r w:rsidRPr="00C62C49">
              <w:t>None</w:t>
            </w:r>
            <w:bookmarkStart w:name="_GoBack" w:id="1"/>
            <w:bookmarkEnd w:id="1"/>
          </w:p>
        </w:tc>
        <w:tc>
          <w:tcPr>
            <w:tcW w:w="2832" w:type="dxa"/>
            <w:shd w:val="clear" w:color="auto" w:fill="auto"/>
          </w:tcPr>
          <w:p w:rsidRPr="00C62C49" w:rsidR="00C62C49" w:rsidP="007E2F4F" w:rsidRDefault="00C62C49" w14:paraId="34D270EE" w14:textId="77777777">
            <w:r w:rsidRPr="00C62C49">
              <w:t>None</w:t>
            </w:r>
          </w:p>
        </w:tc>
      </w:tr>
      <w:tr w:rsidRPr="00C62C49" w:rsidR="00C62C49" w:rsidTr="00865D60" w14:paraId="76DDCC2D" w14:textId="77777777">
        <w:tc>
          <w:tcPr>
            <w:tcW w:w="1416" w:type="dxa"/>
            <w:tcBorders>
              <w:left w:val="single" w:color="auto" w:sz="12" w:space="0"/>
              <w:bottom w:val="single" w:color="auto" w:sz="2" w:space="0"/>
            </w:tcBorders>
            <w:shd w:val="clear" w:color="auto" w:fill="auto"/>
          </w:tcPr>
          <w:p w:rsidRPr="00C62C49" w:rsidR="00C62C49" w:rsidP="007E2F4F" w:rsidRDefault="00C62C49" w14:paraId="1656D2D8" w14:textId="77777777">
            <w:pPr>
              <w:rPr>
                <w:bCs/>
              </w:rPr>
            </w:pPr>
            <w:r w:rsidRPr="00C62C49">
              <w:rPr>
                <w:bCs/>
              </w:rPr>
              <w:t>None</w:t>
            </w:r>
          </w:p>
        </w:tc>
        <w:tc>
          <w:tcPr>
            <w:tcW w:w="1800" w:type="dxa"/>
            <w:tcBorders>
              <w:right w:val="single" w:color="000000" w:sz="12" w:space="0"/>
            </w:tcBorders>
            <w:shd w:val="clear" w:color="auto" w:fill="auto"/>
          </w:tcPr>
          <w:p w:rsidRPr="00C62C49" w:rsidR="00C62C49" w:rsidP="007E2F4F" w:rsidRDefault="00C62C49" w14:paraId="1BE36982" w14:textId="77777777">
            <w:r w:rsidRPr="00C62C49">
              <w:t>None</w:t>
            </w:r>
          </w:p>
        </w:tc>
        <w:tc>
          <w:tcPr>
            <w:tcW w:w="1704" w:type="dxa"/>
            <w:tcBorders>
              <w:left w:val="single" w:color="000000" w:sz="12" w:space="0"/>
              <w:bottom w:val="single" w:color="auto" w:sz="2" w:space="0"/>
            </w:tcBorders>
            <w:shd w:val="clear" w:color="auto" w:fill="auto"/>
          </w:tcPr>
          <w:p w:rsidRPr="00C62C49" w:rsidR="00C62C49" w:rsidP="007E2F4F" w:rsidRDefault="00C62C49" w14:paraId="7E536D2D" w14:textId="77777777">
            <w:r w:rsidRPr="00C62C49">
              <w:t>None</w:t>
            </w:r>
          </w:p>
        </w:tc>
        <w:tc>
          <w:tcPr>
            <w:tcW w:w="2832" w:type="dxa"/>
            <w:shd w:val="clear" w:color="auto" w:fill="auto"/>
          </w:tcPr>
          <w:p w:rsidRPr="00C62C49" w:rsidR="00C62C49" w:rsidP="007E2F4F" w:rsidRDefault="00C62C49" w14:paraId="61904617" w14:textId="77777777">
            <w:r w:rsidRPr="00C62C49">
              <w:t>None</w:t>
            </w:r>
          </w:p>
        </w:tc>
      </w:tr>
    </w:tbl>
    <w:p w:rsidRPr="008E3D7B" w:rsidR="00C62C49" w:rsidP="00C62C49" w:rsidRDefault="008E3D7B" w14:paraId="35EEC2CC" w14:textId="0486E645">
      <w:r>
        <w:rPr>
          <w:b/>
        </w:rPr>
        <w:t xml:space="preserve">Reviewed by: </w:t>
      </w:r>
      <w:r>
        <w:t xml:space="preserve"> Stacy Clark</w:t>
      </w:r>
      <w:r w:rsidR="00DB1E87">
        <w:t xml:space="preserve">, William </w:t>
      </w:r>
      <w:r w:rsidR="00754392">
        <w:t>Flatley</w:t>
      </w:r>
    </w:p>
    <w:p w:rsidR="00C62C49" w:rsidP="00C62C49" w:rsidRDefault="00C62C49" w14:paraId="23B3EE0B" w14:textId="77777777">
      <w:pPr>
        <w:pStyle w:val="InfoPara"/>
      </w:pPr>
      <w:r>
        <w:t>Vegetation Type</w:t>
      </w:r>
    </w:p>
    <w:p w:rsidR="00C62C49" w:rsidP="00C62C49" w:rsidRDefault="00C62C49" w14:paraId="48BFDEFB" w14:textId="77777777">
      <w:r>
        <w:t>Forest and Woodland</w:t>
      </w:r>
    </w:p>
    <w:p w:rsidR="00C62C49" w:rsidP="00C62C49" w:rsidRDefault="00C62C49" w14:paraId="03DA2BDD" w14:textId="77777777">
      <w:pPr>
        <w:pStyle w:val="InfoPara"/>
      </w:pPr>
      <w:r>
        <w:t>Map Zones</w:t>
      </w:r>
    </w:p>
    <w:p w:rsidR="00865D60" w:rsidP="00AD47D1" w:rsidRDefault="00CD28DD" w14:paraId="63D1673E" w14:textId="140EF9E3">
      <w:r w:rsidR="7E7C674F">
        <w:rPr/>
        <w:t>60, 61, 63, 64, 65, 66</w:t>
      </w:r>
    </w:p>
    <w:p w:rsidR="00C62C49" w:rsidP="00C62C49" w:rsidRDefault="00C62C49" w14:paraId="7372AAEF" w14:textId="77777777">
      <w:pPr>
        <w:pStyle w:val="InfoPara"/>
      </w:pPr>
      <w:r>
        <w:t>Geographic Range</w:t>
      </w:r>
    </w:p>
    <w:p w:rsidR="00C62C49" w:rsidP="00C62C49" w:rsidRDefault="00C62C49" w14:paraId="5B39FDCE" w14:textId="6820934D">
      <w:r>
        <w:t>This system is found from central New England through P</w:t>
      </w:r>
      <w:r w:rsidR="00FF6677">
        <w:t>ennsylvania</w:t>
      </w:r>
      <w:r>
        <w:t xml:space="preserve"> and south to central V</w:t>
      </w:r>
      <w:r w:rsidR="00FF6677">
        <w:t>irginia</w:t>
      </w:r>
      <w:r>
        <w:t>.</w:t>
      </w:r>
      <w:r w:rsidR="00A510A1">
        <w:t xml:space="preserve"> </w:t>
      </w:r>
    </w:p>
    <w:p w:rsidR="00C62C49" w:rsidP="00C62C49" w:rsidRDefault="00C62C49" w14:paraId="0781C815" w14:textId="5F4226E3">
      <w:r>
        <w:t>The southern range limit in V</w:t>
      </w:r>
      <w:r w:rsidR="00FF6677">
        <w:t>irginia</w:t>
      </w:r>
      <w:r>
        <w:t>, where this system overlaps with Southern Piedmont Dry Oak-Pine Forest or Woodland (B</w:t>
      </w:r>
      <w:r w:rsidR="00FF6677">
        <w:t>iophysical Setting [BpS]</w:t>
      </w:r>
      <w:r>
        <w:t xml:space="preserve"> 1368; CES202.339) needs to be determined (NatureServe 2007).</w:t>
      </w:r>
      <w:r w:rsidR="00A510A1">
        <w:t xml:space="preserve"> </w:t>
      </w:r>
      <w:r>
        <w:t>This model should be reviewed outside the stated mapzones.</w:t>
      </w:r>
    </w:p>
    <w:p w:rsidR="00C62C49" w:rsidP="00C62C49" w:rsidRDefault="00C62C49" w14:paraId="18E57FE9" w14:textId="77777777">
      <w:pPr>
        <w:pStyle w:val="InfoPara"/>
      </w:pPr>
      <w:r>
        <w:t>Biophysical Site Description</w:t>
      </w:r>
    </w:p>
    <w:p w:rsidR="00C62C49" w:rsidP="00C62C49" w:rsidRDefault="00C62C49" w14:paraId="3768BC8D" w14:textId="77777777">
      <w:r>
        <w:t xml:space="preserve">These oak and oak-pine forests cover large areas in the low- to mid-elevation central Appalachians and middle Piedmont (NatureServe 2007). </w:t>
      </w:r>
    </w:p>
    <w:p w:rsidR="00C62C49" w:rsidP="00C62C49" w:rsidRDefault="00C62C49" w14:paraId="48163BD3" w14:textId="77777777"/>
    <w:p w:rsidR="00C62C49" w:rsidP="00C62C49" w:rsidRDefault="00C62C49" w14:paraId="1801D5E3" w14:textId="77777777">
      <w:r>
        <w:t>The topography and landscape position range from rolling hills to steep slopes, with occasional occurrences on more level, ancient alluvial fans. The soils are coarse and infertile; they may be deep (on glacial deposits in the northern part of the system's range), or more commonly shallow, on rocky slopes of acidic rock (shale, sandstone, other acidic igneous or metamorphic rock) (NatureServe 2007).</w:t>
      </w:r>
    </w:p>
    <w:p w:rsidR="00C62C49" w:rsidP="00C62C49" w:rsidRDefault="00C62C49" w14:paraId="19771CD7" w14:textId="77777777"/>
    <w:p w:rsidR="00C62C49" w:rsidP="00C62C49" w:rsidRDefault="00C62C49" w14:paraId="099A2080" w14:textId="69FF18C1">
      <w:r>
        <w:t xml:space="preserve">The well-drained soils and exposure create dry conditions. The well-drained soils and exposure create dry conditions. </w:t>
      </w:r>
    </w:p>
    <w:p w:rsidR="00C62C49" w:rsidP="00C62C49" w:rsidRDefault="00C62C49" w14:paraId="78DD9168" w14:textId="77777777"/>
    <w:p w:rsidR="00C62C49" w:rsidP="00C62C49" w:rsidRDefault="00C62C49" w14:paraId="67204AD9" w14:textId="77777777">
      <w:r>
        <w:t xml:space="preserve">Embedded </w:t>
      </w:r>
      <w:proofErr w:type="spellStart"/>
      <w:r>
        <w:t>submesic</w:t>
      </w:r>
      <w:proofErr w:type="spellEnd"/>
      <w:r>
        <w:t xml:space="preserve"> ravines and concave landforms support slightly more diverse forests characterized by mixtures of oaks, several hickories, </w:t>
      </w:r>
      <w:proofErr w:type="spellStart"/>
      <w:r w:rsidRPr="00FF6677">
        <w:rPr>
          <w:i/>
        </w:rPr>
        <w:t>Cornus</w:t>
      </w:r>
      <w:proofErr w:type="spellEnd"/>
      <w:r w:rsidRPr="00FF6677">
        <w:rPr>
          <w:i/>
        </w:rPr>
        <w:t xml:space="preserve"> </w:t>
      </w:r>
      <w:proofErr w:type="spellStart"/>
      <w:r w:rsidRPr="00FF6677">
        <w:rPr>
          <w:i/>
        </w:rPr>
        <w:t>florida</w:t>
      </w:r>
      <w:proofErr w:type="spellEnd"/>
      <w:r>
        <w:t xml:space="preserve">, and sometimes </w:t>
      </w:r>
      <w:r w:rsidRPr="00FF6677">
        <w:rPr>
          <w:i/>
        </w:rPr>
        <w:t xml:space="preserve">Liriodendron </w:t>
      </w:r>
      <w:proofErr w:type="spellStart"/>
      <w:r w:rsidRPr="00FF6677">
        <w:rPr>
          <w:i/>
        </w:rPr>
        <w:t>tulipifera</w:t>
      </w:r>
      <w:proofErr w:type="spellEnd"/>
      <w:r>
        <w:t xml:space="preserve">. Small hillslope pockets with impeded drainage may support small isolated wetlands with </w:t>
      </w:r>
      <w:r w:rsidRPr="00FF6677">
        <w:rPr>
          <w:i/>
        </w:rPr>
        <w:t>Acer rubrum</w:t>
      </w:r>
      <w:r>
        <w:t xml:space="preserve"> and </w:t>
      </w:r>
      <w:r w:rsidRPr="00FF6677">
        <w:rPr>
          <w:i/>
        </w:rPr>
        <w:t>Nyssa sylvatica</w:t>
      </w:r>
      <w:r>
        <w:t xml:space="preserve"> characteristic (NatureServe 2007).</w:t>
      </w:r>
    </w:p>
    <w:p w:rsidR="00C62C49" w:rsidP="00C62C49" w:rsidRDefault="00C62C49" w14:paraId="5CE461A3" w14:textId="77777777"/>
    <w:p w:rsidR="00C62C49" w:rsidP="00C62C49" w:rsidRDefault="00C62C49" w14:paraId="40829F41" w14:textId="77777777">
      <w:r>
        <w:t xml:space="preserve">This system occurs in drier settings than the other matrix oak forest system of the division, i.e., Northeastern Interior Dry-Mesic Oak Forest (BpS 1303; CES202.592). It includes the system formerly segregated as Southern Piedmont Dry Oak-Heath Forest (CES202.023). Its analog from central VA south is the Southern Piedmont Dry Oak-(Pine) Forest (BpS 1368; CES202.339), </w:t>
      </w:r>
      <w:r>
        <w:lastRenderedPageBreak/>
        <w:t xml:space="preserve">which has somewhat more southern floristics, for example, the typical presence of Pinus </w:t>
      </w:r>
      <w:proofErr w:type="spellStart"/>
      <w:r>
        <w:t>taeda</w:t>
      </w:r>
      <w:proofErr w:type="spellEnd"/>
      <w:r>
        <w:t xml:space="preserve"> (NatureServe 2007).</w:t>
      </w:r>
    </w:p>
    <w:p w:rsidR="00C62C49" w:rsidP="00C62C49" w:rsidRDefault="00C62C49" w14:paraId="6E244FCF" w14:textId="77777777">
      <w:pPr>
        <w:pStyle w:val="InfoPara"/>
      </w:pPr>
      <w:r>
        <w:t>Vegetation Description</w:t>
      </w:r>
    </w:p>
    <w:p w:rsidR="008E3D7B" w:rsidP="00C62C49" w:rsidRDefault="008E3D7B" w14:paraId="00AC0CCC" w14:textId="07DAC1F6">
      <w:r>
        <w:t xml:space="preserve">The forest is mostly closed-canopy but can include more open woodlands. It is dominated by a variable mixture of dry-site oak and pine species, most typically </w:t>
      </w:r>
      <w:r w:rsidRPr="00FF6677">
        <w:rPr>
          <w:i/>
        </w:rPr>
        <w:t xml:space="preserve">Quercus </w:t>
      </w:r>
      <w:proofErr w:type="spellStart"/>
      <w:r w:rsidRPr="00FF6677">
        <w:rPr>
          <w:i/>
        </w:rPr>
        <w:t>prinus</w:t>
      </w:r>
      <w:proofErr w:type="spellEnd"/>
      <w:r>
        <w:t xml:space="preserve">, </w:t>
      </w:r>
      <w:r w:rsidRPr="00FF6677">
        <w:rPr>
          <w:i/>
        </w:rPr>
        <w:t xml:space="preserve">Pinus </w:t>
      </w:r>
      <w:proofErr w:type="spellStart"/>
      <w:r w:rsidRPr="00FF6677">
        <w:rPr>
          <w:i/>
        </w:rPr>
        <w:t>virginiana</w:t>
      </w:r>
      <w:proofErr w:type="spellEnd"/>
      <w:r>
        <w:t xml:space="preserve">, and </w:t>
      </w:r>
      <w:r w:rsidRPr="00FF6677">
        <w:rPr>
          <w:i/>
        </w:rPr>
        <w:t xml:space="preserve">Pinus </w:t>
      </w:r>
      <w:proofErr w:type="spellStart"/>
      <w:r w:rsidRPr="00FF6677">
        <w:rPr>
          <w:i/>
        </w:rPr>
        <w:t>strobus</w:t>
      </w:r>
      <w:proofErr w:type="spellEnd"/>
      <w:r>
        <w:t xml:space="preserve">, but sometimes </w:t>
      </w:r>
      <w:r w:rsidRPr="00FF6677">
        <w:rPr>
          <w:i/>
        </w:rPr>
        <w:t>Quercus alba</w:t>
      </w:r>
      <w:r>
        <w:t xml:space="preserve"> and/or </w:t>
      </w:r>
      <w:r w:rsidRPr="00FF6677">
        <w:rPr>
          <w:i/>
        </w:rPr>
        <w:t>Quercus coccinea</w:t>
      </w:r>
      <w:r>
        <w:t>. The system may include areas of oak forest, pine forest (usually small), and mixed oak-pine forest. Heath shrubs such as Vaccinium pallidum</w:t>
      </w:r>
      <w:r w:rsidRPr="00FF6677">
        <w:rPr>
          <w:i/>
        </w:rPr>
        <w:t xml:space="preserve">, </w:t>
      </w:r>
      <w:proofErr w:type="spellStart"/>
      <w:r w:rsidRPr="00FF6677">
        <w:rPr>
          <w:i/>
        </w:rPr>
        <w:t>Gaylussacia</w:t>
      </w:r>
      <w:proofErr w:type="spellEnd"/>
      <w:r w:rsidRPr="00FF6677">
        <w:rPr>
          <w:i/>
        </w:rPr>
        <w:t xml:space="preserve"> </w:t>
      </w:r>
      <w:proofErr w:type="spellStart"/>
      <w:r w:rsidRPr="00FF6677">
        <w:rPr>
          <w:i/>
        </w:rPr>
        <w:t>baccata</w:t>
      </w:r>
      <w:proofErr w:type="spellEnd"/>
      <w:r w:rsidRPr="00FF6677">
        <w:rPr>
          <w:i/>
        </w:rPr>
        <w:t xml:space="preserve">, </w:t>
      </w:r>
      <w:r w:rsidRPr="00FF6677">
        <w:t>and</w:t>
      </w:r>
      <w:r w:rsidRPr="00FF6677">
        <w:rPr>
          <w:i/>
        </w:rPr>
        <w:t xml:space="preserve"> Kalmia </w:t>
      </w:r>
      <w:proofErr w:type="spellStart"/>
      <w:r w:rsidRPr="00FF6677">
        <w:rPr>
          <w:i/>
        </w:rPr>
        <w:t>latifolia</w:t>
      </w:r>
      <w:proofErr w:type="spellEnd"/>
      <w:r w:rsidRPr="00FF6677">
        <w:rPr>
          <w:i/>
        </w:rPr>
        <w:t xml:space="preserve"> </w:t>
      </w:r>
      <w:r w:rsidRPr="00FF6677">
        <w:t>are common in the understory</w:t>
      </w:r>
      <w:r>
        <w:t xml:space="preserve"> and often form a dense layer (NatureServe 2007). In the southern part of this ecosystem </w:t>
      </w:r>
      <w:r w:rsidRPr="00FF6677">
        <w:rPr>
          <w:i/>
        </w:rPr>
        <w:t>Pinus echinate</w:t>
      </w:r>
      <w:r>
        <w:t xml:space="preserve">, </w:t>
      </w:r>
      <w:r w:rsidRPr="00FF6677">
        <w:rPr>
          <w:i/>
        </w:rPr>
        <w:t>Quercus stellate</w:t>
      </w:r>
      <w:r>
        <w:t xml:space="preserve"> and </w:t>
      </w:r>
      <w:r w:rsidRPr="00FF6677">
        <w:rPr>
          <w:i/>
        </w:rPr>
        <w:t xml:space="preserve">Quercus </w:t>
      </w:r>
      <w:proofErr w:type="spellStart"/>
      <w:r w:rsidRPr="00FF6677">
        <w:rPr>
          <w:i/>
        </w:rPr>
        <w:t>marlinadica</w:t>
      </w:r>
      <w:proofErr w:type="spellEnd"/>
      <w:r>
        <w:t xml:space="preserve"> would have been present.  </w:t>
      </w:r>
      <w:r w:rsidRPr="00FF6677">
        <w:rPr>
          <w:i/>
        </w:rPr>
        <w:t xml:space="preserve">Pinus </w:t>
      </w:r>
      <w:proofErr w:type="spellStart"/>
      <w:r w:rsidRPr="00FF6677">
        <w:rPr>
          <w:i/>
        </w:rPr>
        <w:t>virginiana</w:t>
      </w:r>
      <w:proofErr w:type="spellEnd"/>
      <w:r>
        <w:t xml:space="preserve"> is absent from the system at the northern edge of its range.</w:t>
      </w:r>
    </w:p>
    <w:p w:rsidR="00DB1E87" w:rsidP="00C62C49" w:rsidRDefault="00DB1E87" w14:paraId="30052479" w14:textId="505500A9"/>
    <w:p w:rsidR="00DB1E87" w:rsidP="00C62C49" w:rsidRDefault="00DB1E87" w14:paraId="680730E7" w14:textId="21295911">
      <w:r w:rsidRPr="00DB1E87">
        <w:t>There is debate over whether much of this oak-pine system was in more of a woodland condition, rather than closed canopy, with lots of grass and forbs in the understory. Particularly within the pine stands.</w:t>
      </w:r>
    </w:p>
    <w:p w:rsidR="00C62C49" w:rsidP="00C62C49" w:rsidRDefault="00C62C49" w14:paraId="3CA4797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Virginia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VAPA4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pallidum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ridge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Gaylussacia baccata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huckleberry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KALA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Kalmia latifolia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laurel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NYSY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sylvatica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Blackgum</w:t>
            </w:r>
          </w:p>
        </w:tc>
      </w:tr>
    </w:tbl>
    <w:p>
      <w:r>
        <w:rPr>
          <w:sz w:val="16"/>
        </w:rPr>
        <w:t>Species names are from the NRCS PLANTS database. Check species codes at http://plants.usda.gov.</w:t>
      </w:r>
    </w:p>
    <w:p w:rsidR="00C62C49" w:rsidP="00C62C49" w:rsidRDefault="00C62C49" w14:paraId="2CB4E71A" w14:textId="77777777">
      <w:pPr>
        <w:pStyle w:val="InfoPara"/>
      </w:pPr>
      <w:r>
        <w:t>Disturbance Description</w:t>
      </w:r>
    </w:p>
    <w:p w:rsidR="00C62C49" w:rsidP="00C62C49" w:rsidRDefault="00C62C49" w14:paraId="3312A1F8" w14:textId="036AF686">
      <w:r>
        <w:t xml:space="preserve">Disturbance agents include fire, windthrow, and ice damage. Increased site disturbance generally leads to secondary forest vegetation with a greater proportion of </w:t>
      </w:r>
      <w:r w:rsidRPr="00FF6677">
        <w:rPr>
          <w:i/>
        </w:rPr>
        <w:t xml:space="preserve">Pinus </w:t>
      </w:r>
      <w:proofErr w:type="spellStart"/>
      <w:r w:rsidRPr="00FF6677">
        <w:rPr>
          <w:i/>
        </w:rPr>
        <w:t>virginiana</w:t>
      </w:r>
      <w:proofErr w:type="spellEnd"/>
      <w:r>
        <w:t xml:space="preserve"> and weedy hardwoods such as </w:t>
      </w:r>
      <w:r w:rsidRPr="00FF6677">
        <w:rPr>
          <w:i/>
        </w:rPr>
        <w:t>Acer rubrum</w:t>
      </w:r>
      <w:r>
        <w:t xml:space="preserve"> (NatureServe 2007).</w:t>
      </w:r>
      <w:r w:rsidR="002E238C">
        <w:t xml:space="preserve"> In </w:t>
      </w:r>
      <w:r w:rsidR="00AD47D1">
        <w:t>V</w:t>
      </w:r>
      <w:r w:rsidR="00FF6677">
        <w:t>ermont</w:t>
      </w:r>
      <w:r w:rsidR="002E238C">
        <w:t xml:space="preserve">, the absence of periodic fire typically leads to encroachment of </w:t>
      </w:r>
      <w:r w:rsidR="008E3D7B">
        <w:t>Acer rubrum</w:t>
      </w:r>
      <w:r w:rsidR="002E238C">
        <w:t>.</w:t>
      </w:r>
      <w:r w:rsidR="008E3D7B">
        <w:t xml:space="preserve"> Also</w:t>
      </w:r>
      <w:r w:rsidR="00FF6677">
        <w:t>,</w:t>
      </w:r>
      <w:r w:rsidR="008E3D7B">
        <w:t xml:space="preserve"> increased site disturbance leads to oaks being more dominant. The greater the disturbance, the more oaks and pine will outcompete others.</w:t>
      </w:r>
    </w:p>
    <w:p w:rsidR="00824CBA" w:rsidP="00C62C49" w:rsidRDefault="00824CBA" w14:paraId="2705D95A" w14:textId="2670253E"/>
    <w:p w:rsidR="00824CBA" w:rsidP="00824CBA" w:rsidRDefault="00824CBA" w14:paraId="4D2721A0" w14:textId="336D65BD">
      <w:r>
        <w:t>There is an ongoing debate about the role of fire in the development of oak and pine forests in the eastern US. One viewpoint is that frequent surface fires (return interval of 2-15yrs) occurred across much of the landscape in the eastern US promoting fire tolerant oak and pine species. See Nowacki and Abrams 2008 or Brose et al. 2001 for a broad explanation of this view. Site specific fire histories have been reconstructed for sites in the dry oak-pine forests types in V</w:t>
      </w:r>
      <w:r w:rsidR="00FF6677">
        <w:t>irginia</w:t>
      </w:r>
      <w:r>
        <w:t>, T</w:t>
      </w:r>
      <w:r w:rsidR="00FF6677">
        <w:t>ennessee</w:t>
      </w:r>
      <w:r>
        <w:t>, and N</w:t>
      </w:r>
      <w:r w:rsidR="00FF6677">
        <w:t xml:space="preserve">orth </w:t>
      </w:r>
      <w:r>
        <w:t>C</w:t>
      </w:r>
      <w:r w:rsidR="00FF6677">
        <w:t>arolina</w:t>
      </w:r>
      <w:r>
        <w:t xml:space="preserve"> with short fire return intervals from 3-10</w:t>
      </w:r>
      <w:r w:rsidR="00FF6677">
        <w:t>yrs.</w:t>
      </w:r>
      <w:r>
        <w:t xml:space="preserve"> The place to start with this information is the Lafon review and synthesis of fire history work that has been done in the region. This contains references to journal articles and dissertations that provide evidence of frequent fire in these stands across many sites (~ 8 in V</w:t>
      </w:r>
      <w:r w:rsidR="00FF6677">
        <w:t>irginia</w:t>
      </w:r>
      <w:r>
        <w:t xml:space="preserve">). This synthesis also provides a discussion of literature on age structure in these stands and what this likely indicates about the role of fire in the development of oak-pine stands. </w:t>
      </w:r>
    </w:p>
    <w:p w:rsidR="00824CBA" w:rsidP="00824CBA" w:rsidRDefault="00824CBA" w14:paraId="07B9998D" w14:textId="76446B7E"/>
    <w:p w:rsidRPr="00E01FE5" w:rsidR="00824CBA" w:rsidP="00824CBA" w:rsidRDefault="00824CBA" w14:paraId="65BB9EF1" w14:textId="0A3BAA1A">
      <w:r>
        <w:t xml:space="preserve">One limitation of these fire histories is that they have primarily been reconstructed in the pine stands because hardwood (oak) species tend to rot after scarring and do not preserve the scars. This limitation brings up the question of whether it is appropriate to apply these frequent fire intervals to the broader oak matrix. However, the </w:t>
      </w:r>
      <w:proofErr w:type="gramStart"/>
      <w:r>
        <w:t>table mountain</w:t>
      </w:r>
      <w:proofErr w:type="gramEnd"/>
      <w:r>
        <w:t xml:space="preserve"> pine stands in which we collect fire history are small (~2-10 ha) on upper ridges and southwest facing noses and therefore it is unlikely that they would have experienced small localized fires due to lightning at this high frequency. It is much more likely that large fires were burning through the broader oak-pine matrix. Some evidence of this has been developed by reconstructing return intervals for area wide fires, which are fires that burned multiple pine stands at a site in a single year, suggesting that the fires had to burn through the intervening oak forests </w:t>
      </w:r>
      <w:proofErr w:type="gramStart"/>
      <w:r>
        <w:t>in order to</w:t>
      </w:r>
      <w:proofErr w:type="gramEnd"/>
      <w:r>
        <w:t xml:space="preserve"> scar trees in two separate pine stands (see </w:t>
      </w:r>
      <w:proofErr w:type="spellStart"/>
      <w:r>
        <w:t>Flately</w:t>
      </w:r>
      <w:proofErr w:type="spellEnd"/>
      <w:r>
        <w:t xml:space="preserve"> et al. 2013 and Aldrich et al. 2014). </w:t>
      </w:r>
    </w:p>
    <w:p w:rsidR="00824CBA" w:rsidP="00824CBA" w:rsidRDefault="00824CBA" w14:paraId="69CD68B4" w14:textId="77777777">
      <w:pPr>
        <w:rPr>
          <w:rFonts w:ascii="TimesNewRomanPSMT" w:hAnsi="TimesNewRomanPSMT" w:cs="TimesNewRomanPSMT"/>
          <w:sz w:val="18"/>
          <w:szCs w:val="18"/>
        </w:rPr>
      </w:pPr>
    </w:p>
    <w:p w:rsidR="00824CBA" w:rsidP="00824CBA" w:rsidRDefault="00824CBA" w14:paraId="0836A37A" w14:textId="05489587">
      <w:r w:rsidRPr="00E01FE5">
        <w:t xml:space="preserve">The alternate view on the role of fire in these stands </w:t>
      </w:r>
      <w:r>
        <w:t xml:space="preserve">posits that oak-pine stands are primarily a product of anomalous, stand replacing anthropogenic disturbance during the late 1800s to early 1900s, with the stands currently proceeding through natural succession towards a hardwood condition that was typical of these sites prior to industrial disturbance (Williams 1998 or </w:t>
      </w:r>
      <w:proofErr w:type="spellStart"/>
      <w:r>
        <w:t>Hessl</w:t>
      </w:r>
      <w:proofErr w:type="spellEnd"/>
      <w:r>
        <w:t xml:space="preserve"> et al. 2011). Or that multiple interacting disturbances (drought, fire, land use, passenger pigeons) promoted oaks over many centuries (McEwan et al. 2011). </w:t>
      </w:r>
    </w:p>
    <w:p w:rsidR="00824CBA" w:rsidP="00824CBA" w:rsidRDefault="00824CBA" w14:paraId="332A29E1" w14:textId="77777777"/>
    <w:p w:rsidR="00824CBA" w:rsidP="00824CBA" w:rsidRDefault="00824CBA" w14:paraId="73957D2B" w14:textId="06E4C47A">
      <w:r>
        <w:t>The other consideration is whether the fire histories that we have reconstructed are an anthropogenic fire regime. The prevailing opinion is that most of these fires were probably lit by humans, because there is not enough lightning initiated fire in the contemporary period to produce the frequent fire that we have found (Lafon 2005). However, our fire history records predate Euro-American settlement and show no change in frequency or seasonality with their arrival. So frequent fire would have been prevalent, possibly due to Native Americans. This may have varied according the population levels and spatial patterns of settlement, but something was promoting oaks, hickories, and pines in this region for the last 6-8,000</w:t>
      </w:r>
      <w:r w:rsidR="00FF6677">
        <w:t>yrs</w:t>
      </w:r>
      <w:r>
        <w:t xml:space="preserve"> since climate warmed following the last glaciation.</w:t>
      </w:r>
    </w:p>
    <w:p w:rsidR="00824CBA" w:rsidP="00824CBA" w:rsidRDefault="00824CBA" w14:paraId="48EFD20E" w14:textId="77777777"/>
    <w:p w:rsidR="00824CBA" w:rsidP="00824CBA" w:rsidRDefault="00824CBA" w14:paraId="335A519B" w14:textId="2072A6F5">
      <w:r>
        <w:t xml:space="preserve">Most ecologists agree that some relatively frequent disturbance process was required to maintain oak and pine dominance in the canopy. The succession of contemporary stands towards </w:t>
      </w:r>
      <w:proofErr w:type="spellStart"/>
      <w:r>
        <w:t>mesophytic</w:t>
      </w:r>
      <w:proofErr w:type="spellEnd"/>
      <w:r>
        <w:t xml:space="preserve"> species during the last 70-90</w:t>
      </w:r>
      <w:r w:rsidR="00FF6677">
        <w:t>yrs</w:t>
      </w:r>
      <w:r>
        <w:t xml:space="preserve"> indicates the disturbance return interval of 80 years listed here is not sufficient to maintain pine oak dominance and certainly not frequent enough to maintain an open condition. Canopy disturbance in contemporary stands (80</w:t>
      </w:r>
      <w:r w:rsidR="00FF6677">
        <w:t>yrs</w:t>
      </w:r>
      <w:r>
        <w:t xml:space="preserve"> into successional change following fire suppression) tends to accelerate successional change towards dominance of red maples and other </w:t>
      </w:r>
      <w:proofErr w:type="spellStart"/>
      <w:r>
        <w:t>mesophytic</w:t>
      </w:r>
      <w:proofErr w:type="spellEnd"/>
      <w:r>
        <w:t xml:space="preserve"> species, not promote oaks and pines because there is not any advanced regeneration in the mid-story. See some of the literature about the success of individual prescribed fires in contemporary fire suppressed oak and pine stands. </w:t>
      </w:r>
      <w:r>
        <w:rPr>
          <w:sz w:val="23"/>
          <w:szCs w:val="23"/>
        </w:rPr>
        <w:t xml:space="preserve">Recent studies of prescribed burns have shown that a single fire will not necessarily promote pine and oak regeneration (Waldrop and Brose 1999, Welch et al. 2000, Elliott and </w:t>
      </w:r>
      <w:proofErr w:type="spellStart"/>
      <w:r>
        <w:rPr>
          <w:sz w:val="23"/>
          <w:szCs w:val="23"/>
        </w:rPr>
        <w:t>Vose</w:t>
      </w:r>
      <w:proofErr w:type="spellEnd"/>
      <w:r>
        <w:rPr>
          <w:sz w:val="23"/>
          <w:szCs w:val="23"/>
        </w:rPr>
        <w:t xml:space="preserve"> 2005, Albrecht and McCarthy 2006). In contrast, a single prescribed fire can actually increase the density of undesirable hardwoods (</w:t>
      </w:r>
      <w:proofErr w:type="spellStart"/>
      <w:proofErr w:type="gramStart"/>
      <w:r>
        <w:rPr>
          <w:sz w:val="23"/>
          <w:szCs w:val="23"/>
        </w:rPr>
        <w:t>non oak</w:t>
      </w:r>
      <w:proofErr w:type="spellEnd"/>
      <w:proofErr w:type="gramEnd"/>
      <w:r>
        <w:rPr>
          <w:sz w:val="23"/>
          <w:szCs w:val="23"/>
        </w:rPr>
        <w:t xml:space="preserve">-pine species) due to aggressive post-fire sprouting. Successful regeneration of pine and oak may require multiple burns over several years to eliminate competing hardwood sprouts, reduce duff and litter layers, and open the canopy (Elliott et al. 1999, Welch et al. 2000). Therefore, I think that the long disturbance intervals that you have modeled in LANDFIRE would likely promote </w:t>
      </w:r>
      <w:proofErr w:type="spellStart"/>
      <w:r>
        <w:rPr>
          <w:sz w:val="23"/>
          <w:szCs w:val="23"/>
        </w:rPr>
        <w:t>mesophytic</w:t>
      </w:r>
      <w:proofErr w:type="spellEnd"/>
      <w:r>
        <w:rPr>
          <w:sz w:val="23"/>
          <w:szCs w:val="23"/>
        </w:rPr>
        <w:t xml:space="preserve"> hardwoods stands dominated by red maple and </w:t>
      </w:r>
      <w:proofErr w:type="spellStart"/>
      <w:r>
        <w:rPr>
          <w:sz w:val="23"/>
          <w:szCs w:val="23"/>
        </w:rPr>
        <w:t>blackgum</w:t>
      </w:r>
      <w:proofErr w:type="spellEnd"/>
      <w:r>
        <w:rPr>
          <w:sz w:val="23"/>
          <w:szCs w:val="23"/>
        </w:rPr>
        <w:t>, rather than oak and pine</w:t>
      </w:r>
      <w:r w:rsidR="00FF6677">
        <w:rPr>
          <w:sz w:val="23"/>
          <w:szCs w:val="23"/>
        </w:rPr>
        <w:t>-</w:t>
      </w:r>
      <w:r>
        <w:rPr>
          <w:sz w:val="23"/>
          <w:szCs w:val="23"/>
        </w:rPr>
        <w:t>dominated stands.</w:t>
      </w:r>
    </w:p>
    <w:p w:rsidR="00824CBA" w:rsidP="00824CBA" w:rsidRDefault="00824CBA" w14:paraId="39DCC699" w14:textId="77777777"/>
    <w:p w:rsidR="00824CBA" w:rsidP="00C62C49" w:rsidRDefault="00824CBA" w14:paraId="3751834E" w14:textId="77777777"/>
    <w:p w:rsidR="00C62C49" w:rsidP="00C62C49" w:rsidRDefault="00C62C49" w14:paraId="6CDC728B"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178</w:t>
            </w:r>
          </w:p>
        </w:tc>
        <w:tc>
          <w:p>
            <w:pPr>
              <w:jc w:val="center"/>
            </w:pPr>
            <w:r>
              <w:t>8</w:t>
            </w:r>
          </w:p>
        </w:tc>
        <w:tc>
          <w:p>
            <w:pPr>
              <w:jc w:val="center"/>
            </w:pPr>
            <w:r>
              <w:t/>
            </w:r>
          </w:p>
        </w:tc>
        <w:tc>
          <w:p>
            <w:pPr>
              <w:jc w:val="center"/>
            </w:pPr>
            <w:r>
              <w:t/>
            </w:r>
          </w:p>
        </w:tc>
      </w:tr>
      <w:tr>
        <w:tc>
          <w:p>
            <w:pPr>
              <w:jc w:val="center"/>
            </w:pPr>
            <w:r>
              <w:t>Moderate (Mixed)</w:t>
            </w:r>
          </w:p>
        </w:tc>
        <w:tc>
          <w:p>
            <w:pPr>
              <w:jc w:val="center"/>
            </w:pPr>
            <w:r>
              <w:t>451</w:t>
            </w:r>
          </w:p>
        </w:tc>
        <w:tc>
          <w:p>
            <w:pPr>
              <w:jc w:val="center"/>
            </w:pPr>
            <w:r>
              <w:t>3</w:t>
            </w:r>
          </w:p>
        </w:tc>
        <w:tc>
          <w:p>
            <w:pPr>
              <w:jc w:val="center"/>
            </w:pPr>
            <w:r>
              <w:t/>
            </w:r>
          </w:p>
        </w:tc>
        <w:tc>
          <w:p>
            <w:pPr>
              <w:jc w:val="center"/>
            </w:pPr>
            <w:r>
              <w:t/>
            </w:r>
          </w:p>
        </w:tc>
      </w:tr>
      <w:tr>
        <w:tc>
          <w:p>
            <w:pPr>
              <w:jc w:val="center"/>
            </w:pPr>
            <w:r>
              <w:t>Low (Surface)</w:t>
            </w:r>
          </w:p>
        </w:tc>
        <w:tc>
          <w:p>
            <w:pPr>
              <w:jc w:val="center"/>
            </w:pPr>
            <w:r>
              <w:t>15</w:t>
            </w:r>
          </w:p>
        </w:tc>
        <w:tc>
          <w:p>
            <w:pPr>
              <w:jc w:val="center"/>
            </w:pPr>
            <w:r>
              <w:t>89</w:t>
            </w:r>
          </w:p>
        </w:tc>
        <w:tc>
          <w:p>
            <w:pPr>
              <w:jc w:val="center"/>
            </w:pPr>
            <w:r>
              <w:t/>
            </w:r>
          </w:p>
        </w:tc>
        <w:tc>
          <w:p>
            <w:pPr>
              <w:jc w:val="center"/>
            </w:pPr>
            <w:r>
              <w:t/>
            </w:r>
          </w:p>
        </w:tc>
      </w:tr>
      <w:tr>
        <w:tc>
          <w:p>
            <w:pPr>
              <w:jc w:val="center"/>
            </w:pPr>
            <w:r>
              <w:t>All Fires</w:t>
            </w:r>
          </w:p>
        </w:tc>
        <w:tc>
          <w:p>
            <w:pPr>
              <w:jc w:val="center"/>
            </w:pPr>
            <w:r>
              <w:t>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62C49" w:rsidP="00C62C49" w:rsidRDefault="00C62C49" w14:paraId="1969FFF6" w14:textId="77777777">
      <w:pPr>
        <w:pStyle w:val="InfoPara"/>
      </w:pPr>
      <w:r>
        <w:t>Scale Description</w:t>
      </w:r>
    </w:p>
    <w:p w:rsidR="00C62C49" w:rsidP="00C62C49" w:rsidRDefault="00C62C49" w14:paraId="128D44C8" w14:textId="77777777">
      <w:r>
        <w:t>Large-patch (at outer range) to matrix (in center of range) system that may cover extensive hillslopes and low ridges (NatureServe 2007).</w:t>
      </w:r>
      <w:r w:rsidR="002E238C">
        <w:t xml:space="preserve"> Mostly small patch forests at the northern edge of its range, although, prior to European settlement this system was widespread in the sandplains of the Champlain Valley.</w:t>
      </w:r>
    </w:p>
    <w:p w:rsidR="00C62C49" w:rsidP="00C62C49" w:rsidRDefault="00C62C49" w14:paraId="47D6CCA5" w14:textId="77777777">
      <w:pPr>
        <w:pStyle w:val="InfoPara"/>
      </w:pPr>
      <w:r>
        <w:t>Adjacency or Identification Concerns</w:t>
      </w:r>
    </w:p>
    <w:p w:rsidR="00C62C49" w:rsidP="00C62C49" w:rsidRDefault="00C62C49" w14:paraId="1675AB70" w14:textId="77777777">
      <w:r>
        <w:t xml:space="preserve">This system occurs in drier settings than the other matrix oak forest system of the division, i.e., Northeastern Interior Dry-Mesic Oak Forest (CES202.592). It includes the system formerly segregated as Southern Piedmont Dry Oak-Heath Forest (CES202.023). Its analog from central </w:t>
      </w:r>
      <w:r w:rsidR="00AD47D1">
        <w:t>VA</w:t>
      </w:r>
      <w:r>
        <w:t xml:space="preserve"> south is Southern Piedmont Dry Oak-(Pine) Forest (BpS 1368; CES202.339), which has somewhat more southern floristics, for example, the typical presence of </w:t>
      </w:r>
      <w:r w:rsidRPr="00FF6677">
        <w:rPr>
          <w:i/>
        </w:rPr>
        <w:t xml:space="preserve">Pinus </w:t>
      </w:r>
      <w:proofErr w:type="spellStart"/>
      <w:r w:rsidRPr="00FF6677">
        <w:rPr>
          <w:i/>
        </w:rPr>
        <w:t>taeda</w:t>
      </w:r>
      <w:proofErr w:type="spellEnd"/>
      <w:r>
        <w:t xml:space="preserve"> (NatureServe 2007).</w:t>
      </w:r>
    </w:p>
    <w:p w:rsidR="00C62C49" w:rsidP="00C62C49" w:rsidRDefault="00C62C49" w14:paraId="3B3EA4D4" w14:textId="77777777"/>
    <w:p w:rsidR="00C62C49" w:rsidP="00C62C49" w:rsidRDefault="00C62C49" w14:paraId="6D463B3F" w14:textId="77777777">
      <w:r>
        <w:t>Similar Ecological Systems noted by NatureServe (2007) include:</w:t>
      </w:r>
    </w:p>
    <w:p w:rsidR="00C62C49" w:rsidP="00C62C49" w:rsidRDefault="00C62C49" w14:paraId="3A5BBEBF" w14:textId="5C9D3C97">
      <w:r>
        <w:t>• Southern Appalachian Oak Forest (BpS 1315; CES202.886)</w:t>
      </w:r>
      <w:r w:rsidR="00FF6677">
        <w:t xml:space="preserve">, </w:t>
      </w:r>
      <w:r>
        <w:t xml:space="preserve">found south of Roanoke River in central </w:t>
      </w:r>
      <w:r w:rsidR="00AD47D1">
        <w:t>V</w:t>
      </w:r>
      <w:r w:rsidR="00FF6677">
        <w:t>irginia</w:t>
      </w:r>
      <w:r>
        <w:t xml:space="preserve"> (Blue Ridge/</w:t>
      </w:r>
      <w:r w:rsidR="00FF6677">
        <w:t>s</w:t>
      </w:r>
      <w:r>
        <w:t>outhern Appalachians only).</w:t>
      </w:r>
    </w:p>
    <w:p w:rsidR="00C62C49" w:rsidP="00C62C49" w:rsidRDefault="00C62C49" w14:paraId="6CB17DBA" w14:textId="77777777">
      <w:r>
        <w:t>• Southern Piedmont Dry Oak-(Pine) Forest (BpS 1368; CES202.339)</w:t>
      </w:r>
    </w:p>
    <w:p w:rsidR="00C62C49" w:rsidP="00C62C49" w:rsidRDefault="00C62C49" w14:paraId="70312853" w14:textId="77777777">
      <w:pPr>
        <w:pStyle w:val="InfoPara"/>
      </w:pPr>
      <w:r>
        <w:t>Issues or Problems</w:t>
      </w:r>
    </w:p>
    <w:p w:rsidR="00C62C49" w:rsidP="00C62C49" w:rsidRDefault="00C62C49" w14:paraId="28E4FDC0" w14:textId="77777777"/>
    <w:p w:rsidR="00C62C49" w:rsidP="00C62C49" w:rsidRDefault="00C62C49" w14:paraId="73E7837E" w14:textId="77777777">
      <w:pPr>
        <w:pStyle w:val="InfoPara"/>
      </w:pPr>
      <w:r>
        <w:t>Native Uncharacteristic Conditions</w:t>
      </w:r>
    </w:p>
    <w:p w:rsidR="00C62C49" w:rsidP="00C62C49" w:rsidRDefault="00C62C49" w14:paraId="13AC6353" w14:textId="77777777"/>
    <w:p w:rsidR="00C62C49" w:rsidP="00C62C49" w:rsidRDefault="00C62C49" w14:paraId="576B2604" w14:textId="77777777">
      <w:pPr>
        <w:pStyle w:val="InfoPara"/>
      </w:pPr>
      <w:r>
        <w:t>Comments</w:t>
      </w:r>
    </w:p>
    <w:p w:rsidR="00CD28DD" w:rsidP="00CD28DD" w:rsidRDefault="008E3D7B" w14:paraId="449E5081" w14:textId="172A4174">
      <w:r>
        <w:t xml:space="preserve">The forest is mostly closed-canopy but can include more open woodlands with disturbance, such as active management (e.g., prescribed fire and/or timber harvest) in these ecosystems today.  Clark mentions that historically there could have been the rare drought followed by fire, but that she has not seen evidence of this in the literature. </w:t>
      </w:r>
    </w:p>
    <w:p w:rsidR="008E3D7B" w:rsidP="00CD28DD" w:rsidRDefault="008E3D7B" w14:paraId="5137FDE4" w14:textId="6C13E56C"/>
    <w:p w:rsidR="008E3D7B" w:rsidP="00CD28DD" w:rsidRDefault="008E3D7B" w14:paraId="52555905" w14:textId="4B1DB563">
      <w:pPr>
        <w:rPr>
          <w:b/>
        </w:rPr>
      </w:pPr>
      <w:r>
        <w:t xml:space="preserve">Also, currently insect outbreaks from non-natives (gypsy moth) and natives (forest tent </w:t>
      </w:r>
      <w:r w:rsidR="00FF6677">
        <w:t>caterpillar</w:t>
      </w:r>
      <w:r>
        <w:t>, cicada) and from disease (</w:t>
      </w:r>
      <w:r w:rsidRPr="00FF6677">
        <w:rPr>
          <w:i/>
        </w:rPr>
        <w:t>Armillaria, Phytophthora</w:t>
      </w:r>
      <w:r>
        <w:t xml:space="preserve"> in southern range). Non-fire disturbances are probably the most common type today.  </w:t>
      </w:r>
    </w:p>
    <w:p w:rsidR="00CD28DD" w:rsidP="00CD28DD" w:rsidRDefault="00CD28DD" w14:paraId="088331AB" w14:textId="77777777">
      <w:pPr>
        <w:rPr>
          <w:b/>
        </w:rPr>
      </w:pPr>
    </w:p>
    <w:p w:rsidR="00C62C49" w:rsidP="00C62C49" w:rsidRDefault="00C62C49" w14:paraId="1429C406" w14:textId="77777777">
      <w:pPr>
        <w:pStyle w:val="ReportSection"/>
      </w:pPr>
      <w:r>
        <w:lastRenderedPageBreak/>
        <w:t>Succession Classes</w:t>
      </w:r>
    </w:p>
    <w:p w:rsidR="00C62C49" w:rsidP="00C62C49" w:rsidRDefault="00C62C49" w14:paraId="2151E47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62C49" w:rsidP="00C62C49" w:rsidRDefault="00C62C49" w14:paraId="5DB55063" w14:textId="77777777">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62C49" w:rsidP="00C62C49" w:rsidRDefault="00C62C49" w14:paraId="32BA3CD0" w14:textId="77777777"/>
    <w:p w:rsidR="00C62C49" w:rsidP="00C62C49" w:rsidRDefault="00C62C49" w14:paraId="2DBBBD9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92"/>
        <w:gridCol w:w="2172"/>
        <w:gridCol w:w="1956"/>
      </w:tblGrid>
      <w:tr w:rsidRPr="00C62C49" w:rsidR="00C62C49" w:rsidTr="00C62C49" w14:paraId="73917622" w14:textId="77777777">
        <w:tc>
          <w:tcPr>
            <w:tcW w:w="1224" w:type="dxa"/>
            <w:tcBorders>
              <w:top w:val="single" w:color="auto" w:sz="2" w:space="0"/>
              <w:bottom w:val="single" w:color="000000" w:sz="12" w:space="0"/>
            </w:tcBorders>
            <w:shd w:val="clear" w:color="auto" w:fill="auto"/>
          </w:tcPr>
          <w:p w:rsidRPr="00C62C49" w:rsidR="00C62C49" w:rsidP="007E2F4F" w:rsidRDefault="00C62C49" w14:paraId="1666503C" w14:textId="77777777">
            <w:pPr>
              <w:rPr>
                <w:b/>
                <w:bCs/>
              </w:rPr>
            </w:pPr>
            <w:r w:rsidRPr="00C62C49">
              <w:rPr>
                <w:b/>
                <w:bCs/>
              </w:rPr>
              <w:t>Symbol</w:t>
            </w:r>
          </w:p>
        </w:tc>
        <w:tc>
          <w:tcPr>
            <w:tcW w:w="1992" w:type="dxa"/>
            <w:tcBorders>
              <w:top w:val="single" w:color="auto" w:sz="2" w:space="0"/>
              <w:bottom w:val="single" w:color="000000" w:sz="12" w:space="0"/>
            </w:tcBorders>
            <w:shd w:val="clear" w:color="auto" w:fill="auto"/>
          </w:tcPr>
          <w:p w:rsidRPr="00C62C49" w:rsidR="00C62C49" w:rsidP="007E2F4F" w:rsidRDefault="00C62C49" w14:paraId="6E20CE9B" w14:textId="77777777">
            <w:pPr>
              <w:rPr>
                <w:b/>
                <w:bCs/>
              </w:rPr>
            </w:pPr>
            <w:r w:rsidRPr="00C62C49">
              <w:rPr>
                <w:b/>
                <w:bCs/>
              </w:rPr>
              <w:t>Scientific Name</w:t>
            </w:r>
          </w:p>
        </w:tc>
        <w:tc>
          <w:tcPr>
            <w:tcW w:w="2172" w:type="dxa"/>
            <w:tcBorders>
              <w:top w:val="single" w:color="auto" w:sz="2" w:space="0"/>
              <w:bottom w:val="single" w:color="000000" w:sz="12" w:space="0"/>
            </w:tcBorders>
            <w:shd w:val="clear" w:color="auto" w:fill="auto"/>
          </w:tcPr>
          <w:p w:rsidRPr="00C62C49" w:rsidR="00C62C49" w:rsidP="007E2F4F" w:rsidRDefault="00C62C49" w14:paraId="7BA31514" w14:textId="77777777">
            <w:pPr>
              <w:rPr>
                <w:b/>
                <w:bCs/>
              </w:rPr>
            </w:pPr>
            <w:r w:rsidRPr="00C62C49">
              <w:rPr>
                <w:b/>
                <w:bCs/>
              </w:rPr>
              <w:t>Common Name</w:t>
            </w:r>
          </w:p>
        </w:tc>
        <w:tc>
          <w:tcPr>
            <w:tcW w:w="1956" w:type="dxa"/>
            <w:tcBorders>
              <w:top w:val="single" w:color="auto" w:sz="2" w:space="0"/>
              <w:bottom w:val="single" w:color="000000" w:sz="12" w:space="0"/>
            </w:tcBorders>
            <w:shd w:val="clear" w:color="auto" w:fill="auto"/>
          </w:tcPr>
          <w:p w:rsidRPr="00C62C49" w:rsidR="00C62C49" w:rsidP="007E2F4F" w:rsidRDefault="00C62C49" w14:paraId="3A6C9B60" w14:textId="77777777">
            <w:pPr>
              <w:rPr>
                <w:b/>
                <w:bCs/>
              </w:rPr>
            </w:pPr>
            <w:r w:rsidRPr="00C62C49">
              <w:rPr>
                <w:b/>
                <w:bCs/>
              </w:rPr>
              <w:t>Canopy Position</w:t>
            </w:r>
          </w:p>
        </w:tc>
      </w:tr>
      <w:tr w:rsidRPr="00C62C49" w:rsidR="00C62C49" w:rsidTr="00C62C49" w14:paraId="3EA40CC6" w14:textId="77777777">
        <w:tc>
          <w:tcPr>
            <w:tcW w:w="1224" w:type="dxa"/>
            <w:tcBorders>
              <w:top w:val="single" w:color="000000" w:sz="12" w:space="0"/>
            </w:tcBorders>
            <w:shd w:val="clear" w:color="auto" w:fill="auto"/>
          </w:tcPr>
          <w:p w:rsidRPr="00C62C49" w:rsidR="00C62C49" w:rsidP="007E2F4F" w:rsidRDefault="00C62C49" w14:paraId="2E6DE266" w14:textId="77777777">
            <w:pPr>
              <w:rPr>
                <w:bCs/>
              </w:rPr>
            </w:pPr>
            <w:r w:rsidRPr="00C62C49">
              <w:rPr>
                <w:bCs/>
              </w:rPr>
              <w:t>QUPR2</w:t>
            </w:r>
          </w:p>
        </w:tc>
        <w:tc>
          <w:tcPr>
            <w:tcW w:w="1992" w:type="dxa"/>
            <w:tcBorders>
              <w:top w:val="single" w:color="000000" w:sz="12" w:space="0"/>
            </w:tcBorders>
            <w:shd w:val="clear" w:color="auto" w:fill="auto"/>
          </w:tcPr>
          <w:p w:rsidRPr="00C62C49" w:rsidR="00C62C49" w:rsidP="007E2F4F" w:rsidRDefault="00C62C49" w14:paraId="48933A32" w14:textId="77777777">
            <w:r w:rsidRPr="00C62C49">
              <w:t xml:space="preserve">Quercus </w:t>
            </w:r>
            <w:proofErr w:type="spellStart"/>
            <w:r w:rsidRPr="00C62C49">
              <w:t>prinus</w:t>
            </w:r>
            <w:proofErr w:type="spellEnd"/>
          </w:p>
        </w:tc>
        <w:tc>
          <w:tcPr>
            <w:tcW w:w="2172" w:type="dxa"/>
            <w:tcBorders>
              <w:top w:val="single" w:color="000000" w:sz="12" w:space="0"/>
            </w:tcBorders>
            <w:shd w:val="clear" w:color="auto" w:fill="auto"/>
          </w:tcPr>
          <w:p w:rsidRPr="00C62C49" w:rsidR="00C62C49" w:rsidP="007E2F4F" w:rsidRDefault="00C62C49" w14:paraId="532C7385" w14:textId="77777777">
            <w:r w:rsidRPr="00C62C49">
              <w:t>Chestnut oak</w:t>
            </w:r>
          </w:p>
        </w:tc>
        <w:tc>
          <w:tcPr>
            <w:tcW w:w="1956" w:type="dxa"/>
            <w:tcBorders>
              <w:top w:val="single" w:color="000000" w:sz="12" w:space="0"/>
            </w:tcBorders>
            <w:shd w:val="clear" w:color="auto" w:fill="auto"/>
          </w:tcPr>
          <w:p w:rsidRPr="00C62C49" w:rsidR="00C62C49" w:rsidP="007E2F4F" w:rsidRDefault="00C62C49" w14:paraId="6B58899C" w14:textId="77777777">
            <w:r w:rsidRPr="00C62C49">
              <w:t>Upper</w:t>
            </w:r>
          </w:p>
        </w:tc>
      </w:tr>
      <w:tr w:rsidRPr="00C62C49" w:rsidR="00C62C49" w:rsidTr="00C62C49" w14:paraId="4791F7B9" w14:textId="77777777">
        <w:tc>
          <w:tcPr>
            <w:tcW w:w="1224" w:type="dxa"/>
            <w:shd w:val="clear" w:color="auto" w:fill="auto"/>
          </w:tcPr>
          <w:p w:rsidRPr="00C62C49" w:rsidR="00C62C49" w:rsidP="007E2F4F" w:rsidRDefault="00C62C49" w14:paraId="368ADF5F" w14:textId="77777777">
            <w:pPr>
              <w:rPr>
                <w:bCs/>
              </w:rPr>
            </w:pPr>
            <w:r w:rsidRPr="00C62C49">
              <w:rPr>
                <w:bCs/>
              </w:rPr>
              <w:t>QUAL</w:t>
            </w:r>
          </w:p>
        </w:tc>
        <w:tc>
          <w:tcPr>
            <w:tcW w:w="1992" w:type="dxa"/>
            <w:shd w:val="clear" w:color="auto" w:fill="auto"/>
          </w:tcPr>
          <w:p w:rsidRPr="00C62C49" w:rsidR="00C62C49" w:rsidP="007E2F4F" w:rsidRDefault="00C62C49" w14:paraId="08A81861" w14:textId="77777777">
            <w:r w:rsidRPr="00C62C49">
              <w:t>Quercus alba</w:t>
            </w:r>
          </w:p>
        </w:tc>
        <w:tc>
          <w:tcPr>
            <w:tcW w:w="2172" w:type="dxa"/>
            <w:shd w:val="clear" w:color="auto" w:fill="auto"/>
          </w:tcPr>
          <w:p w:rsidRPr="00C62C49" w:rsidR="00C62C49" w:rsidP="007E2F4F" w:rsidRDefault="00C62C49" w14:paraId="33BC050D" w14:textId="77777777">
            <w:r w:rsidRPr="00C62C49">
              <w:t>White oak</w:t>
            </w:r>
          </w:p>
        </w:tc>
        <w:tc>
          <w:tcPr>
            <w:tcW w:w="1956" w:type="dxa"/>
            <w:shd w:val="clear" w:color="auto" w:fill="auto"/>
          </w:tcPr>
          <w:p w:rsidRPr="00C62C49" w:rsidR="00C62C49" w:rsidP="007E2F4F" w:rsidRDefault="00C62C49" w14:paraId="4F1A85F5" w14:textId="77777777">
            <w:r w:rsidRPr="00C62C49">
              <w:t>Upper</w:t>
            </w:r>
          </w:p>
        </w:tc>
      </w:tr>
      <w:tr w:rsidRPr="00C62C49" w:rsidR="00C62C49" w:rsidTr="00C62C49" w14:paraId="2EB8FAA8" w14:textId="77777777">
        <w:tc>
          <w:tcPr>
            <w:tcW w:w="1224" w:type="dxa"/>
            <w:shd w:val="clear" w:color="auto" w:fill="auto"/>
          </w:tcPr>
          <w:p w:rsidRPr="00C62C49" w:rsidR="00C62C49" w:rsidP="007E2F4F" w:rsidRDefault="00C62C49" w14:paraId="45D94761" w14:textId="77777777">
            <w:pPr>
              <w:rPr>
                <w:bCs/>
              </w:rPr>
            </w:pPr>
            <w:r w:rsidRPr="00C62C49">
              <w:rPr>
                <w:bCs/>
              </w:rPr>
              <w:t>QUVE</w:t>
            </w:r>
          </w:p>
        </w:tc>
        <w:tc>
          <w:tcPr>
            <w:tcW w:w="1992" w:type="dxa"/>
            <w:shd w:val="clear" w:color="auto" w:fill="auto"/>
          </w:tcPr>
          <w:p w:rsidRPr="00C62C49" w:rsidR="00C62C49" w:rsidP="007E2F4F" w:rsidRDefault="00C62C49" w14:paraId="3B941F8B" w14:textId="77777777">
            <w:r w:rsidRPr="00C62C49">
              <w:t xml:space="preserve">Quercus </w:t>
            </w:r>
            <w:proofErr w:type="spellStart"/>
            <w:r w:rsidRPr="00C62C49">
              <w:t>velutina</w:t>
            </w:r>
            <w:proofErr w:type="spellEnd"/>
          </w:p>
        </w:tc>
        <w:tc>
          <w:tcPr>
            <w:tcW w:w="2172" w:type="dxa"/>
            <w:shd w:val="clear" w:color="auto" w:fill="auto"/>
          </w:tcPr>
          <w:p w:rsidRPr="00C62C49" w:rsidR="00C62C49" w:rsidP="007E2F4F" w:rsidRDefault="00C62C49" w14:paraId="3C8AE007" w14:textId="77777777">
            <w:r w:rsidRPr="00C62C49">
              <w:t>Black oak</w:t>
            </w:r>
          </w:p>
        </w:tc>
        <w:tc>
          <w:tcPr>
            <w:tcW w:w="1956" w:type="dxa"/>
            <w:shd w:val="clear" w:color="auto" w:fill="auto"/>
          </w:tcPr>
          <w:p w:rsidRPr="00C62C49" w:rsidR="00C62C49" w:rsidP="007E2F4F" w:rsidRDefault="00C62C49" w14:paraId="36C13FCA" w14:textId="77777777">
            <w:r w:rsidRPr="00C62C49">
              <w:t>Upper</w:t>
            </w:r>
          </w:p>
        </w:tc>
      </w:tr>
      <w:tr w:rsidRPr="00C62C49" w:rsidR="00C62C49" w:rsidTr="00C62C49" w14:paraId="67AA7A5F" w14:textId="77777777">
        <w:tc>
          <w:tcPr>
            <w:tcW w:w="1224" w:type="dxa"/>
            <w:shd w:val="clear" w:color="auto" w:fill="auto"/>
          </w:tcPr>
          <w:p w:rsidRPr="00C62C49" w:rsidR="00C62C49" w:rsidP="007E2F4F" w:rsidRDefault="00C62C49" w14:paraId="0974C372" w14:textId="77777777">
            <w:pPr>
              <w:rPr>
                <w:bCs/>
              </w:rPr>
            </w:pPr>
            <w:r w:rsidRPr="00C62C49">
              <w:rPr>
                <w:bCs/>
              </w:rPr>
              <w:t>CADE12</w:t>
            </w:r>
          </w:p>
        </w:tc>
        <w:tc>
          <w:tcPr>
            <w:tcW w:w="1992" w:type="dxa"/>
            <w:shd w:val="clear" w:color="auto" w:fill="auto"/>
          </w:tcPr>
          <w:p w:rsidRPr="00C62C49" w:rsidR="00C62C49" w:rsidP="007E2F4F" w:rsidRDefault="00C62C49" w14:paraId="5F7A99AB" w14:textId="77777777">
            <w:proofErr w:type="spellStart"/>
            <w:r w:rsidRPr="00C62C49">
              <w:t>Castanea</w:t>
            </w:r>
            <w:proofErr w:type="spellEnd"/>
            <w:r w:rsidRPr="00C62C49">
              <w:t xml:space="preserve"> dentata</w:t>
            </w:r>
          </w:p>
        </w:tc>
        <w:tc>
          <w:tcPr>
            <w:tcW w:w="2172" w:type="dxa"/>
            <w:shd w:val="clear" w:color="auto" w:fill="auto"/>
          </w:tcPr>
          <w:p w:rsidRPr="00C62C49" w:rsidR="00C62C49" w:rsidP="007E2F4F" w:rsidRDefault="00C62C49" w14:paraId="7D662A3B" w14:textId="77777777">
            <w:r w:rsidRPr="00C62C49">
              <w:t>American chestnut</w:t>
            </w:r>
          </w:p>
        </w:tc>
        <w:tc>
          <w:tcPr>
            <w:tcW w:w="1956" w:type="dxa"/>
            <w:shd w:val="clear" w:color="auto" w:fill="auto"/>
          </w:tcPr>
          <w:p w:rsidRPr="00C62C49" w:rsidR="00C62C49" w:rsidP="007E2F4F" w:rsidRDefault="00C62C49" w14:paraId="536F15F7" w14:textId="77777777">
            <w:r w:rsidRPr="00C62C49">
              <w:t>Upper</w:t>
            </w:r>
          </w:p>
        </w:tc>
      </w:tr>
    </w:tbl>
    <w:p w:rsidR="00C62C49" w:rsidP="00C62C49" w:rsidRDefault="00C62C49" w14:paraId="12257FF5" w14:textId="77777777"/>
    <w:p w:rsidR="00C62C49" w:rsidP="00C62C49" w:rsidRDefault="00C62C49" w14:paraId="43AA8DA1" w14:textId="77777777">
      <w:pPr>
        <w:pStyle w:val="SClassInfoPara"/>
      </w:pPr>
      <w:r>
        <w:t>Description</w:t>
      </w:r>
    </w:p>
    <w:p w:rsidR="00C62C49" w:rsidP="00C62C49" w:rsidRDefault="00C62C49" w14:paraId="0108391A" w14:textId="72DC71E1">
      <w:r>
        <w:t>Treefall gaps and small to medium patches with saplings and small trees up to 20cm (</w:t>
      </w:r>
      <w:r w:rsidR="002E238C">
        <w:t>8in</w:t>
      </w:r>
      <w:r>
        <w:t xml:space="preserve">) DBH. Potential canopy species (oaks) are typically mixed with </w:t>
      </w:r>
      <w:proofErr w:type="spellStart"/>
      <w:r>
        <w:t>subcanopy</w:t>
      </w:r>
      <w:proofErr w:type="spellEnd"/>
      <w:r>
        <w:t xml:space="preserve"> and shrub species and herbs. </w:t>
      </w:r>
    </w:p>
    <w:p w:rsidR="00BF48D0" w:rsidP="00C62C49" w:rsidRDefault="00BF48D0" w14:paraId="77718440" w14:textId="58EB805D"/>
    <w:p w:rsidR="00BF48D0" w:rsidP="00C62C49" w:rsidRDefault="00BF48D0" w14:paraId="5DA84607" w14:textId="1DA97254">
      <w:r>
        <w:t>This class would have also included</w:t>
      </w:r>
      <w:r w:rsidR="00112F0E">
        <w:t xml:space="preserve"> </w:t>
      </w:r>
      <w:r w:rsidRPr="00FF6677" w:rsidR="00710D8C">
        <w:rPr>
          <w:i/>
        </w:rPr>
        <w:t xml:space="preserve">Pinus </w:t>
      </w:r>
      <w:proofErr w:type="spellStart"/>
      <w:r w:rsidRPr="00FF6677" w:rsidR="00710D8C">
        <w:rPr>
          <w:i/>
        </w:rPr>
        <w:t>virginiana</w:t>
      </w:r>
      <w:proofErr w:type="spellEnd"/>
      <w:r w:rsidR="00710D8C">
        <w:t xml:space="preserve"> and </w:t>
      </w:r>
      <w:r w:rsidRPr="00FF6677" w:rsidR="00710D8C">
        <w:rPr>
          <w:i/>
        </w:rPr>
        <w:t xml:space="preserve">Pinus </w:t>
      </w:r>
      <w:proofErr w:type="spellStart"/>
      <w:r w:rsidRPr="00FF6677" w:rsidR="00710D8C">
        <w:rPr>
          <w:i/>
        </w:rPr>
        <w:t>echinata</w:t>
      </w:r>
      <w:proofErr w:type="spellEnd"/>
      <w:r w:rsidR="00710D8C">
        <w:t xml:space="preserve">.  </w:t>
      </w:r>
    </w:p>
    <w:p w:rsidR="00C62C49" w:rsidP="00C62C49" w:rsidRDefault="00C62C49" w14:paraId="3383453B" w14:textId="77777777"/>
    <w:p>
      <w:r>
        <w:rPr>
          <w:i/>
          <w:u w:val="single"/>
        </w:rPr>
        <w:t>Maximum Tree Size Class</w:t>
      </w:r>
      <w:br/>
      <w:r>
        <w:t>Sapling &gt;4.5ft; &lt;5"DBH</w:t>
      </w:r>
    </w:p>
    <w:p w:rsidR="00C62C49" w:rsidP="00C62C49" w:rsidRDefault="00C62C49" w14:paraId="4E03B769" w14:textId="77777777">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62C49" w:rsidP="00C62C49" w:rsidRDefault="00C62C49" w14:paraId="444E5440" w14:textId="77777777"/>
    <w:p w:rsidR="00C62C49" w:rsidP="00C62C49" w:rsidRDefault="00C62C49" w14:paraId="0C02FDB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80"/>
        <w:gridCol w:w="2172"/>
        <w:gridCol w:w="1956"/>
      </w:tblGrid>
      <w:tr w:rsidRPr="00C62C49" w:rsidR="00C62C49" w:rsidTr="00C62C49" w14:paraId="1AA7CDB1" w14:textId="77777777">
        <w:tc>
          <w:tcPr>
            <w:tcW w:w="1224" w:type="dxa"/>
            <w:tcBorders>
              <w:top w:val="single" w:color="auto" w:sz="2" w:space="0"/>
              <w:bottom w:val="single" w:color="000000" w:sz="12" w:space="0"/>
            </w:tcBorders>
            <w:shd w:val="clear" w:color="auto" w:fill="auto"/>
          </w:tcPr>
          <w:p w:rsidRPr="00C62C49" w:rsidR="00C62C49" w:rsidP="007E2F4F" w:rsidRDefault="00C62C49" w14:paraId="69CBD627" w14:textId="77777777">
            <w:pPr>
              <w:rPr>
                <w:b/>
                <w:bCs/>
              </w:rPr>
            </w:pPr>
            <w:r w:rsidRPr="00C62C49">
              <w:rPr>
                <w:b/>
                <w:bCs/>
              </w:rPr>
              <w:t>Symbol</w:t>
            </w:r>
          </w:p>
        </w:tc>
        <w:tc>
          <w:tcPr>
            <w:tcW w:w="1980" w:type="dxa"/>
            <w:tcBorders>
              <w:top w:val="single" w:color="auto" w:sz="2" w:space="0"/>
              <w:bottom w:val="single" w:color="000000" w:sz="12" w:space="0"/>
            </w:tcBorders>
            <w:shd w:val="clear" w:color="auto" w:fill="auto"/>
          </w:tcPr>
          <w:p w:rsidRPr="00C62C49" w:rsidR="00C62C49" w:rsidP="007E2F4F" w:rsidRDefault="00C62C49" w14:paraId="4BE3885C" w14:textId="77777777">
            <w:pPr>
              <w:rPr>
                <w:b/>
                <w:bCs/>
              </w:rPr>
            </w:pPr>
            <w:r w:rsidRPr="00C62C49">
              <w:rPr>
                <w:b/>
                <w:bCs/>
              </w:rPr>
              <w:t>Scientific Name</w:t>
            </w:r>
          </w:p>
        </w:tc>
        <w:tc>
          <w:tcPr>
            <w:tcW w:w="2172" w:type="dxa"/>
            <w:tcBorders>
              <w:top w:val="single" w:color="auto" w:sz="2" w:space="0"/>
              <w:bottom w:val="single" w:color="000000" w:sz="12" w:space="0"/>
            </w:tcBorders>
            <w:shd w:val="clear" w:color="auto" w:fill="auto"/>
          </w:tcPr>
          <w:p w:rsidRPr="00C62C49" w:rsidR="00C62C49" w:rsidP="007E2F4F" w:rsidRDefault="00C62C49" w14:paraId="72F3045D" w14:textId="77777777">
            <w:pPr>
              <w:rPr>
                <w:b/>
                <w:bCs/>
              </w:rPr>
            </w:pPr>
            <w:r w:rsidRPr="00C62C49">
              <w:rPr>
                <w:b/>
                <w:bCs/>
              </w:rPr>
              <w:t>Common Name</w:t>
            </w:r>
          </w:p>
        </w:tc>
        <w:tc>
          <w:tcPr>
            <w:tcW w:w="1956" w:type="dxa"/>
            <w:tcBorders>
              <w:top w:val="single" w:color="auto" w:sz="2" w:space="0"/>
              <w:bottom w:val="single" w:color="000000" w:sz="12" w:space="0"/>
            </w:tcBorders>
            <w:shd w:val="clear" w:color="auto" w:fill="auto"/>
          </w:tcPr>
          <w:p w:rsidRPr="00C62C49" w:rsidR="00C62C49" w:rsidP="007E2F4F" w:rsidRDefault="00C62C49" w14:paraId="6FFB66E8" w14:textId="77777777">
            <w:pPr>
              <w:rPr>
                <w:b/>
                <w:bCs/>
              </w:rPr>
            </w:pPr>
            <w:r w:rsidRPr="00C62C49">
              <w:rPr>
                <w:b/>
                <w:bCs/>
              </w:rPr>
              <w:t>Canopy Position</w:t>
            </w:r>
          </w:p>
        </w:tc>
      </w:tr>
      <w:tr w:rsidRPr="00C62C49" w:rsidR="00C62C49" w:rsidTr="00C62C49" w14:paraId="42A4FF29" w14:textId="77777777">
        <w:tc>
          <w:tcPr>
            <w:tcW w:w="1224" w:type="dxa"/>
            <w:tcBorders>
              <w:top w:val="single" w:color="000000" w:sz="12" w:space="0"/>
            </w:tcBorders>
            <w:shd w:val="clear" w:color="auto" w:fill="auto"/>
          </w:tcPr>
          <w:p w:rsidRPr="00C62C49" w:rsidR="00C62C49" w:rsidP="007E2F4F" w:rsidRDefault="00C62C49" w14:paraId="328AB912" w14:textId="77777777">
            <w:pPr>
              <w:rPr>
                <w:bCs/>
              </w:rPr>
            </w:pPr>
            <w:r w:rsidRPr="00C62C49">
              <w:rPr>
                <w:bCs/>
              </w:rPr>
              <w:t>QUPR2</w:t>
            </w:r>
          </w:p>
        </w:tc>
        <w:tc>
          <w:tcPr>
            <w:tcW w:w="1980" w:type="dxa"/>
            <w:tcBorders>
              <w:top w:val="single" w:color="000000" w:sz="12" w:space="0"/>
            </w:tcBorders>
            <w:shd w:val="clear" w:color="auto" w:fill="auto"/>
          </w:tcPr>
          <w:p w:rsidRPr="00C62C49" w:rsidR="00C62C49" w:rsidP="007E2F4F" w:rsidRDefault="00C62C49" w14:paraId="0EEAC31B" w14:textId="77777777">
            <w:r w:rsidRPr="00C62C49">
              <w:t xml:space="preserve">Quercus </w:t>
            </w:r>
            <w:proofErr w:type="spellStart"/>
            <w:r w:rsidRPr="00C62C49">
              <w:t>prinus</w:t>
            </w:r>
            <w:proofErr w:type="spellEnd"/>
          </w:p>
        </w:tc>
        <w:tc>
          <w:tcPr>
            <w:tcW w:w="2172" w:type="dxa"/>
            <w:tcBorders>
              <w:top w:val="single" w:color="000000" w:sz="12" w:space="0"/>
            </w:tcBorders>
            <w:shd w:val="clear" w:color="auto" w:fill="auto"/>
          </w:tcPr>
          <w:p w:rsidRPr="00C62C49" w:rsidR="00C62C49" w:rsidP="007E2F4F" w:rsidRDefault="00C62C49" w14:paraId="5F4B94EF" w14:textId="77777777">
            <w:r w:rsidRPr="00C62C49">
              <w:t>Chestnut oak</w:t>
            </w:r>
          </w:p>
        </w:tc>
        <w:tc>
          <w:tcPr>
            <w:tcW w:w="1956" w:type="dxa"/>
            <w:tcBorders>
              <w:top w:val="single" w:color="000000" w:sz="12" w:space="0"/>
            </w:tcBorders>
            <w:shd w:val="clear" w:color="auto" w:fill="auto"/>
          </w:tcPr>
          <w:p w:rsidRPr="00C62C49" w:rsidR="00C62C49" w:rsidP="007E2F4F" w:rsidRDefault="00C62C49" w14:paraId="719D8284" w14:textId="77777777">
            <w:r w:rsidRPr="00C62C49">
              <w:t>Upper</w:t>
            </w:r>
          </w:p>
        </w:tc>
      </w:tr>
      <w:tr w:rsidRPr="00C62C49" w:rsidR="00C62C49" w:rsidTr="00C62C49" w14:paraId="138AB726" w14:textId="77777777">
        <w:tc>
          <w:tcPr>
            <w:tcW w:w="1224" w:type="dxa"/>
            <w:shd w:val="clear" w:color="auto" w:fill="auto"/>
          </w:tcPr>
          <w:p w:rsidRPr="00C62C49" w:rsidR="00C62C49" w:rsidP="007E2F4F" w:rsidRDefault="00C62C49" w14:paraId="4EDD8F73" w14:textId="77777777">
            <w:pPr>
              <w:rPr>
                <w:bCs/>
              </w:rPr>
            </w:pPr>
            <w:r w:rsidRPr="00C62C49">
              <w:rPr>
                <w:bCs/>
              </w:rPr>
              <w:t>QURU</w:t>
            </w:r>
          </w:p>
        </w:tc>
        <w:tc>
          <w:tcPr>
            <w:tcW w:w="1980" w:type="dxa"/>
            <w:shd w:val="clear" w:color="auto" w:fill="auto"/>
          </w:tcPr>
          <w:p w:rsidRPr="00C62C49" w:rsidR="00C62C49" w:rsidP="007E2F4F" w:rsidRDefault="00C62C49" w14:paraId="24D51A87" w14:textId="77777777">
            <w:r w:rsidRPr="00C62C49">
              <w:t xml:space="preserve">Quercus </w:t>
            </w:r>
            <w:proofErr w:type="spellStart"/>
            <w:r w:rsidRPr="00C62C49">
              <w:t>rubra</w:t>
            </w:r>
            <w:proofErr w:type="spellEnd"/>
          </w:p>
        </w:tc>
        <w:tc>
          <w:tcPr>
            <w:tcW w:w="2172" w:type="dxa"/>
            <w:shd w:val="clear" w:color="auto" w:fill="auto"/>
          </w:tcPr>
          <w:p w:rsidRPr="00C62C49" w:rsidR="00C62C49" w:rsidP="007E2F4F" w:rsidRDefault="00C62C49" w14:paraId="1E67682A" w14:textId="77777777">
            <w:r w:rsidRPr="00C62C49">
              <w:t>Northern red oak</w:t>
            </w:r>
          </w:p>
        </w:tc>
        <w:tc>
          <w:tcPr>
            <w:tcW w:w="1956" w:type="dxa"/>
            <w:shd w:val="clear" w:color="auto" w:fill="auto"/>
          </w:tcPr>
          <w:p w:rsidRPr="00C62C49" w:rsidR="00C62C49" w:rsidP="007E2F4F" w:rsidRDefault="00C62C49" w14:paraId="0013D2CD" w14:textId="77777777">
            <w:r w:rsidRPr="00C62C49">
              <w:t>Middle</w:t>
            </w:r>
          </w:p>
        </w:tc>
      </w:tr>
      <w:tr w:rsidRPr="00C62C49" w:rsidR="00C62C49" w:rsidTr="00C62C49" w14:paraId="147867D4" w14:textId="77777777">
        <w:tc>
          <w:tcPr>
            <w:tcW w:w="1224" w:type="dxa"/>
            <w:shd w:val="clear" w:color="auto" w:fill="auto"/>
          </w:tcPr>
          <w:p w:rsidRPr="00C62C49" w:rsidR="00C62C49" w:rsidP="007E2F4F" w:rsidRDefault="00C62C49" w14:paraId="4BA0FAE2" w14:textId="77777777">
            <w:pPr>
              <w:rPr>
                <w:bCs/>
              </w:rPr>
            </w:pPr>
            <w:r w:rsidRPr="00C62C49">
              <w:rPr>
                <w:bCs/>
              </w:rPr>
              <w:t>CADE12</w:t>
            </w:r>
          </w:p>
        </w:tc>
        <w:tc>
          <w:tcPr>
            <w:tcW w:w="1980" w:type="dxa"/>
            <w:shd w:val="clear" w:color="auto" w:fill="auto"/>
          </w:tcPr>
          <w:p w:rsidRPr="00C62C49" w:rsidR="00C62C49" w:rsidP="007E2F4F" w:rsidRDefault="00C62C49" w14:paraId="79C57B92" w14:textId="77777777">
            <w:proofErr w:type="spellStart"/>
            <w:r w:rsidRPr="00C62C49">
              <w:t>Castanea</w:t>
            </w:r>
            <w:proofErr w:type="spellEnd"/>
            <w:r w:rsidRPr="00C62C49">
              <w:t xml:space="preserve"> dentata</w:t>
            </w:r>
          </w:p>
        </w:tc>
        <w:tc>
          <w:tcPr>
            <w:tcW w:w="2172" w:type="dxa"/>
            <w:shd w:val="clear" w:color="auto" w:fill="auto"/>
          </w:tcPr>
          <w:p w:rsidRPr="00C62C49" w:rsidR="00C62C49" w:rsidP="007E2F4F" w:rsidRDefault="00C62C49" w14:paraId="28228501" w14:textId="77777777">
            <w:r w:rsidRPr="00C62C49">
              <w:t>American chestnut</w:t>
            </w:r>
          </w:p>
        </w:tc>
        <w:tc>
          <w:tcPr>
            <w:tcW w:w="1956" w:type="dxa"/>
            <w:shd w:val="clear" w:color="auto" w:fill="auto"/>
          </w:tcPr>
          <w:p w:rsidRPr="00C62C49" w:rsidR="00C62C49" w:rsidP="007E2F4F" w:rsidRDefault="00C62C49" w14:paraId="4F553FAB" w14:textId="77777777">
            <w:r w:rsidRPr="00C62C49">
              <w:t>Upper</w:t>
            </w:r>
          </w:p>
        </w:tc>
      </w:tr>
    </w:tbl>
    <w:p w:rsidR="00C62C49" w:rsidP="00C62C49" w:rsidRDefault="00C62C49" w14:paraId="6A33E849" w14:textId="77777777"/>
    <w:p w:rsidR="00C62C49" w:rsidP="00C62C49" w:rsidRDefault="00C62C49" w14:paraId="6463222B" w14:textId="77777777">
      <w:pPr>
        <w:pStyle w:val="SClassInfoPara"/>
      </w:pPr>
      <w:r>
        <w:t>Description</w:t>
      </w:r>
    </w:p>
    <w:p w:rsidR="00C62C49" w:rsidP="00C62C49" w:rsidRDefault="00C62C49" w14:paraId="4A22A9CE" w14:textId="13D8F014">
      <w:r>
        <w:t>Mid-seral closed. Old treefall gaps</w:t>
      </w:r>
      <w:r w:rsidR="00041178">
        <w:t xml:space="preserve"> from major windthrow events, pine beetle outbreaks and other pests</w:t>
      </w:r>
      <w:r>
        <w:t>. Trees ranging from 20-60cm (8-24in) DBH. Shade tolerant species in the understory.</w:t>
      </w:r>
    </w:p>
    <w:p w:rsidR="00C62C49" w:rsidP="00C62C49" w:rsidRDefault="00C62C49" w14:paraId="2ED92A0A" w14:textId="77777777"/>
    <w:p>
      <w:r>
        <w:rPr>
          <w:i/>
          <w:u w:val="single"/>
        </w:rPr>
        <w:t>Maximum Tree Size Class</w:t>
      </w:r>
      <w:br/>
      <w:r>
        <w:t>Medium 9-21"DBH</w:t>
      </w:r>
    </w:p>
    <w:p w:rsidR="00C62C49" w:rsidP="00C62C49" w:rsidRDefault="00C62C49" w14:paraId="5C2E922E" w14:textId="77777777">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62C49" w:rsidP="00C62C49" w:rsidRDefault="00C62C49" w14:paraId="5CF3706B" w14:textId="77777777"/>
    <w:p w:rsidR="00C62C49" w:rsidP="00C62C49" w:rsidRDefault="00C62C49" w14:paraId="022C90F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80"/>
        <w:gridCol w:w="2172"/>
        <w:gridCol w:w="1956"/>
      </w:tblGrid>
      <w:tr w:rsidRPr="00C62C49" w:rsidR="00C62C49" w:rsidTr="00C62C49" w14:paraId="406E3070" w14:textId="77777777">
        <w:tc>
          <w:tcPr>
            <w:tcW w:w="1224" w:type="dxa"/>
            <w:tcBorders>
              <w:top w:val="single" w:color="auto" w:sz="2" w:space="0"/>
              <w:bottom w:val="single" w:color="000000" w:sz="12" w:space="0"/>
            </w:tcBorders>
            <w:shd w:val="clear" w:color="auto" w:fill="auto"/>
          </w:tcPr>
          <w:p w:rsidRPr="00C62C49" w:rsidR="00C62C49" w:rsidP="007E2F4F" w:rsidRDefault="00C62C49" w14:paraId="02C304C5" w14:textId="77777777">
            <w:pPr>
              <w:rPr>
                <w:b/>
                <w:bCs/>
              </w:rPr>
            </w:pPr>
            <w:r w:rsidRPr="00C62C49">
              <w:rPr>
                <w:b/>
                <w:bCs/>
              </w:rPr>
              <w:t>Symbol</w:t>
            </w:r>
          </w:p>
        </w:tc>
        <w:tc>
          <w:tcPr>
            <w:tcW w:w="1980" w:type="dxa"/>
            <w:tcBorders>
              <w:top w:val="single" w:color="auto" w:sz="2" w:space="0"/>
              <w:bottom w:val="single" w:color="000000" w:sz="12" w:space="0"/>
            </w:tcBorders>
            <w:shd w:val="clear" w:color="auto" w:fill="auto"/>
          </w:tcPr>
          <w:p w:rsidRPr="00C62C49" w:rsidR="00C62C49" w:rsidP="007E2F4F" w:rsidRDefault="00C62C49" w14:paraId="0E9A984B" w14:textId="77777777">
            <w:pPr>
              <w:rPr>
                <w:b/>
                <w:bCs/>
              </w:rPr>
            </w:pPr>
            <w:r w:rsidRPr="00C62C49">
              <w:rPr>
                <w:b/>
                <w:bCs/>
              </w:rPr>
              <w:t>Scientific Name</w:t>
            </w:r>
          </w:p>
        </w:tc>
        <w:tc>
          <w:tcPr>
            <w:tcW w:w="2172" w:type="dxa"/>
            <w:tcBorders>
              <w:top w:val="single" w:color="auto" w:sz="2" w:space="0"/>
              <w:bottom w:val="single" w:color="000000" w:sz="12" w:space="0"/>
            </w:tcBorders>
            <w:shd w:val="clear" w:color="auto" w:fill="auto"/>
          </w:tcPr>
          <w:p w:rsidRPr="00C62C49" w:rsidR="00C62C49" w:rsidP="007E2F4F" w:rsidRDefault="00C62C49" w14:paraId="5BD12B7D" w14:textId="77777777">
            <w:pPr>
              <w:rPr>
                <w:b/>
                <w:bCs/>
              </w:rPr>
            </w:pPr>
            <w:r w:rsidRPr="00C62C49">
              <w:rPr>
                <w:b/>
                <w:bCs/>
              </w:rPr>
              <w:t>Common Name</w:t>
            </w:r>
          </w:p>
        </w:tc>
        <w:tc>
          <w:tcPr>
            <w:tcW w:w="1956" w:type="dxa"/>
            <w:tcBorders>
              <w:top w:val="single" w:color="auto" w:sz="2" w:space="0"/>
              <w:bottom w:val="single" w:color="000000" w:sz="12" w:space="0"/>
            </w:tcBorders>
            <w:shd w:val="clear" w:color="auto" w:fill="auto"/>
          </w:tcPr>
          <w:p w:rsidRPr="00C62C49" w:rsidR="00C62C49" w:rsidP="007E2F4F" w:rsidRDefault="00C62C49" w14:paraId="027E401C" w14:textId="77777777">
            <w:pPr>
              <w:rPr>
                <w:b/>
                <w:bCs/>
              </w:rPr>
            </w:pPr>
            <w:r w:rsidRPr="00C62C49">
              <w:rPr>
                <w:b/>
                <w:bCs/>
              </w:rPr>
              <w:t>Canopy Position</w:t>
            </w:r>
          </w:p>
        </w:tc>
      </w:tr>
      <w:tr w:rsidRPr="00C62C49" w:rsidR="00C62C49" w:rsidTr="00C62C49" w14:paraId="51D88876" w14:textId="77777777">
        <w:tc>
          <w:tcPr>
            <w:tcW w:w="1224" w:type="dxa"/>
            <w:tcBorders>
              <w:top w:val="single" w:color="000000" w:sz="12" w:space="0"/>
            </w:tcBorders>
            <w:shd w:val="clear" w:color="auto" w:fill="auto"/>
          </w:tcPr>
          <w:p w:rsidRPr="00C62C49" w:rsidR="00C62C49" w:rsidP="007E2F4F" w:rsidRDefault="00C62C49" w14:paraId="5E45105B" w14:textId="77777777">
            <w:pPr>
              <w:rPr>
                <w:bCs/>
              </w:rPr>
            </w:pPr>
            <w:r w:rsidRPr="00C62C49">
              <w:rPr>
                <w:bCs/>
              </w:rPr>
              <w:t>QUPR2</w:t>
            </w:r>
          </w:p>
        </w:tc>
        <w:tc>
          <w:tcPr>
            <w:tcW w:w="1980" w:type="dxa"/>
            <w:tcBorders>
              <w:top w:val="single" w:color="000000" w:sz="12" w:space="0"/>
            </w:tcBorders>
            <w:shd w:val="clear" w:color="auto" w:fill="auto"/>
          </w:tcPr>
          <w:p w:rsidRPr="00C62C49" w:rsidR="00C62C49" w:rsidP="007E2F4F" w:rsidRDefault="00C62C49" w14:paraId="1A915179" w14:textId="77777777">
            <w:r w:rsidRPr="00C62C49">
              <w:t xml:space="preserve">Quercus </w:t>
            </w:r>
            <w:proofErr w:type="spellStart"/>
            <w:r w:rsidRPr="00C62C49">
              <w:t>prinus</w:t>
            </w:r>
            <w:proofErr w:type="spellEnd"/>
          </w:p>
        </w:tc>
        <w:tc>
          <w:tcPr>
            <w:tcW w:w="2172" w:type="dxa"/>
            <w:tcBorders>
              <w:top w:val="single" w:color="000000" w:sz="12" w:space="0"/>
            </w:tcBorders>
            <w:shd w:val="clear" w:color="auto" w:fill="auto"/>
          </w:tcPr>
          <w:p w:rsidRPr="00C62C49" w:rsidR="00C62C49" w:rsidP="007E2F4F" w:rsidRDefault="00C62C49" w14:paraId="53EF3D56" w14:textId="77777777">
            <w:r w:rsidRPr="00C62C49">
              <w:t>Chestnut oak</w:t>
            </w:r>
          </w:p>
        </w:tc>
        <w:tc>
          <w:tcPr>
            <w:tcW w:w="1956" w:type="dxa"/>
            <w:tcBorders>
              <w:top w:val="single" w:color="000000" w:sz="12" w:space="0"/>
            </w:tcBorders>
            <w:shd w:val="clear" w:color="auto" w:fill="auto"/>
          </w:tcPr>
          <w:p w:rsidRPr="00C62C49" w:rsidR="00C62C49" w:rsidP="007E2F4F" w:rsidRDefault="00C62C49" w14:paraId="1C10F6CB" w14:textId="77777777">
            <w:r w:rsidRPr="00C62C49">
              <w:t>Upper</w:t>
            </w:r>
          </w:p>
        </w:tc>
      </w:tr>
      <w:tr w:rsidRPr="00C62C49" w:rsidR="00710D8C" w:rsidTr="00C62C49" w14:paraId="26E6D2A4" w14:textId="77777777">
        <w:tc>
          <w:tcPr>
            <w:tcW w:w="1224" w:type="dxa"/>
            <w:tcBorders>
              <w:top w:val="single" w:color="000000" w:sz="12" w:space="0"/>
            </w:tcBorders>
            <w:shd w:val="clear" w:color="auto" w:fill="auto"/>
          </w:tcPr>
          <w:p w:rsidRPr="00C62C49" w:rsidR="00710D8C" w:rsidP="007E2F4F" w:rsidRDefault="00710D8C" w14:paraId="45F47BC9" w14:textId="5EF07E05">
            <w:pPr>
              <w:rPr>
                <w:bCs/>
              </w:rPr>
            </w:pPr>
            <w:r>
              <w:rPr>
                <w:bCs/>
              </w:rPr>
              <w:lastRenderedPageBreak/>
              <w:t>QURU</w:t>
            </w:r>
          </w:p>
        </w:tc>
        <w:tc>
          <w:tcPr>
            <w:tcW w:w="1980" w:type="dxa"/>
            <w:tcBorders>
              <w:top w:val="single" w:color="000000" w:sz="12" w:space="0"/>
            </w:tcBorders>
            <w:shd w:val="clear" w:color="auto" w:fill="auto"/>
          </w:tcPr>
          <w:p w:rsidRPr="00C62C49" w:rsidR="00710D8C" w:rsidP="007E2F4F" w:rsidRDefault="00710D8C" w14:paraId="4F3D9606" w14:textId="07DC0B56">
            <w:r>
              <w:t xml:space="preserve">Quercus </w:t>
            </w:r>
            <w:proofErr w:type="spellStart"/>
            <w:r>
              <w:t>rubra</w:t>
            </w:r>
            <w:proofErr w:type="spellEnd"/>
          </w:p>
        </w:tc>
        <w:tc>
          <w:tcPr>
            <w:tcW w:w="2172" w:type="dxa"/>
            <w:tcBorders>
              <w:top w:val="single" w:color="000000" w:sz="12" w:space="0"/>
            </w:tcBorders>
            <w:shd w:val="clear" w:color="auto" w:fill="auto"/>
          </w:tcPr>
          <w:p w:rsidRPr="00C62C49" w:rsidR="00710D8C" w:rsidP="007E2F4F" w:rsidRDefault="00710D8C" w14:paraId="08B15361" w14:textId="21ACAE68">
            <w:r>
              <w:t>Red oak</w:t>
            </w:r>
          </w:p>
        </w:tc>
        <w:tc>
          <w:tcPr>
            <w:tcW w:w="1956" w:type="dxa"/>
            <w:tcBorders>
              <w:top w:val="single" w:color="000000" w:sz="12" w:space="0"/>
            </w:tcBorders>
            <w:shd w:val="clear" w:color="auto" w:fill="auto"/>
          </w:tcPr>
          <w:p w:rsidRPr="00C62C49" w:rsidR="00710D8C" w:rsidP="007E2F4F" w:rsidRDefault="00710D8C" w14:paraId="15D852A2" w14:textId="16F18484">
            <w:r>
              <w:t>Upper</w:t>
            </w:r>
          </w:p>
        </w:tc>
      </w:tr>
      <w:tr w:rsidRPr="00C62C49" w:rsidR="00C62C49" w:rsidTr="00C62C49" w14:paraId="0EAD5CA2" w14:textId="77777777">
        <w:tc>
          <w:tcPr>
            <w:tcW w:w="1224" w:type="dxa"/>
            <w:shd w:val="clear" w:color="auto" w:fill="auto"/>
          </w:tcPr>
          <w:p w:rsidRPr="00C62C49" w:rsidR="00C62C49" w:rsidP="007E2F4F" w:rsidRDefault="00C62C49" w14:paraId="7AF7F1FA" w14:textId="77777777">
            <w:pPr>
              <w:rPr>
                <w:bCs/>
              </w:rPr>
            </w:pPr>
            <w:r w:rsidRPr="00C62C49">
              <w:rPr>
                <w:bCs/>
              </w:rPr>
              <w:t>QUAL</w:t>
            </w:r>
          </w:p>
        </w:tc>
        <w:tc>
          <w:tcPr>
            <w:tcW w:w="1980" w:type="dxa"/>
            <w:shd w:val="clear" w:color="auto" w:fill="auto"/>
          </w:tcPr>
          <w:p w:rsidRPr="00C62C49" w:rsidR="00C62C49" w:rsidP="007E2F4F" w:rsidRDefault="00C62C49" w14:paraId="150AFF3B" w14:textId="77777777">
            <w:r w:rsidRPr="00C62C49">
              <w:t>Quercus alba</w:t>
            </w:r>
          </w:p>
        </w:tc>
        <w:tc>
          <w:tcPr>
            <w:tcW w:w="2172" w:type="dxa"/>
            <w:shd w:val="clear" w:color="auto" w:fill="auto"/>
          </w:tcPr>
          <w:p w:rsidRPr="00C62C49" w:rsidR="00C62C49" w:rsidP="007E2F4F" w:rsidRDefault="00C62C49" w14:paraId="61EE3434" w14:textId="77777777">
            <w:r w:rsidRPr="00C62C49">
              <w:t>White oak</w:t>
            </w:r>
          </w:p>
        </w:tc>
        <w:tc>
          <w:tcPr>
            <w:tcW w:w="1956" w:type="dxa"/>
            <w:shd w:val="clear" w:color="auto" w:fill="auto"/>
          </w:tcPr>
          <w:p w:rsidRPr="00C62C49" w:rsidR="00C62C49" w:rsidP="007E2F4F" w:rsidRDefault="00C62C49" w14:paraId="0A558A75" w14:textId="77777777">
            <w:r w:rsidRPr="00C62C49">
              <w:t>Upper</w:t>
            </w:r>
          </w:p>
        </w:tc>
      </w:tr>
      <w:tr w:rsidRPr="00C62C49" w:rsidR="00C62C49" w:rsidTr="00C62C49" w14:paraId="4949960F" w14:textId="77777777">
        <w:tc>
          <w:tcPr>
            <w:tcW w:w="1224" w:type="dxa"/>
            <w:shd w:val="clear" w:color="auto" w:fill="auto"/>
          </w:tcPr>
          <w:p w:rsidRPr="00C62C49" w:rsidR="00C62C49" w:rsidP="007E2F4F" w:rsidRDefault="00C62C49" w14:paraId="2BC77A2F" w14:textId="77777777">
            <w:pPr>
              <w:rPr>
                <w:bCs/>
              </w:rPr>
            </w:pPr>
            <w:r w:rsidRPr="00C62C49">
              <w:rPr>
                <w:bCs/>
              </w:rPr>
              <w:t>CADE12</w:t>
            </w:r>
          </w:p>
        </w:tc>
        <w:tc>
          <w:tcPr>
            <w:tcW w:w="1980" w:type="dxa"/>
            <w:shd w:val="clear" w:color="auto" w:fill="auto"/>
          </w:tcPr>
          <w:p w:rsidRPr="00C62C49" w:rsidR="00C62C49" w:rsidP="007E2F4F" w:rsidRDefault="00C62C49" w14:paraId="1EA733EB" w14:textId="77777777">
            <w:proofErr w:type="spellStart"/>
            <w:r w:rsidRPr="00C62C49">
              <w:t>Castanea</w:t>
            </w:r>
            <w:proofErr w:type="spellEnd"/>
            <w:r w:rsidRPr="00C62C49">
              <w:t xml:space="preserve"> dentata</w:t>
            </w:r>
          </w:p>
        </w:tc>
        <w:tc>
          <w:tcPr>
            <w:tcW w:w="2172" w:type="dxa"/>
            <w:shd w:val="clear" w:color="auto" w:fill="auto"/>
          </w:tcPr>
          <w:p w:rsidRPr="00C62C49" w:rsidR="00C62C49" w:rsidP="007E2F4F" w:rsidRDefault="00C62C49" w14:paraId="0F7F85DB" w14:textId="77777777">
            <w:r w:rsidRPr="00C62C49">
              <w:t>American chestnut</w:t>
            </w:r>
          </w:p>
        </w:tc>
        <w:tc>
          <w:tcPr>
            <w:tcW w:w="1956" w:type="dxa"/>
            <w:shd w:val="clear" w:color="auto" w:fill="auto"/>
          </w:tcPr>
          <w:p w:rsidRPr="00C62C49" w:rsidR="00C62C49" w:rsidP="007E2F4F" w:rsidRDefault="00C62C49" w14:paraId="2A3EE0FA" w14:textId="77777777">
            <w:r w:rsidRPr="00C62C49">
              <w:t>Upper</w:t>
            </w:r>
          </w:p>
        </w:tc>
      </w:tr>
      <w:tr w:rsidRPr="00C62C49" w:rsidR="00C62C49" w:rsidTr="00C62C49" w14:paraId="6A62B58B" w14:textId="77777777">
        <w:tc>
          <w:tcPr>
            <w:tcW w:w="1224" w:type="dxa"/>
            <w:shd w:val="clear" w:color="auto" w:fill="auto"/>
          </w:tcPr>
          <w:p w:rsidRPr="00C62C49" w:rsidR="00C62C49" w:rsidP="007E2F4F" w:rsidRDefault="00C62C49" w14:paraId="270EA2FB" w14:textId="77777777">
            <w:pPr>
              <w:rPr>
                <w:bCs/>
              </w:rPr>
            </w:pPr>
            <w:r w:rsidRPr="00C62C49">
              <w:rPr>
                <w:bCs/>
              </w:rPr>
              <w:t>KALA</w:t>
            </w:r>
          </w:p>
        </w:tc>
        <w:tc>
          <w:tcPr>
            <w:tcW w:w="1980" w:type="dxa"/>
            <w:shd w:val="clear" w:color="auto" w:fill="auto"/>
          </w:tcPr>
          <w:p w:rsidRPr="00C62C49" w:rsidR="00C62C49" w:rsidP="007E2F4F" w:rsidRDefault="00C62C49" w14:paraId="778F2F60" w14:textId="77777777">
            <w:r w:rsidRPr="00C62C49">
              <w:t xml:space="preserve">Kalmia </w:t>
            </w:r>
            <w:proofErr w:type="spellStart"/>
            <w:r w:rsidRPr="00C62C49">
              <w:t>latifolia</w:t>
            </w:r>
            <w:proofErr w:type="spellEnd"/>
          </w:p>
        </w:tc>
        <w:tc>
          <w:tcPr>
            <w:tcW w:w="2172" w:type="dxa"/>
            <w:shd w:val="clear" w:color="auto" w:fill="auto"/>
          </w:tcPr>
          <w:p w:rsidRPr="00C62C49" w:rsidR="00C62C49" w:rsidP="007E2F4F" w:rsidRDefault="00C62C49" w14:paraId="4B197EEB" w14:textId="77777777">
            <w:r w:rsidRPr="00C62C49">
              <w:t>Mountain laurel</w:t>
            </w:r>
          </w:p>
        </w:tc>
        <w:tc>
          <w:tcPr>
            <w:tcW w:w="1956" w:type="dxa"/>
            <w:shd w:val="clear" w:color="auto" w:fill="auto"/>
          </w:tcPr>
          <w:p w:rsidRPr="00C62C49" w:rsidR="00C62C49" w:rsidP="007E2F4F" w:rsidRDefault="00C62C49" w14:paraId="2C26DFC1" w14:textId="77777777">
            <w:r w:rsidRPr="00C62C49">
              <w:t>Lower</w:t>
            </w:r>
          </w:p>
        </w:tc>
      </w:tr>
      <w:tr w:rsidRPr="00C62C49" w:rsidR="00041178" w:rsidTr="00C62C49" w14:paraId="710EABCC" w14:textId="77777777">
        <w:tc>
          <w:tcPr>
            <w:tcW w:w="1224" w:type="dxa"/>
            <w:shd w:val="clear" w:color="auto" w:fill="auto"/>
          </w:tcPr>
          <w:p w:rsidRPr="00C62C49" w:rsidR="00041178" w:rsidP="00041178" w:rsidRDefault="00041178" w14:paraId="5D650E6C" w14:textId="018BFC27">
            <w:pPr>
              <w:rPr>
                <w:bCs/>
              </w:rPr>
            </w:pPr>
            <w:r w:rsidRPr="00C62C49">
              <w:rPr>
                <w:bCs/>
              </w:rPr>
              <w:t>PIVI2</w:t>
            </w:r>
          </w:p>
        </w:tc>
        <w:tc>
          <w:tcPr>
            <w:tcW w:w="1980" w:type="dxa"/>
            <w:shd w:val="clear" w:color="auto" w:fill="auto"/>
          </w:tcPr>
          <w:p w:rsidRPr="00C62C49" w:rsidR="00041178" w:rsidP="00041178" w:rsidRDefault="00041178" w14:paraId="08E7358E" w14:textId="72551551">
            <w:r w:rsidRPr="00C62C49">
              <w:t xml:space="preserve">Pinus </w:t>
            </w:r>
            <w:proofErr w:type="spellStart"/>
            <w:r w:rsidRPr="00C62C49">
              <w:t>virginiana</w:t>
            </w:r>
            <w:proofErr w:type="spellEnd"/>
          </w:p>
        </w:tc>
        <w:tc>
          <w:tcPr>
            <w:tcW w:w="2172" w:type="dxa"/>
            <w:shd w:val="clear" w:color="auto" w:fill="auto"/>
          </w:tcPr>
          <w:p w:rsidRPr="00C62C49" w:rsidR="00041178" w:rsidP="00041178" w:rsidRDefault="00041178" w14:paraId="28FE46C7" w14:textId="451FCAA0">
            <w:r w:rsidRPr="00C62C49">
              <w:t>Virginia pine</w:t>
            </w:r>
          </w:p>
        </w:tc>
        <w:tc>
          <w:tcPr>
            <w:tcW w:w="1956" w:type="dxa"/>
            <w:shd w:val="clear" w:color="auto" w:fill="auto"/>
          </w:tcPr>
          <w:p w:rsidRPr="00C62C49" w:rsidR="00041178" w:rsidP="00041178" w:rsidRDefault="00041178" w14:paraId="3DEE10FE" w14:textId="59F088C4">
            <w:r>
              <w:t>Upper</w:t>
            </w:r>
          </w:p>
        </w:tc>
      </w:tr>
    </w:tbl>
    <w:p w:rsidR="00C62C49" w:rsidP="00C62C49" w:rsidRDefault="00C62C49" w14:paraId="67DB8BCE" w14:textId="77777777"/>
    <w:p w:rsidR="00C62C49" w:rsidP="00C62C49" w:rsidRDefault="00C62C49" w14:paraId="6C8F56C5" w14:textId="77777777">
      <w:pPr>
        <w:pStyle w:val="SClassInfoPara"/>
      </w:pPr>
      <w:r>
        <w:t>Description</w:t>
      </w:r>
    </w:p>
    <w:p w:rsidR="00C62C49" w:rsidP="00C62C49" w:rsidRDefault="00C62C49" w14:paraId="5200A3D9" w14:textId="0E301E3F">
      <w:r>
        <w:t xml:space="preserve">Mid-seral open woodland with an open </w:t>
      </w:r>
      <w:proofErr w:type="spellStart"/>
      <w:r>
        <w:t>midstory</w:t>
      </w:r>
      <w:proofErr w:type="spellEnd"/>
      <w:r>
        <w:t xml:space="preserve"> and canopy closure &lt;60%. Shrub/herbaceous cover patchy.</w:t>
      </w:r>
    </w:p>
    <w:p w:rsidR="00C62C49" w:rsidP="00C62C49" w:rsidRDefault="00C62C49" w14:paraId="7D9AA567" w14:textId="77777777"/>
    <w:p>
      <w:r>
        <w:rPr>
          <w:i/>
          <w:u w:val="single"/>
        </w:rPr>
        <w:t>Maximum Tree Size Class</w:t>
      </w:r>
      <w:br/>
      <w:r>
        <w:t>Medium 9-21"DBH</w:t>
      </w:r>
    </w:p>
    <w:p w:rsidR="00C62C49" w:rsidP="00C62C49" w:rsidRDefault="00C62C49" w14:paraId="30C85E00" w14:textId="77777777">
      <w:pPr>
        <w:pStyle w:val="InfoPara"/>
        <w:pBdr>
          <w:top w:val="single" w:color="auto" w:sz="4" w:space="1"/>
        </w:pBdr>
      </w:pPr>
      <w:r xmlns:w="http://schemas.openxmlformats.org/wordprocessingml/2006/main">
        <w:t>Class D</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62C49" w:rsidP="00C62C49" w:rsidRDefault="00C62C49" w14:paraId="50AA6271" w14:textId="77777777"/>
    <w:p w:rsidR="00C62C49" w:rsidP="00C62C49" w:rsidRDefault="00C62C49" w14:paraId="338F670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80"/>
        <w:gridCol w:w="2172"/>
        <w:gridCol w:w="1956"/>
      </w:tblGrid>
      <w:tr w:rsidRPr="00C62C49" w:rsidR="00C62C49" w:rsidTr="00C62C49" w14:paraId="0EAA51F1" w14:textId="77777777">
        <w:tc>
          <w:tcPr>
            <w:tcW w:w="1224" w:type="dxa"/>
            <w:tcBorders>
              <w:top w:val="single" w:color="auto" w:sz="2" w:space="0"/>
              <w:bottom w:val="single" w:color="000000" w:sz="12" w:space="0"/>
            </w:tcBorders>
            <w:shd w:val="clear" w:color="auto" w:fill="auto"/>
          </w:tcPr>
          <w:p w:rsidRPr="00C62C49" w:rsidR="00C62C49" w:rsidP="007E2F4F" w:rsidRDefault="00C62C49" w14:paraId="1F6FAF64" w14:textId="77777777">
            <w:pPr>
              <w:rPr>
                <w:b/>
                <w:bCs/>
              </w:rPr>
            </w:pPr>
            <w:r w:rsidRPr="00C62C49">
              <w:rPr>
                <w:b/>
                <w:bCs/>
              </w:rPr>
              <w:t>Symbol</w:t>
            </w:r>
          </w:p>
        </w:tc>
        <w:tc>
          <w:tcPr>
            <w:tcW w:w="1980" w:type="dxa"/>
            <w:tcBorders>
              <w:top w:val="single" w:color="auto" w:sz="2" w:space="0"/>
              <w:bottom w:val="single" w:color="000000" w:sz="12" w:space="0"/>
            </w:tcBorders>
            <w:shd w:val="clear" w:color="auto" w:fill="auto"/>
          </w:tcPr>
          <w:p w:rsidRPr="00C62C49" w:rsidR="00C62C49" w:rsidP="007E2F4F" w:rsidRDefault="00C62C49" w14:paraId="1AA845E1" w14:textId="77777777">
            <w:pPr>
              <w:rPr>
                <w:b/>
                <w:bCs/>
              </w:rPr>
            </w:pPr>
            <w:r w:rsidRPr="00C62C49">
              <w:rPr>
                <w:b/>
                <w:bCs/>
              </w:rPr>
              <w:t>Scientific Name</w:t>
            </w:r>
          </w:p>
        </w:tc>
        <w:tc>
          <w:tcPr>
            <w:tcW w:w="2172" w:type="dxa"/>
            <w:tcBorders>
              <w:top w:val="single" w:color="auto" w:sz="2" w:space="0"/>
              <w:bottom w:val="single" w:color="000000" w:sz="12" w:space="0"/>
            </w:tcBorders>
            <w:shd w:val="clear" w:color="auto" w:fill="auto"/>
          </w:tcPr>
          <w:p w:rsidRPr="00C62C49" w:rsidR="00C62C49" w:rsidP="007E2F4F" w:rsidRDefault="00C62C49" w14:paraId="448D8535" w14:textId="77777777">
            <w:pPr>
              <w:rPr>
                <w:b/>
                <w:bCs/>
              </w:rPr>
            </w:pPr>
            <w:r w:rsidRPr="00C62C49">
              <w:rPr>
                <w:b/>
                <w:bCs/>
              </w:rPr>
              <w:t>Common Name</w:t>
            </w:r>
          </w:p>
        </w:tc>
        <w:tc>
          <w:tcPr>
            <w:tcW w:w="1956" w:type="dxa"/>
            <w:tcBorders>
              <w:top w:val="single" w:color="auto" w:sz="2" w:space="0"/>
              <w:bottom w:val="single" w:color="000000" w:sz="12" w:space="0"/>
            </w:tcBorders>
            <w:shd w:val="clear" w:color="auto" w:fill="auto"/>
          </w:tcPr>
          <w:p w:rsidRPr="00C62C49" w:rsidR="00C62C49" w:rsidP="007E2F4F" w:rsidRDefault="00C62C49" w14:paraId="043C0C23" w14:textId="77777777">
            <w:pPr>
              <w:rPr>
                <w:b/>
                <w:bCs/>
              </w:rPr>
            </w:pPr>
            <w:r w:rsidRPr="00C62C49">
              <w:rPr>
                <w:b/>
                <w:bCs/>
              </w:rPr>
              <w:t>Canopy Position</w:t>
            </w:r>
          </w:p>
        </w:tc>
      </w:tr>
      <w:tr w:rsidRPr="00C62C49" w:rsidR="00C62C49" w:rsidTr="00C62C49" w14:paraId="3CB965B1" w14:textId="77777777">
        <w:tc>
          <w:tcPr>
            <w:tcW w:w="1224" w:type="dxa"/>
            <w:tcBorders>
              <w:top w:val="single" w:color="000000" w:sz="12" w:space="0"/>
            </w:tcBorders>
            <w:shd w:val="clear" w:color="auto" w:fill="auto"/>
          </w:tcPr>
          <w:p w:rsidRPr="00C62C49" w:rsidR="00C62C49" w:rsidP="007E2F4F" w:rsidRDefault="00C62C49" w14:paraId="37163902" w14:textId="77777777">
            <w:pPr>
              <w:rPr>
                <w:bCs/>
              </w:rPr>
            </w:pPr>
            <w:r w:rsidRPr="00C62C49">
              <w:rPr>
                <w:bCs/>
              </w:rPr>
              <w:t>QUPR2</w:t>
            </w:r>
          </w:p>
        </w:tc>
        <w:tc>
          <w:tcPr>
            <w:tcW w:w="1980" w:type="dxa"/>
            <w:tcBorders>
              <w:top w:val="single" w:color="000000" w:sz="12" w:space="0"/>
            </w:tcBorders>
            <w:shd w:val="clear" w:color="auto" w:fill="auto"/>
          </w:tcPr>
          <w:p w:rsidRPr="00C62C49" w:rsidR="00C62C49" w:rsidP="007E2F4F" w:rsidRDefault="00C62C49" w14:paraId="6A95CCE1" w14:textId="77777777">
            <w:r w:rsidRPr="00C62C49">
              <w:t xml:space="preserve">Quercus </w:t>
            </w:r>
            <w:proofErr w:type="spellStart"/>
            <w:r w:rsidRPr="00C62C49">
              <w:t>prinus</w:t>
            </w:r>
            <w:proofErr w:type="spellEnd"/>
          </w:p>
        </w:tc>
        <w:tc>
          <w:tcPr>
            <w:tcW w:w="2172" w:type="dxa"/>
            <w:tcBorders>
              <w:top w:val="single" w:color="000000" w:sz="12" w:space="0"/>
            </w:tcBorders>
            <w:shd w:val="clear" w:color="auto" w:fill="auto"/>
          </w:tcPr>
          <w:p w:rsidRPr="00C62C49" w:rsidR="00C62C49" w:rsidP="007E2F4F" w:rsidRDefault="00C62C49" w14:paraId="0FE1B4B3" w14:textId="77777777">
            <w:r w:rsidRPr="00C62C49">
              <w:t>Chestnut oak</w:t>
            </w:r>
          </w:p>
        </w:tc>
        <w:tc>
          <w:tcPr>
            <w:tcW w:w="1956" w:type="dxa"/>
            <w:tcBorders>
              <w:top w:val="single" w:color="000000" w:sz="12" w:space="0"/>
            </w:tcBorders>
            <w:shd w:val="clear" w:color="auto" w:fill="auto"/>
          </w:tcPr>
          <w:p w:rsidRPr="00C62C49" w:rsidR="00C62C49" w:rsidP="007E2F4F" w:rsidRDefault="00C62C49" w14:paraId="60DDEC26" w14:textId="77777777">
            <w:r w:rsidRPr="00C62C49">
              <w:t>Upper</w:t>
            </w:r>
          </w:p>
        </w:tc>
      </w:tr>
      <w:tr w:rsidRPr="00C62C49" w:rsidR="00C62C49" w:rsidTr="00C62C49" w14:paraId="24D5423E" w14:textId="77777777">
        <w:tc>
          <w:tcPr>
            <w:tcW w:w="1224" w:type="dxa"/>
            <w:shd w:val="clear" w:color="auto" w:fill="auto"/>
          </w:tcPr>
          <w:p w:rsidRPr="00C62C49" w:rsidR="00C62C49" w:rsidP="007E2F4F" w:rsidRDefault="00C62C49" w14:paraId="2F7F02C1" w14:textId="77777777">
            <w:pPr>
              <w:rPr>
                <w:bCs/>
              </w:rPr>
            </w:pPr>
            <w:r w:rsidRPr="00C62C49">
              <w:rPr>
                <w:bCs/>
              </w:rPr>
              <w:t>QUAL</w:t>
            </w:r>
          </w:p>
        </w:tc>
        <w:tc>
          <w:tcPr>
            <w:tcW w:w="1980" w:type="dxa"/>
            <w:shd w:val="clear" w:color="auto" w:fill="auto"/>
          </w:tcPr>
          <w:p w:rsidRPr="00C62C49" w:rsidR="00C62C49" w:rsidP="007E2F4F" w:rsidRDefault="00C62C49" w14:paraId="36997C95" w14:textId="77777777">
            <w:r w:rsidRPr="00C62C49">
              <w:t>Quercus alba</w:t>
            </w:r>
          </w:p>
        </w:tc>
        <w:tc>
          <w:tcPr>
            <w:tcW w:w="2172" w:type="dxa"/>
            <w:shd w:val="clear" w:color="auto" w:fill="auto"/>
          </w:tcPr>
          <w:p w:rsidRPr="00C62C49" w:rsidR="00C62C49" w:rsidP="007E2F4F" w:rsidRDefault="00C62C49" w14:paraId="394D2B22" w14:textId="77777777">
            <w:r w:rsidRPr="00C62C49">
              <w:t>White oak</w:t>
            </w:r>
          </w:p>
        </w:tc>
        <w:tc>
          <w:tcPr>
            <w:tcW w:w="1956" w:type="dxa"/>
            <w:shd w:val="clear" w:color="auto" w:fill="auto"/>
          </w:tcPr>
          <w:p w:rsidRPr="00C62C49" w:rsidR="00C62C49" w:rsidP="007E2F4F" w:rsidRDefault="00C62C49" w14:paraId="607C8A5F" w14:textId="77777777">
            <w:r w:rsidRPr="00C62C49">
              <w:t>Upper</w:t>
            </w:r>
          </w:p>
        </w:tc>
      </w:tr>
      <w:tr w:rsidRPr="00C62C49" w:rsidR="00710D8C" w:rsidTr="00C62C49" w14:paraId="65381B66" w14:textId="77777777">
        <w:tc>
          <w:tcPr>
            <w:tcW w:w="1224" w:type="dxa"/>
            <w:shd w:val="clear" w:color="auto" w:fill="auto"/>
          </w:tcPr>
          <w:p w:rsidRPr="00C62C49" w:rsidR="00710D8C" w:rsidP="00710D8C" w:rsidRDefault="00710D8C" w14:paraId="684AA6D9" w14:textId="17EF3602">
            <w:pPr>
              <w:rPr>
                <w:bCs/>
              </w:rPr>
            </w:pPr>
            <w:r>
              <w:rPr>
                <w:bCs/>
              </w:rPr>
              <w:t>QURU</w:t>
            </w:r>
          </w:p>
        </w:tc>
        <w:tc>
          <w:tcPr>
            <w:tcW w:w="1980" w:type="dxa"/>
            <w:shd w:val="clear" w:color="auto" w:fill="auto"/>
          </w:tcPr>
          <w:p w:rsidRPr="00C62C49" w:rsidR="00710D8C" w:rsidP="00710D8C" w:rsidRDefault="00710D8C" w14:paraId="12EFB8AA" w14:textId="4EF7B4FB">
            <w:r>
              <w:t xml:space="preserve">Quercus </w:t>
            </w:r>
            <w:proofErr w:type="spellStart"/>
            <w:r>
              <w:t>rubra</w:t>
            </w:r>
            <w:proofErr w:type="spellEnd"/>
          </w:p>
        </w:tc>
        <w:tc>
          <w:tcPr>
            <w:tcW w:w="2172" w:type="dxa"/>
            <w:shd w:val="clear" w:color="auto" w:fill="auto"/>
          </w:tcPr>
          <w:p w:rsidRPr="00C62C49" w:rsidR="00710D8C" w:rsidP="00710D8C" w:rsidRDefault="00710D8C" w14:paraId="118BFF78" w14:textId="0FE6DB40">
            <w:r>
              <w:t>Red oak</w:t>
            </w:r>
          </w:p>
        </w:tc>
        <w:tc>
          <w:tcPr>
            <w:tcW w:w="1956" w:type="dxa"/>
            <w:shd w:val="clear" w:color="auto" w:fill="auto"/>
          </w:tcPr>
          <w:p w:rsidRPr="00C62C49" w:rsidR="00710D8C" w:rsidP="00710D8C" w:rsidRDefault="00710D8C" w14:paraId="42D44A6D" w14:textId="2675E677">
            <w:r>
              <w:t>Upper</w:t>
            </w:r>
          </w:p>
        </w:tc>
      </w:tr>
      <w:tr w:rsidRPr="00C62C49" w:rsidR="00710D8C" w:rsidTr="00C62C49" w14:paraId="0809B80E" w14:textId="77777777">
        <w:tc>
          <w:tcPr>
            <w:tcW w:w="1224" w:type="dxa"/>
            <w:shd w:val="clear" w:color="auto" w:fill="auto"/>
          </w:tcPr>
          <w:p w:rsidRPr="00C62C49" w:rsidR="00710D8C" w:rsidP="00710D8C" w:rsidRDefault="00710D8C" w14:paraId="245B154C" w14:textId="77777777">
            <w:pPr>
              <w:rPr>
                <w:bCs/>
              </w:rPr>
            </w:pPr>
            <w:r w:rsidRPr="00C62C49">
              <w:rPr>
                <w:bCs/>
              </w:rPr>
              <w:t>CADE12</w:t>
            </w:r>
          </w:p>
        </w:tc>
        <w:tc>
          <w:tcPr>
            <w:tcW w:w="1980" w:type="dxa"/>
            <w:shd w:val="clear" w:color="auto" w:fill="auto"/>
          </w:tcPr>
          <w:p w:rsidRPr="00C62C49" w:rsidR="00710D8C" w:rsidP="00710D8C" w:rsidRDefault="00710D8C" w14:paraId="554CD71B" w14:textId="77777777">
            <w:proofErr w:type="spellStart"/>
            <w:r w:rsidRPr="00C62C49">
              <w:t>Castanea</w:t>
            </w:r>
            <w:proofErr w:type="spellEnd"/>
            <w:r w:rsidRPr="00C62C49">
              <w:t xml:space="preserve"> dentata</w:t>
            </w:r>
          </w:p>
        </w:tc>
        <w:tc>
          <w:tcPr>
            <w:tcW w:w="2172" w:type="dxa"/>
            <w:shd w:val="clear" w:color="auto" w:fill="auto"/>
          </w:tcPr>
          <w:p w:rsidRPr="00C62C49" w:rsidR="00710D8C" w:rsidP="00710D8C" w:rsidRDefault="00710D8C" w14:paraId="7FE5001F" w14:textId="77777777">
            <w:r w:rsidRPr="00C62C49">
              <w:t>American chestnut</w:t>
            </w:r>
          </w:p>
        </w:tc>
        <w:tc>
          <w:tcPr>
            <w:tcW w:w="1956" w:type="dxa"/>
            <w:shd w:val="clear" w:color="auto" w:fill="auto"/>
          </w:tcPr>
          <w:p w:rsidRPr="00C62C49" w:rsidR="00710D8C" w:rsidP="00710D8C" w:rsidRDefault="00710D8C" w14:paraId="0F4292E3" w14:textId="77777777">
            <w:r w:rsidRPr="00C62C49">
              <w:t>Upper</w:t>
            </w:r>
          </w:p>
        </w:tc>
      </w:tr>
      <w:tr w:rsidRPr="00C62C49" w:rsidR="00710D8C" w:rsidTr="00C62C49" w14:paraId="152B675D" w14:textId="77777777">
        <w:tc>
          <w:tcPr>
            <w:tcW w:w="1224" w:type="dxa"/>
            <w:shd w:val="clear" w:color="auto" w:fill="auto"/>
          </w:tcPr>
          <w:p w:rsidRPr="00C62C49" w:rsidR="00710D8C" w:rsidP="00710D8C" w:rsidRDefault="00710D8C" w14:paraId="77E69D4A" w14:textId="77777777">
            <w:pPr>
              <w:rPr>
                <w:bCs/>
              </w:rPr>
            </w:pPr>
            <w:r w:rsidRPr="00C62C49">
              <w:rPr>
                <w:bCs/>
              </w:rPr>
              <w:t>KALA</w:t>
            </w:r>
          </w:p>
        </w:tc>
        <w:tc>
          <w:tcPr>
            <w:tcW w:w="1980" w:type="dxa"/>
            <w:shd w:val="clear" w:color="auto" w:fill="auto"/>
          </w:tcPr>
          <w:p w:rsidRPr="00C62C49" w:rsidR="00710D8C" w:rsidP="00710D8C" w:rsidRDefault="00710D8C" w14:paraId="652D2687" w14:textId="77777777">
            <w:r w:rsidRPr="00C62C49">
              <w:t xml:space="preserve">Kalmia </w:t>
            </w:r>
            <w:proofErr w:type="spellStart"/>
            <w:r w:rsidRPr="00C62C49">
              <w:t>latifolia</w:t>
            </w:r>
            <w:proofErr w:type="spellEnd"/>
          </w:p>
        </w:tc>
        <w:tc>
          <w:tcPr>
            <w:tcW w:w="2172" w:type="dxa"/>
            <w:shd w:val="clear" w:color="auto" w:fill="auto"/>
          </w:tcPr>
          <w:p w:rsidRPr="00C62C49" w:rsidR="00710D8C" w:rsidP="00710D8C" w:rsidRDefault="00710D8C" w14:paraId="102BF29F" w14:textId="77777777">
            <w:r w:rsidRPr="00C62C49">
              <w:t>Mountain laurel</w:t>
            </w:r>
          </w:p>
        </w:tc>
        <w:tc>
          <w:tcPr>
            <w:tcW w:w="1956" w:type="dxa"/>
            <w:shd w:val="clear" w:color="auto" w:fill="auto"/>
          </w:tcPr>
          <w:p w:rsidRPr="00C62C49" w:rsidR="00710D8C" w:rsidP="00710D8C" w:rsidRDefault="00710D8C" w14:paraId="01076E9E" w14:textId="77777777">
            <w:r w:rsidRPr="00C62C49">
              <w:t>Lower</w:t>
            </w:r>
          </w:p>
        </w:tc>
      </w:tr>
      <w:tr w:rsidRPr="00C62C49" w:rsidR="00041178" w:rsidTr="00C62C49" w14:paraId="75B87325" w14:textId="77777777">
        <w:tc>
          <w:tcPr>
            <w:tcW w:w="1224" w:type="dxa"/>
            <w:shd w:val="clear" w:color="auto" w:fill="auto"/>
          </w:tcPr>
          <w:p w:rsidRPr="00C62C49" w:rsidR="00041178" w:rsidP="00041178" w:rsidRDefault="00041178" w14:paraId="194ECBF2" w14:textId="342DF018">
            <w:pPr>
              <w:rPr>
                <w:bCs/>
              </w:rPr>
            </w:pPr>
            <w:r w:rsidRPr="00C62C49">
              <w:rPr>
                <w:bCs/>
              </w:rPr>
              <w:t>PIVI2</w:t>
            </w:r>
          </w:p>
        </w:tc>
        <w:tc>
          <w:tcPr>
            <w:tcW w:w="1980" w:type="dxa"/>
            <w:shd w:val="clear" w:color="auto" w:fill="auto"/>
          </w:tcPr>
          <w:p w:rsidRPr="00C62C49" w:rsidR="00041178" w:rsidP="00041178" w:rsidRDefault="00041178" w14:paraId="7EF2BF27" w14:textId="61609B4A">
            <w:r w:rsidRPr="00C62C49">
              <w:t xml:space="preserve">Pinus </w:t>
            </w:r>
            <w:proofErr w:type="spellStart"/>
            <w:r w:rsidRPr="00C62C49">
              <w:t>virginiana</w:t>
            </w:r>
            <w:proofErr w:type="spellEnd"/>
          </w:p>
        </w:tc>
        <w:tc>
          <w:tcPr>
            <w:tcW w:w="2172" w:type="dxa"/>
            <w:shd w:val="clear" w:color="auto" w:fill="auto"/>
          </w:tcPr>
          <w:p w:rsidRPr="00C62C49" w:rsidR="00041178" w:rsidP="00041178" w:rsidRDefault="00041178" w14:paraId="419C3CDE" w14:textId="5232462A">
            <w:r w:rsidRPr="00C62C49">
              <w:t>Virginia pine</w:t>
            </w:r>
          </w:p>
        </w:tc>
        <w:tc>
          <w:tcPr>
            <w:tcW w:w="1956" w:type="dxa"/>
            <w:shd w:val="clear" w:color="auto" w:fill="auto"/>
          </w:tcPr>
          <w:p w:rsidRPr="00C62C49" w:rsidR="00041178" w:rsidP="00041178" w:rsidRDefault="00041178" w14:paraId="21D7FAAD" w14:textId="660BB31E">
            <w:r>
              <w:t>Upper</w:t>
            </w:r>
          </w:p>
        </w:tc>
      </w:tr>
    </w:tbl>
    <w:p w:rsidR="00C62C49" w:rsidP="00C62C49" w:rsidRDefault="00C62C49" w14:paraId="3D290499" w14:textId="77777777"/>
    <w:p w:rsidR="00C62C49" w:rsidP="00C62C49" w:rsidRDefault="00C62C49" w14:paraId="69A22E32" w14:textId="77777777">
      <w:pPr>
        <w:pStyle w:val="SClassInfoPara"/>
      </w:pPr>
      <w:r>
        <w:t>Description</w:t>
      </w:r>
    </w:p>
    <w:p w:rsidR="00C62C49" w:rsidP="00C62C49" w:rsidRDefault="00C62C49" w14:paraId="0DD316C6" w14:textId="4DC48449">
      <w:r>
        <w:t xml:space="preserve">Late- seral open. Forest with an open </w:t>
      </w:r>
      <w:proofErr w:type="spellStart"/>
      <w:r>
        <w:t>midstory</w:t>
      </w:r>
      <w:proofErr w:type="spellEnd"/>
      <w:r>
        <w:t xml:space="preserve"> and canopy closure 50-80%</w:t>
      </w:r>
      <w:r w:rsidR="00041178">
        <w:t xml:space="preserve">.  Requires frequent fire to achieve. </w:t>
      </w:r>
      <w:r>
        <w:t>Shrub/herbaceous cover patchy.</w:t>
      </w:r>
    </w:p>
    <w:p w:rsidR="00C62C49" w:rsidP="00C62C49" w:rsidRDefault="00C62C49" w14:paraId="761D5EE7" w14:textId="77777777"/>
    <w:p>
      <w:r>
        <w:rPr>
          <w:i/>
          <w:u w:val="single"/>
        </w:rPr>
        <w:t>Maximum Tree Size Class</w:t>
      </w:r>
      <w:br/>
      <w:r>
        <w:t>Large 21-33"DBH</w:t>
      </w:r>
    </w:p>
    <w:p w:rsidR="00C62C49" w:rsidP="00C62C49" w:rsidRDefault="00C62C49" w14:paraId="5FCEADDD" w14:textId="77777777">
      <w:pPr>
        <w:pStyle w:val="InfoPara"/>
        <w:pBdr>
          <w:top w:val="single" w:color="auto" w:sz="4" w:space="1"/>
        </w:pBdr>
      </w:pPr>
      <w:r xmlns:w="http://schemas.openxmlformats.org/wordprocessingml/2006/main">
        <w:t>Class E</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62C49" w:rsidP="00C62C49" w:rsidRDefault="00C62C49" w14:paraId="6431F736" w14:textId="77777777"/>
    <w:p w:rsidR="00C62C49" w:rsidP="00C62C49" w:rsidRDefault="00C62C49" w14:paraId="6BE5B71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80"/>
        <w:gridCol w:w="2172"/>
        <w:gridCol w:w="1956"/>
      </w:tblGrid>
      <w:tr w:rsidRPr="00C62C49" w:rsidR="00C62C49" w:rsidTr="00C62C49" w14:paraId="00E1A60A" w14:textId="77777777">
        <w:tc>
          <w:tcPr>
            <w:tcW w:w="1224" w:type="dxa"/>
            <w:tcBorders>
              <w:top w:val="single" w:color="auto" w:sz="2" w:space="0"/>
              <w:bottom w:val="single" w:color="000000" w:sz="12" w:space="0"/>
            </w:tcBorders>
            <w:shd w:val="clear" w:color="auto" w:fill="auto"/>
          </w:tcPr>
          <w:p w:rsidRPr="00C62C49" w:rsidR="00C62C49" w:rsidP="007E2F4F" w:rsidRDefault="00C62C49" w14:paraId="66AE03CF" w14:textId="77777777">
            <w:pPr>
              <w:rPr>
                <w:b/>
                <w:bCs/>
              </w:rPr>
            </w:pPr>
            <w:r w:rsidRPr="00C62C49">
              <w:rPr>
                <w:b/>
                <w:bCs/>
              </w:rPr>
              <w:t>Symbol</w:t>
            </w:r>
          </w:p>
        </w:tc>
        <w:tc>
          <w:tcPr>
            <w:tcW w:w="1980" w:type="dxa"/>
            <w:tcBorders>
              <w:top w:val="single" w:color="auto" w:sz="2" w:space="0"/>
              <w:bottom w:val="single" w:color="000000" w:sz="12" w:space="0"/>
            </w:tcBorders>
            <w:shd w:val="clear" w:color="auto" w:fill="auto"/>
          </w:tcPr>
          <w:p w:rsidRPr="00C62C49" w:rsidR="00C62C49" w:rsidP="007E2F4F" w:rsidRDefault="00C62C49" w14:paraId="3CD51236" w14:textId="77777777">
            <w:pPr>
              <w:rPr>
                <w:b/>
                <w:bCs/>
              </w:rPr>
            </w:pPr>
            <w:r w:rsidRPr="00C62C49">
              <w:rPr>
                <w:b/>
                <w:bCs/>
              </w:rPr>
              <w:t>Scientific Name</w:t>
            </w:r>
          </w:p>
        </w:tc>
        <w:tc>
          <w:tcPr>
            <w:tcW w:w="2172" w:type="dxa"/>
            <w:tcBorders>
              <w:top w:val="single" w:color="auto" w:sz="2" w:space="0"/>
              <w:bottom w:val="single" w:color="000000" w:sz="12" w:space="0"/>
            </w:tcBorders>
            <w:shd w:val="clear" w:color="auto" w:fill="auto"/>
          </w:tcPr>
          <w:p w:rsidRPr="00C62C49" w:rsidR="00C62C49" w:rsidP="007E2F4F" w:rsidRDefault="00C62C49" w14:paraId="55287EAD" w14:textId="77777777">
            <w:pPr>
              <w:rPr>
                <w:b/>
                <w:bCs/>
              </w:rPr>
            </w:pPr>
            <w:r w:rsidRPr="00C62C49">
              <w:rPr>
                <w:b/>
                <w:bCs/>
              </w:rPr>
              <w:t>Common Name</w:t>
            </w:r>
          </w:p>
        </w:tc>
        <w:tc>
          <w:tcPr>
            <w:tcW w:w="1956" w:type="dxa"/>
            <w:tcBorders>
              <w:top w:val="single" w:color="auto" w:sz="2" w:space="0"/>
              <w:bottom w:val="single" w:color="000000" w:sz="12" w:space="0"/>
            </w:tcBorders>
            <w:shd w:val="clear" w:color="auto" w:fill="auto"/>
          </w:tcPr>
          <w:p w:rsidRPr="00C62C49" w:rsidR="00C62C49" w:rsidP="007E2F4F" w:rsidRDefault="00C62C49" w14:paraId="0D90A39E" w14:textId="77777777">
            <w:pPr>
              <w:rPr>
                <w:b/>
                <w:bCs/>
              </w:rPr>
            </w:pPr>
            <w:r w:rsidRPr="00C62C49">
              <w:rPr>
                <w:b/>
                <w:bCs/>
              </w:rPr>
              <w:t>Canopy Position</w:t>
            </w:r>
          </w:p>
        </w:tc>
      </w:tr>
      <w:tr w:rsidRPr="00C62C49" w:rsidR="00C62C49" w:rsidTr="00C62C49" w14:paraId="3DD927DC" w14:textId="77777777">
        <w:tc>
          <w:tcPr>
            <w:tcW w:w="1224" w:type="dxa"/>
            <w:tcBorders>
              <w:top w:val="single" w:color="000000" w:sz="12" w:space="0"/>
            </w:tcBorders>
            <w:shd w:val="clear" w:color="auto" w:fill="auto"/>
          </w:tcPr>
          <w:p w:rsidRPr="00C62C49" w:rsidR="00C62C49" w:rsidP="007E2F4F" w:rsidRDefault="00C62C49" w14:paraId="6BAB859A" w14:textId="77777777">
            <w:pPr>
              <w:rPr>
                <w:bCs/>
              </w:rPr>
            </w:pPr>
            <w:r w:rsidRPr="00C62C49">
              <w:rPr>
                <w:bCs/>
              </w:rPr>
              <w:t>QUPR2</w:t>
            </w:r>
          </w:p>
        </w:tc>
        <w:tc>
          <w:tcPr>
            <w:tcW w:w="1980" w:type="dxa"/>
            <w:tcBorders>
              <w:top w:val="single" w:color="000000" w:sz="12" w:space="0"/>
            </w:tcBorders>
            <w:shd w:val="clear" w:color="auto" w:fill="auto"/>
          </w:tcPr>
          <w:p w:rsidRPr="00C62C49" w:rsidR="00C62C49" w:rsidP="007E2F4F" w:rsidRDefault="00C62C49" w14:paraId="2E315916" w14:textId="77777777">
            <w:r w:rsidRPr="00C62C49">
              <w:t xml:space="preserve">Quercus </w:t>
            </w:r>
            <w:proofErr w:type="spellStart"/>
            <w:r w:rsidRPr="00C62C49">
              <w:t>prinus</w:t>
            </w:r>
            <w:proofErr w:type="spellEnd"/>
          </w:p>
        </w:tc>
        <w:tc>
          <w:tcPr>
            <w:tcW w:w="2172" w:type="dxa"/>
            <w:tcBorders>
              <w:top w:val="single" w:color="000000" w:sz="12" w:space="0"/>
            </w:tcBorders>
            <w:shd w:val="clear" w:color="auto" w:fill="auto"/>
          </w:tcPr>
          <w:p w:rsidRPr="00C62C49" w:rsidR="00C62C49" w:rsidP="007E2F4F" w:rsidRDefault="00C62C49" w14:paraId="363374D6" w14:textId="77777777">
            <w:r w:rsidRPr="00C62C49">
              <w:t>Chestnut oak</w:t>
            </w:r>
          </w:p>
        </w:tc>
        <w:tc>
          <w:tcPr>
            <w:tcW w:w="1956" w:type="dxa"/>
            <w:tcBorders>
              <w:top w:val="single" w:color="000000" w:sz="12" w:space="0"/>
            </w:tcBorders>
            <w:shd w:val="clear" w:color="auto" w:fill="auto"/>
          </w:tcPr>
          <w:p w:rsidRPr="00C62C49" w:rsidR="00C62C49" w:rsidP="007E2F4F" w:rsidRDefault="00C62C49" w14:paraId="6F161965" w14:textId="77777777">
            <w:r w:rsidRPr="00C62C49">
              <w:t>Upper</w:t>
            </w:r>
          </w:p>
        </w:tc>
      </w:tr>
      <w:tr w:rsidRPr="00C62C49" w:rsidR="00C62C49" w:rsidTr="00C62C49" w14:paraId="484BC966" w14:textId="77777777">
        <w:tc>
          <w:tcPr>
            <w:tcW w:w="1224" w:type="dxa"/>
            <w:shd w:val="clear" w:color="auto" w:fill="auto"/>
          </w:tcPr>
          <w:p w:rsidRPr="00C62C49" w:rsidR="00C62C49" w:rsidP="007E2F4F" w:rsidRDefault="00C62C49" w14:paraId="4EDAF99D" w14:textId="77777777">
            <w:pPr>
              <w:rPr>
                <w:bCs/>
              </w:rPr>
            </w:pPr>
            <w:r w:rsidRPr="00C62C49">
              <w:rPr>
                <w:bCs/>
              </w:rPr>
              <w:t>CADE12</w:t>
            </w:r>
          </w:p>
        </w:tc>
        <w:tc>
          <w:tcPr>
            <w:tcW w:w="1980" w:type="dxa"/>
            <w:shd w:val="clear" w:color="auto" w:fill="auto"/>
          </w:tcPr>
          <w:p w:rsidRPr="00C62C49" w:rsidR="00C62C49" w:rsidP="007E2F4F" w:rsidRDefault="00C62C49" w14:paraId="41A6DBF2" w14:textId="77777777">
            <w:proofErr w:type="spellStart"/>
            <w:r w:rsidRPr="00C62C49">
              <w:t>Castanea</w:t>
            </w:r>
            <w:proofErr w:type="spellEnd"/>
            <w:r w:rsidRPr="00C62C49">
              <w:t xml:space="preserve"> dentata</w:t>
            </w:r>
          </w:p>
        </w:tc>
        <w:tc>
          <w:tcPr>
            <w:tcW w:w="2172" w:type="dxa"/>
            <w:shd w:val="clear" w:color="auto" w:fill="auto"/>
          </w:tcPr>
          <w:p w:rsidRPr="00C62C49" w:rsidR="00C62C49" w:rsidP="007E2F4F" w:rsidRDefault="00C62C49" w14:paraId="39509992" w14:textId="77777777">
            <w:r w:rsidRPr="00C62C49">
              <w:t>American chestnut</w:t>
            </w:r>
          </w:p>
        </w:tc>
        <w:tc>
          <w:tcPr>
            <w:tcW w:w="1956" w:type="dxa"/>
            <w:shd w:val="clear" w:color="auto" w:fill="auto"/>
          </w:tcPr>
          <w:p w:rsidRPr="00C62C49" w:rsidR="00C62C49" w:rsidP="007E2F4F" w:rsidRDefault="00C62C49" w14:paraId="64205AE4" w14:textId="77777777">
            <w:r w:rsidRPr="00C62C49">
              <w:t>Upper</w:t>
            </w:r>
          </w:p>
        </w:tc>
      </w:tr>
      <w:tr w:rsidRPr="00C62C49" w:rsidR="00C62C49" w:rsidTr="00C62C49" w14:paraId="2CB0FBED" w14:textId="77777777">
        <w:tc>
          <w:tcPr>
            <w:tcW w:w="1224" w:type="dxa"/>
            <w:shd w:val="clear" w:color="auto" w:fill="auto"/>
          </w:tcPr>
          <w:p w:rsidRPr="00C62C49" w:rsidR="00C62C49" w:rsidP="007E2F4F" w:rsidRDefault="00C62C49" w14:paraId="1E7A2F77" w14:textId="77777777">
            <w:pPr>
              <w:rPr>
                <w:bCs/>
              </w:rPr>
            </w:pPr>
            <w:r w:rsidRPr="00C62C49">
              <w:rPr>
                <w:bCs/>
              </w:rPr>
              <w:t>PIST</w:t>
            </w:r>
          </w:p>
        </w:tc>
        <w:tc>
          <w:tcPr>
            <w:tcW w:w="1980" w:type="dxa"/>
            <w:shd w:val="clear" w:color="auto" w:fill="auto"/>
          </w:tcPr>
          <w:p w:rsidRPr="00C62C49" w:rsidR="00C62C49" w:rsidP="007E2F4F" w:rsidRDefault="00C62C49" w14:paraId="507BA0CD" w14:textId="77777777">
            <w:r w:rsidRPr="00C62C49">
              <w:t xml:space="preserve">Pinus </w:t>
            </w:r>
            <w:proofErr w:type="spellStart"/>
            <w:r w:rsidRPr="00C62C49">
              <w:t>strobus</w:t>
            </w:r>
            <w:proofErr w:type="spellEnd"/>
          </w:p>
        </w:tc>
        <w:tc>
          <w:tcPr>
            <w:tcW w:w="2172" w:type="dxa"/>
            <w:shd w:val="clear" w:color="auto" w:fill="auto"/>
          </w:tcPr>
          <w:p w:rsidRPr="00C62C49" w:rsidR="00C62C49" w:rsidP="007E2F4F" w:rsidRDefault="00C62C49" w14:paraId="31D4B7A2" w14:textId="77777777">
            <w:r w:rsidRPr="00C62C49">
              <w:t>Eastern white pine</w:t>
            </w:r>
          </w:p>
        </w:tc>
        <w:tc>
          <w:tcPr>
            <w:tcW w:w="1956" w:type="dxa"/>
            <w:shd w:val="clear" w:color="auto" w:fill="auto"/>
          </w:tcPr>
          <w:p w:rsidRPr="00C62C49" w:rsidR="00C62C49" w:rsidP="007E2F4F" w:rsidRDefault="00C62C49" w14:paraId="48958F8D" w14:textId="77777777">
            <w:r w:rsidRPr="00C62C49">
              <w:t>Middle</w:t>
            </w:r>
          </w:p>
        </w:tc>
      </w:tr>
      <w:tr w:rsidRPr="00C62C49" w:rsidR="00C62C49" w:rsidTr="00C62C49" w14:paraId="5CC27382" w14:textId="77777777">
        <w:tc>
          <w:tcPr>
            <w:tcW w:w="1224" w:type="dxa"/>
            <w:shd w:val="clear" w:color="auto" w:fill="auto"/>
          </w:tcPr>
          <w:p w:rsidRPr="00C62C49" w:rsidR="00C62C49" w:rsidP="007E2F4F" w:rsidRDefault="00C62C49" w14:paraId="1CBD7590" w14:textId="77777777">
            <w:pPr>
              <w:rPr>
                <w:bCs/>
              </w:rPr>
            </w:pPr>
            <w:r w:rsidRPr="00C62C49">
              <w:rPr>
                <w:bCs/>
              </w:rPr>
              <w:t>QURU</w:t>
            </w:r>
          </w:p>
        </w:tc>
        <w:tc>
          <w:tcPr>
            <w:tcW w:w="1980" w:type="dxa"/>
            <w:shd w:val="clear" w:color="auto" w:fill="auto"/>
          </w:tcPr>
          <w:p w:rsidRPr="00C62C49" w:rsidR="00C62C49" w:rsidP="007E2F4F" w:rsidRDefault="00C62C49" w14:paraId="2B53CD36" w14:textId="77777777">
            <w:r w:rsidRPr="00C62C49">
              <w:t xml:space="preserve">Quercus </w:t>
            </w:r>
            <w:proofErr w:type="spellStart"/>
            <w:r w:rsidRPr="00C62C49">
              <w:t>rubra</w:t>
            </w:r>
            <w:proofErr w:type="spellEnd"/>
          </w:p>
        </w:tc>
        <w:tc>
          <w:tcPr>
            <w:tcW w:w="2172" w:type="dxa"/>
            <w:shd w:val="clear" w:color="auto" w:fill="auto"/>
          </w:tcPr>
          <w:p w:rsidRPr="00C62C49" w:rsidR="00C62C49" w:rsidP="007E2F4F" w:rsidRDefault="00C62C49" w14:paraId="48F4576D" w14:textId="77777777">
            <w:r w:rsidRPr="00C62C49">
              <w:t>Northern red oak</w:t>
            </w:r>
          </w:p>
        </w:tc>
        <w:tc>
          <w:tcPr>
            <w:tcW w:w="1956" w:type="dxa"/>
            <w:shd w:val="clear" w:color="auto" w:fill="auto"/>
          </w:tcPr>
          <w:p w:rsidRPr="00C62C49" w:rsidR="00C62C49" w:rsidP="007E2F4F" w:rsidRDefault="00C62C49" w14:paraId="60CABD06" w14:textId="77777777">
            <w:r w:rsidRPr="00C62C49">
              <w:t>Upper</w:t>
            </w:r>
          </w:p>
        </w:tc>
      </w:tr>
      <w:tr w:rsidRPr="00C62C49" w:rsidR="00673648" w:rsidTr="00C62C49" w14:paraId="1D04A35C" w14:textId="77777777">
        <w:tc>
          <w:tcPr>
            <w:tcW w:w="1224" w:type="dxa"/>
            <w:shd w:val="clear" w:color="auto" w:fill="auto"/>
          </w:tcPr>
          <w:p w:rsidRPr="00C62C49" w:rsidR="00673648" w:rsidP="007E2F4F" w:rsidRDefault="00673648" w14:paraId="08CC51A1" w14:textId="3E9B7623">
            <w:pPr>
              <w:rPr>
                <w:bCs/>
              </w:rPr>
            </w:pPr>
            <w:r>
              <w:rPr>
                <w:bCs/>
              </w:rPr>
              <w:t>QUVE</w:t>
            </w:r>
          </w:p>
        </w:tc>
        <w:tc>
          <w:tcPr>
            <w:tcW w:w="1980" w:type="dxa"/>
            <w:shd w:val="clear" w:color="auto" w:fill="auto"/>
          </w:tcPr>
          <w:p w:rsidRPr="00C62C49" w:rsidR="00673648" w:rsidP="007E2F4F" w:rsidRDefault="00673648" w14:paraId="21643F18" w14:textId="20DFF8CC">
            <w:r>
              <w:t xml:space="preserve">Quercus </w:t>
            </w:r>
            <w:proofErr w:type="spellStart"/>
            <w:r>
              <w:t>velutina</w:t>
            </w:r>
            <w:proofErr w:type="spellEnd"/>
          </w:p>
        </w:tc>
        <w:tc>
          <w:tcPr>
            <w:tcW w:w="2172" w:type="dxa"/>
            <w:shd w:val="clear" w:color="auto" w:fill="auto"/>
          </w:tcPr>
          <w:p w:rsidRPr="00C62C49" w:rsidR="00673648" w:rsidP="007E2F4F" w:rsidRDefault="00673648" w14:paraId="1DD538A3" w14:textId="4ED3C415">
            <w:r>
              <w:t>Black oak</w:t>
            </w:r>
          </w:p>
        </w:tc>
        <w:tc>
          <w:tcPr>
            <w:tcW w:w="1956" w:type="dxa"/>
            <w:shd w:val="clear" w:color="auto" w:fill="auto"/>
          </w:tcPr>
          <w:p w:rsidRPr="00C62C49" w:rsidR="00673648" w:rsidP="00673648" w:rsidRDefault="00673648" w14:paraId="17EA928B" w14:textId="4F8A782C">
            <w:r>
              <w:t>Upper</w:t>
            </w:r>
          </w:p>
        </w:tc>
      </w:tr>
    </w:tbl>
    <w:p w:rsidR="00C62C49" w:rsidP="00C62C49" w:rsidRDefault="00C62C49" w14:paraId="2AD62462" w14:textId="77777777"/>
    <w:p w:rsidR="00C62C49" w:rsidP="00C62C49" w:rsidRDefault="00C62C49" w14:paraId="743E9B7D" w14:textId="77777777">
      <w:pPr>
        <w:pStyle w:val="SClassInfoPara"/>
      </w:pPr>
      <w:r>
        <w:t>Description</w:t>
      </w:r>
    </w:p>
    <w:p w:rsidR="00C62C49" w:rsidP="00C62C49" w:rsidRDefault="00C62C49" w14:paraId="20E00D16" w14:textId="20141886">
      <w:r>
        <w:lastRenderedPageBreak/>
        <w:t xml:space="preserve">Late- seral closed. </w:t>
      </w:r>
      <w:r w:rsidR="00673648">
        <w:t xml:space="preserve">Would be more diverse than indicated in Indicator Species table alone. </w:t>
      </w:r>
      <w:proofErr w:type="spellStart"/>
      <w:r>
        <w:t>Midstory</w:t>
      </w:r>
      <w:proofErr w:type="spellEnd"/>
      <w:r>
        <w:t xml:space="preserve"> and understory closed with dense cover and stocking of shrubs and saplings.</w:t>
      </w:r>
    </w:p>
    <w:p w:rsidR="00C62C49" w:rsidP="00C62C49" w:rsidRDefault="00C62C49" w14:paraId="4E62D670"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69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69</w:t>
            </w:r>
          </w:p>
        </w:tc>
      </w:tr>
      <w:tr>
        <w:tc>
          <w:p>
            <w:pPr>
              <w:jc w:val="center"/>
            </w:pPr>
            <w:r>
              <w:rPr>
                <w:sz w:val="20"/>
              </w:rPr>
              <w:t>Late1:CLS</w:t>
            </w:r>
          </w:p>
        </w:tc>
        <w:tc>
          <w:p>
            <w:pPr>
              <w:jc w:val="center"/>
            </w:pPr>
            <w:r>
              <w:rPr>
                <w:sz w:val="20"/>
              </w:rPr>
              <w:t>69</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19</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6116F" w:rsidP="00C62C49" w:rsidRDefault="0006116F" w14:paraId="27FB5AB7" w14:textId="70D3F41F"/>
    <w:p w:rsidRPr="00FF6677" w:rsidR="0006116F" w:rsidP="0006116F" w:rsidRDefault="0006116F" w14:paraId="2A5DE588" w14:textId="77777777">
      <w:pPr>
        <w:rPr>
          <w:sz w:val="23"/>
          <w:szCs w:val="23"/>
        </w:rPr>
      </w:pPr>
      <w:r w:rsidRPr="00FF6677">
        <w:rPr>
          <w:sz w:val="23"/>
          <w:szCs w:val="23"/>
        </w:rPr>
        <w:t>Abrams, M. D., and M. L. Scott. 1989. Disturbance-Mediated Accelerated Succession in 2 Michigan Forest Types. Forest Science 35:42-49.</w:t>
      </w:r>
    </w:p>
    <w:p w:rsidRPr="00FF6677" w:rsidR="0006116F" w:rsidP="0006116F" w:rsidRDefault="0006116F" w14:paraId="6F3B5996" w14:textId="77777777">
      <w:pPr>
        <w:rPr>
          <w:sz w:val="23"/>
          <w:szCs w:val="23"/>
        </w:rPr>
      </w:pPr>
    </w:p>
    <w:p w:rsidRPr="00FF6677" w:rsidR="0006116F" w:rsidP="0006116F" w:rsidRDefault="0006116F" w14:paraId="52E8BEC3" w14:textId="77777777">
      <w:pPr>
        <w:rPr>
          <w:sz w:val="23"/>
          <w:szCs w:val="23"/>
        </w:rPr>
      </w:pPr>
      <w:r w:rsidRPr="00FF6677">
        <w:rPr>
          <w:sz w:val="23"/>
          <w:szCs w:val="23"/>
        </w:rPr>
        <w:t xml:space="preserve">Albrecht, M. A. and B. C. McCarthy. 2006. Effects of prescribed fire and thinning on tree recruitment patterns in central hardwood forests. Forest Ecology and Management </w:t>
      </w:r>
      <w:r w:rsidRPr="00FF6677">
        <w:rPr>
          <w:bCs/>
          <w:sz w:val="23"/>
          <w:szCs w:val="23"/>
        </w:rPr>
        <w:t>226</w:t>
      </w:r>
      <w:r w:rsidRPr="00FF6677">
        <w:rPr>
          <w:sz w:val="23"/>
          <w:szCs w:val="23"/>
        </w:rPr>
        <w:t>:88-103.</w:t>
      </w:r>
    </w:p>
    <w:p w:rsidRPr="00FF6677" w:rsidR="0006116F" w:rsidP="0006116F" w:rsidRDefault="0006116F" w14:paraId="45EB0EA3" w14:textId="77777777"/>
    <w:p w:rsidRPr="00FF6677" w:rsidR="0006116F" w:rsidP="0006116F" w:rsidRDefault="0006116F" w14:paraId="659D6E36" w14:textId="77777777">
      <w:r w:rsidRPr="00FF6677">
        <w:t>Aldrich, S. R., C. W. Lafon, et al. (2010). "Three centuries of fire in montane pine-oak stands on a temperate forest landscape." Applied Vegetation Science 13(1): 36-46.</w:t>
      </w:r>
    </w:p>
    <w:p w:rsidRPr="00FF6677" w:rsidR="0006116F" w:rsidP="0006116F" w:rsidRDefault="0006116F" w14:paraId="6399F624" w14:textId="77777777"/>
    <w:p w:rsidRPr="00FF6677" w:rsidR="0006116F" w:rsidP="0006116F" w:rsidRDefault="0006116F" w14:paraId="2484ABD4" w14:textId="77777777">
      <w:r w:rsidRPr="00FF6677">
        <w:t>Aldrich, S. R., C. W. Lafon, et al. (2014). "Fire history and its relations with land use and climate over three centuries in the central Appalachian Mountains, USA." Journal of Biogeography 41(11): 2093-2104.</w:t>
      </w:r>
    </w:p>
    <w:p w:rsidRPr="00FF6677" w:rsidR="0006116F" w:rsidP="0006116F" w:rsidRDefault="0006116F" w14:paraId="10C0BB4F" w14:textId="77777777"/>
    <w:p w:rsidRPr="00FF6677" w:rsidR="0006116F" w:rsidP="0006116F" w:rsidRDefault="0006116F" w14:paraId="4CDE90A1" w14:textId="77777777">
      <w:pPr>
        <w:rPr>
          <w:sz w:val="23"/>
          <w:szCs w:val="23"/>
        </w:rPr>
      </w:pPr>
      <w:r w:rsidRPr="00FF6677">
        <w:rPr>
          <w:sz w:val="23"/>
          <w:szCs w:val="23"/>
        </w:rPr>
        <w:t xml:space="preserve">Brose, P., T. Schuler, D. Van Lear, and J. </w:t>
      </w:r>
      <w:proofErr w:type="spellStart"/>
      <w:r w:rsidRPr="00FF6677">
        <w:rPr>
          <w:sz w:val="23"/>
          <w:szCs w:val="23"/>
        </w:rPr>
        <w:t>Berst</w:t>
      </w:r>
      <w:proofErr w:type="spellEnd"/>
      <w:r w:rsidRPr="00FF6677">
        <w:rPr>
          <w:sz w:val="23"/>
          <w:szCs w:val="23"/>
        </w:rPr>
        <w:t xml:space="preserve">. 2001. Bringing fire back - The changing regimes of the Appalachian mixed-oak forests. Journal of Forestry </w:t>
      </w:r>
      <w:r w:rsidRPr="00FF6677">
        <w:rPr>
          <w:bCs/>
          <w:sz w:val="23"/>
          <w:szCs w:val="23"/>
        </w:rPr>
        <w:t>99</w:t>
      </w:r>
      <w:r w:rsidRPr="00FF6677">
        <w:rPr>
          <w:sz w:val="23"/>
          <w:szCs w:val="23"/>
        </w:rPr>
        <w:t>:30-35.</w:t>
      </w:r>
    </w:p>
    <w:p w:rsidRPr="00FF6677" w:rsidR="0006116F" w:rsidP="0006116F" w:rsidRDefault="0006116F" w14:paraId="115F3C8B" w14:textId="77777777"/>
    <w:p w:rsidRPr="00FF6677" w:rsidR="0006116F" w:rsidP="0006116F" w:rsidRDefault="0006116F" w14:paraId="0DA261FD" w14:textId="77777777">
      <w:pPr>
        <w:rPr>
          <w:sz w:val="23"/>
          <w:szCs w:val="23"/>
        </w:rPr>
      </w:pPr>
      <w:r w:rsidRPr="00FF6677">
        <w:rPr>
          <w:sz w:val="23"/>
          <w:szCs w:val="23"/>
        </w:rPr>
        <w:t xml:space="preserve">Elliott, K. J. and J. M. </w:t>
      </w:r>
      <w:proofErr w:type="spellStart"/>
      <w:r w:rsidRPr="00FF6677">
        <w:rPr>
          <w:sz w:val="23"/>
          <w:szCs w:val="23"/>
        </w:rPr>
        <w:t>Vose</w:t>
      </w:r>
      <w:proofErr w:type="spellEnd"/>
      <w:r w:rsidRPr="00FF6677">
        <w:rPr>
          <w:sz w:val="23"/>
          <w:szCs w:val="23"/>
        </w:rPr>
        <w:t xml:space="preserve">. 2005. Effects of understory prescribed burning on shortleaf pine (Pinus </w:t>
      </w:r>
      <w:proofErr w:type="spellStart"/>
      <w:r w:rsidRPr="00FF6677">
        <w:rPr>
          <w:sz w:val="23"/>
          <w:szCs w:val="23"/>
        </w:rPr>
        <w:t>echinata</w:t>
      </w:r>
      <w:proofErr w:type="spellEnd"/>
      <w:r w:rsidRPr="00FF6677">
        <w:rPr>
          <w:sz w:val="23"/>
          <w:szCs w:val="23"/>
        </w:rPr>
        <w:t xml:space="preserve"> Mill.)/mixed-hardwood forests. Journal of the Torrey Botanical Society </w:t>
      </w:r>
      <w:r w:rsidRPr="00FF6677">
        <w:rPr>
          <w:bCs/>
          <w:sz w:val="23"/>
          <w:szCs w:val="23"/>
        </w:rPr>
        <w:t>132</w:t>
      </w:r>
      <w:r w:rsidRPr="00FF6677">
        <w:rPr>
          <w:sz w:val="23"/>
          <w:szCs w:val="23"/>
        </w:rPr>
        <w:t xml:space="preserve">:236-251. </w:t>
      </w:r>
    </w:p>
    <w:p w:rsidRPr="00FF6677" w:rsidR="0006116F" w:rsidP="0006116F" w:rsidRDefault="0006116F" w14:paraId="2995D0F2" w14:textId="77777777">
      <w:pPr>
        <w:rPr>
          <w:sz w:val="23"/>
          <w:szCs w:val="23"/>
        </w:rPr>
      </w:pPr>
    </w:p>
    <w:p w:rsidRPr="00FF6677" w:rsidR="0006116F" w:rsidP="0006116F" w:rsidRDefault="0006116F" w14:paraId="737DA9EE" w14:textId="7DC35C2B">
      <w:pPr>
        <w:rPr>
          <w:sz w:val="23"/>
          <w:szCs w:val="23"/>
        </w:rPr>
      </w:pPr>
      <w:r w:rsidRPr="00FF6677">
        <w:rPr>
          <w:sz w:val="23"/>
          <w:szCs w:val="23"/>
        </w:rPr>
        <w:t xml:space="preserve">Elliott, K. J., R. L. Hendrick, A. E. Major, J. M. </w:t>
      </w:r>
      <w:proofErr w:type="spellStart"/>
      <w:r w:rsidRPr="00FF6677">
        <w:rPr>
          <w:sz w:val="23"/>
          <w:szCs w:val="23"/>
        </w:rPr>
        <w:t>Vose</w:t>
      </w:r>
      <w:proofErr w:type="spellEnd"/>
      <w:r w:rsidRPr="00FF6677">
        <w:rPr>
          <w:sz w:val="23"/>
          <w:szCs w:val="23"/>
        </w:rPr>
        <w:t xml:space="preserve">, and W. T. Swank. 1999. Vegetation dynamics after a prescribed fire in the southern Appalachians. Forest Ecology and Management </w:t>
      </w:r>
      <w:r w:rsidRPr="00FF6677">
        <w:rPr>
          <w:bCs/>
          <w:sz w:val="23"/>
          <w:szCs w:val="23"/>
        </w:rPr>
        <w:t>114</w:t>
      </w:r>
      <w:r w:rsidRPr="00FF6677">
        <w:rPr>
          <w:sz w:val="23"/>
          <w:szCs w:val="23"/>
        </w:rPr>
        <w:t>:199-213.</w:t>
      </w:r>
    </w:p>
    <w:p w:rsidRPr="00FF6677" w:rsidR="0006116F" w:rsidP="0006116F" w:rsidRDefault="0006116F" w14:paraId="4AB3E22B" w14:textId="71F871E5">
      <w:pPr>
        <w:rPr>
          <w:sz w:val="23"/>
          <w:szCs w:val="23"/>
        </w:rPr>
      </w:pPr>
    </w:p>
    <w:p w:rsidRPr="00FF6677" w:rsidR="0006116F" w:rsidP="0006116F" w:rsidRDefault="0006116F" w14:paraId="3776FE60" w14:textId="77777777">
      <w:r w:rsidRPr="00FF6677">
        <w:t>Flatley, W. T., C. W. Lafon, et al. (2013). "Fire history, related to climate and land use in three southern Appalachian landscapes in the eastern United States." Ecological Applications 23(6): 1250-1266.</w:t>
      </w:r>
    </w:p>
    <w:p w:rsidRPr="00FF6677" w:rsidR="0006116F" w:rsidP="0006116F" w:rsidRDefault="0006116F" w14:paraId="6B096890" w14:textId="77777777"/>
    <w:p w:rsidRPr="00FF6677" w:rsidR="0006116F" w:rsidP="0006116F" w:rsidRDefault="0006116F" w14:paraId="63365C12" w14:textId="49796BCA">
      <w:pPr>
        <w:rPr>
          <w:sz w:val="23"/>
          <w:szCs w:val="23"/>
        </w:rPr>
      </w:pPr>
      <w:r w:rsidRPr="00FF6677">
        <w:t>Flatley, W. T., C. W. Lafon, et al. (2015). "Changing fire regimes and old-growth forest succession along a topographic gradient in the Great Smoky Mountains." Forest Ecology and Management 350: 96-106.</w:t>
      </w:r>
    </w:p>
    <w:p w:rsidRPr="00FF6677" w:rsidR="0006116F" w:rsidP="0006116F" w:rsidRDefault="0006116F" w14:paraId="36ECFD62" w14:textId="77777777">
      <w:pPr>
        <w:rPr>
          <w:sz w:val="23"/>
          <w:szCs w:val="23"/>
        </w:rPr>
      </w:pPr>
    </w:p>
    <w:p w:rsidRPr="00FF6677" w:rsidR="0006116F" w:rsidP="0006116F" w:rsidRDefault="0006116F" w14:paraId="3CC15E10" w14:textId="77777777">
      <w:r w:rsidRPr="00FF6677">
        <w:t>Hoss, J. A., C. W. Lafon, et al. (2008). "Fire history of a temperate forest with an endemic fire-dependent herb." Physical Geography 29(5): 424-441.</w:t>
      </w:r>
    </w:p>
    <w:p w:rsidRPr="00FF6677" w:rsidR="0006116F" w:rsidP="0006116F" w:rsidRDefault="0006116F" w14:paraId="61424DE6" w14:textId="77777777"/>
    <w:p w:rsidRPr="00FF6677" w:rsidR="0006116F" w:rsidP="0006116F" w:rsidRDefault="0006116F" w14:paraId="47B35256" w14:textId="77777777">
      <w:proofErr w:type="spellStart"/>
      <w:r w:rsidRPr="00FF6677">
        <w:t>Hessl</w:t>
      </w:r>
      <w:proofErr w:type="spellEnd"/>
      <w:r w:rsidRPr="00FF6677">
        <w:t xml:space="preserve">, A. E., T. </w:t>
      </w:r>
      <w:proofErr w:type="spellStart"/>
      <w:r w:rsidRPr="00FF6677">
        <w:t>Saladyga</w:t>
      </w:r>
      <w:proofErr w:type="spellEnd"/>
      <w:r w:rsidRPr="00FF6677">
        <w:t>, et al. (2011). "Fire history from three species on a central Appalachian ridgetop." Canadian Journal of Forest Research 41(10): 2031-2039.</w:t>
      </w:r>
    </w:p>
    <w:p w:rsidRPr="00FF6677" w:rsidR="0006116F" w:rsidP="0006116F" w:rsidRDefault="0006116F" w14:paraId="456A88A8" w14:textId="77777777"/>
    <w:p w:rsidRPr="00FF6677" w:rsidR="0006116F" w:rsidP="0006116F" w:rsidRDefault="0006116F" w14:paraId="23095F96" w14:textId="77777777">
      <w:pPr>
        <w:rPr>
          <w:sz w:val="23"/>
          <w:szCs w:val="23"/>
        </w:rPr>
      </w:pPr>
      <w:proofErr w:type="spellStart"/>
      <w:r w:rsidRPr="00FF6677">
        <w:rPr>
          <w:sz w:val="23"/>
          <w:szCs w:val="23"/>
        </w:rPr>
        <w:t>Keever</w:t>
      </w:r>
      <w:proofErr w:type="spellEnd"/>
      <w:r w:rsidRPr="00FF6677">
        <w:rPr>
          <w:sz w:val="23"/>
          <w:szCs w:val="23"/>
        </w:rPr>
        <w:t xml:space="preserve">, C. 1953. Present composition of some stands of the former oak-chestnut forest in the southern Blue Ridge Mountains. Ecology </w:t>
      </w:r>
      <w:r w:rsidRPr="00FF6677">
        <w:rPr>
          <w:bCs/>
          <w:sz w:val="23"/>
          <w:szCs w:val="23"/>
        </w:rPr>
        <w:t>34</w:t>
      </w:r>
      <w:r w:rsidRPr="00FF6677">
        <w:rPr>
          <w:sz w:val="23"/>
          <w:szCs w:val="23"/>
        </w:rPr>
        <w:t>:44-54.</w:t>
      </w:r>
    </w:p>
    <w:p w:rsidRPr="00FF6677" w:rsidR="0006116F" w:rsidP="0006116F" w:rsidRDefault="0006116F" w14:paraId="39A4CD11" w14:textId="77777777"/>
    <w:p w:rsidRPr="00FF6677" w:rsidR="0006116F" w:rsidP="0006116F" w:rsidRDefault="0006116F" w14:paraId="025BDB46" w14:textId="77777777">
      <w:r w:rsidRPr="00FF6677">
        <w:t>Maxwell, R. S. and R. R. Hicks (2010). "Fire History of a Rimrock Pine Forest at New River Gorge National River, West Virginia." Natural Areas Journal 30(3): 305-311.</w:t>
      </w:r>
    </w:p>
    <w:p w:rsidRPr="00FF6677" w:rsidR="0006116F" w:rsidP="0006116F" w:rsidRDefault="0006116F" w14:paraId="18F7B498" w14:textId="77777777"/>
    <w:p w:rsidRPr="00FF6677" w:rsidR="0006116F" w:rsidP="0006116F" w:rsidRDefault="0006116F" w14:paraId="71D7EC7B" w14:textId="422B3229">
      <w:r w:rsidRPr="00FF6677">
        <w:rPr>
          <w:sz w:val="23"/>
          <w:szCs w:val="23"/>
        </w:rPr>
        <w:lastRenderedPageBreak/>
        <w:t xml:space="preserve">McCormick, J. F. and R. B. Platt. 1980. Recovery of an </w:t>
      </w:r>
      <w:proofErr w:type="spellStart"/>
      <w:r w:rsidRPr="00FF6677">
        <w:rPr>
          <w:sz w:val="23"/>
          <w:szCs w:val="23"/>
        </w:rPr>
        <w:t>appalachian</w:t>
      </w:r>
      <w:proofErr w:type="spellEnd"/>
      <w:r w:rsidRPr="00FF6677">
        <w:rPr>
          <w:sz w:val="23"/>
          <w:szCs w:val="23"/>
        </w:rPr>
        <w:t xml:space="preserve"> fores</w:t>
      </w:r>
      <w:r w:rsidRPr="00FF6677" w:rsidR="00BD14D4">
        <w:rPr>
          <w:sz w:val="23"/>
          <w:szCs w:val="23"/>
        </w:rPr>
        <w:t xml:space="preserve">t following the chestnut blight. </w:t>
      </w:r>
      <w:r w:rsidRPr="00FF6677">
        <w:rPr>
          <w:sz w:val="23"/>
          <w:szCs w:val="23"/>
        </w:rPr>
        <w:t xml:space="preserve">American Midland Naturalist </w:t>
      </w:r>
      <w:r w:rsidRPr="00FF6677">
        <w:rPr>
          <w:bCs/>
          <w:sz w:val="23"/>
          <w:szCs w:val="23"/>
        </w:rPr>
        <w:t>104</w:t>
      </w:r>
      <w:r w:rsidRPr="00FF6677">
        <w:rPr>
          <w:sz w:val="23"/>
          <w:szCs w:val="23"/>
        </w:rPr>
        <w:t>:264-273.</w:t>
      </w:r>
    </w:p>
    <w:p w:rsidRPr="00FF6677" w:rsidR="0006116F" w:rsidP="0006116F" w:rsidRDefault="0006116F" w14:paraId="0398238C" w14:textId="77777777">
      <w:pPr>
        <w:rPr>
          <w:sz w:val="23"/>
          <w:szCs w:val="23"/>
        </w:rPr>
      </w:pPr>
      <w:r w:rsidRPr="00FF6677">
        <w:rPr>
          <w:sz w:val="23"/>
          <w:szCs w:val="23"/>
        </w:rPr>
        <w:t xml:space="preserve">Nelson, T. C. 1955. Chestnut replacement in the southern highlands. Ecology </w:t>
      </w:r>
      <w:r w:rsidRPr="00FF6677">
        <w:rPr>
          <w:bCs/>
          <w:sz w:val="23"/>
          <w:szCs w:val="23"/>
        </w:rPr>
        <w:t>36</w:t>
      </w:r>
      <w:r w:rsidRPr="00FF6677">
        <w:rPr>
          <w:sz w:val="23"/>
          <w:szCs w:val="23"/>
        </w:rPr>
        <w:t>:352-353.</w:t>
      </w:r>
    </w:p>
    <w:p w:rsidRPr="00FF6677" w:rsidR="0006116F" w:rsidP="0006116F" w:rsidRDefault="0006116F" w14:paraId="7E9864E2" w14:textId="77777777"/>
    <w:p w:rsidRPr="00FF6677" w:rsidR="0006116F" w:rsidP="0006116F" w:rsidRDefault="0006116F" w14:paraId="376326B1" w14:textId="504A7DE5">
      <w:pPr>
        <w:rPr>
          <w:sz w:val="23"/>
          <w:szCs w:val="23"/>
        </w:rPr>
      </w:pPr>
      <w:r w:rsidRPr="00FF6677">
        <w:rPr>
          <w:sz w:val="23"/>
          <w:szCs w:val="23"/>
        </w:rPr>
        <w:t xml:space="preserve">McEwan, R. W., J. M. Dyer, and N. Pederson. 2011. Multiple interacting ecosystem drivers: toward an encompassing hypothesis of oak forest dynamics across eastern North America. </w:t>
      </w:r>
      <w:proofErr w:type="spellStart"/>
      <w:r w:rsidRPr="00FF6677">
        <w:rPr>
          <w:sz w:val="23"/>
          <w:szCs w:val="23"/>
        </w:rPr>
        <w:t>Ecography</w:t>
      </w:r>
      <w:proofErr w:type="spellEnd"/>
      <w:r w:rsidRPr="00FF6677">
        <w:rPr>
          <w:sz w:val="23"/>
          <w:szCs w:val="23"/>
        </w:rPr>
        <w:t xml:space="preserve"> </w:t>
      </w:r>
      <w:r w:rsidRPr="00FF6677">
        <w:rPr>
          <w:bCs/>
          <w:sz w:val="23"/>
          <w:szCs w:val="23"/>
        </w:rPr>
        <w:t>34</w:t>
      </w:r>
      <w:r w:rsidRPr="00FF6677">
        <w:rPr>
          <w:sz w:val="23"/>
          <w:szCs w:val="23"/>
        </w:rPr>
        <w:t>:244-256.</w:t>
      </w:r>
    </w:p>
    <w:p w:rsidRPr="00FF6677" w:rsidR="0006116F" w:rsidP="0006116F" w:rsidRDefault="0006116F" w14:paraId="54CC9FF1" w14:textId="4920D404">
      <w:pPr>
        <w:rPr>
          <w:sz w:val="23"/>
          <w:szCs w:val="23"/>
        </w:rPr>
      </w:pPr>
    </w:p>
    <w:p w:rsidRPr="00FF6677" w:rsidR="0006116F" w:rsidP="0006116F" w:rsidRDefault="0006116F" w14:paraId="40D02FFF" w14:textId="77777777">
      <w:r w:rsidRPr="00FF6677">
        <w:t>NatureServe. 2007. International Ecological Classification Standard: Terrestrial Ecological Classifications. NatureServe Central Databases. Arlington, VA. Data current as of 10 February 2007.</w:t>
      </w:r>
    </w:p>
    <w:p w:rsidRPr="00FF6677" w:rsidR="0006116F" w:rsidP="0006116F" w:rsidRDefault="0006116F" w14:paraId="71D0200D" w14:textId="77777777"/>
    <w:p w:rsidRPr="00FF6677" w:rsidR="0006116F" w:rsidP="0006116F" w:rsidRDefault="0006116F" w14:paraId="586A8510" w14:textId="106D7648">
      <w:pPr>
        <w:rPr>
          <w:sz w:val="23"/>
          <w:szCs w:val="23"/>
        </w:rPr>
      </w:pPr>
      <w:r w:rsidRPr="00FF6677">
        <w:rPr>
          <w:sz w:val="23"/>
          <w:szCs w:val="23"/>
        </w:rPr>
        <w:t>Nowacki, G. J. and M. D. Abrams. 2008. The demise of fire and "</w:t>
      </w:r>
      <w:proofErr w:type="spellStart"/>
      <w:r w:rsidRPr="00FF6677">
        <w:rPr>
          <w:sz w:val="23"/>
          <w:szCs w:val="23"/>
        </w:rPr>
        <w:t>Mesophication</w:t>
      </w:r>
      <w:proofErr w:type="spellEnd"/>
      <w:r w:rsidRPr="00FF6677">
        <w:rPr>
          <w:sz w:val="23"/>
          <w:szCs w:val="23"/>
        </w:rPr>
        <w:t xml:space="preserve">" of forests in the eastern United States. Bioscience </w:t>
      </w:r>
      <w:r w:rsidRPr="00FF6677">
        <w:rPr>
          <w:bCs/>
          <w:sz w:val="23"/>
          <w:szCs w:val="23"/>
        </w:rPr>
        <w:t>58</w:t>
      </w:r>
      <w:r w:rsidRPr="00FF6677">
        <w:rPr>
          <w:sz w:val="23"/>
          <w:szCs w:val="23"/>
        </w:rPr>
        <w:t>:123-138.</w:t>
      </w:r>
    </w:p>
    <w:p w:rsidRPr="00FF6677" w:rsidR="0006116F" w:rsidP="0006116F" w:rsidRDefault="0006116F" w14:paraId="525F5D94" w14:textId="2F95E42A">
      <w:pPr>
        <w:rPr>
          <w:sz w:val="23"/>
          <w:szCs w:val="23"/>
        </w:rPr>
      </w:pPr>
    </w:p>
    <w:p w:rsidRPr="00FF6677" w:rsidR="0006116F" w:rsidP="0006116F" w:rsidRDefault="0006116F" w14:paraId="65E6BB09" w14:textId="77777777">
      <w:r w:rsidRPr="00FF6677">
        <w:t xml:space="preserve">Lafon, C. W., J. A. Hoss, and H. D. </w:t>
      </w:r>
      <w:proofErr w:type="spellStart"/>
      <w:r w:rsidRPr="00FF6677">
        <w:t>Grissino</w:t>
      </w:r>
      <w:proofErr w:type="spellEnd"/>
      <w:r w:rsidRPr="00FF6677">
        <w:t>-Mayer. 2005. The contemporary fire regime of the central Appalachian Mountains and its relation to climate. Physical Geography 26:126-146.</w:t>
      </w:r>
    </w:p>
    <w:p w:rsidRPr="00FF6677" w:rsidR="0006116F" w:rsidP="0006116F" w:rsidRDefault="0006116F" w14:paraId="097F97D9" w14:textId="77777777"/>
    <w:p w:rsidRPr="00FF6677" w:rsidR="0006116F" w:rsidP="0006116F" w:rsidRDefault="0006116F" w14:paraId="6AC3AA6A" w14:textId="77777777">
      <w:r w:rsidRPr="00FF6677">
        <w:t xml:space="preserve">Silver, E. J., J. H. Speer, et al. (2013). "Fire History and Age Structure of an </w:t>
      </w:r>
      <w:proofErr w:type="spellStart"/>
      <w:r w:rsidRPr="00FF6677">
        <w:t>Oakpine</w:t>
      </w:r>
      <w:proofErr w:type="spellEnd"/>
      <w:r w:rsidRPr="00FF6677">
        <w:t xml:space="preserve"> Forest on Price Mountain, Virginia, USA." Natural Areas Journal 33(4): 440-446.</w:t>
      </w:r>
    </w:p>
    <w:p w:rsidRPr="00FF6677" w:rsidR="0006116F" w:rsidP="0006116F" w:rsidRDefault="0006116F" w14:paraId="6F6D9366" w14:textId="77777777"/>
    <w:p w:rsidRPr="00FF6677" w:rsidR="0006116F" w:rsidP="0006116F" w:rsidRDefault="0006116F" w14:paraId="59BCA9A9" w14:textId="77777777">
      <w:pPr>
        <w:rPr>
          <w:sz w:val="23"/>
          <w:szCs w:val="23"/>
        </w:rPr>
      </w:pPr>
      <w:r w:rsidRPr="00FF6677">
        <w:rPr>
          <w:sz w:val="23"/>
          <w:szCs w:val="23"/>
        </w:rPr>
        <w:t xml:space="preserve">Waldrop, T. A. and P. H. Brose. 1999. A comparison of fire intensity levels for stand replacement of </w:t>
      </w:r>
      <w:proofErr w:type="gramStart"/>
      <w:r w:rsidRPr="00FF6677">
        <w:rPr>
          <w:sz w:val="23"/>
          <w:szCs w:val="23"/>
        </w:rPr>
        <w:t>table mountain</w:t>
      </w:r>
      <w:proofErr w:type="gramEnd"/>
      <w:r w:rsidRPr="00FF6677">
        <w:rPr>
          <w:sz w:val="23"/>
          <w:szCs w:val="23"/>
        </w:rPr>
        <w:t xml:space="preserve"> pine (Pinus </w:t>
      </w:r>
      <w:proofErr w:type="spellStart"/>
      <w:r w:rsidRPr="00FF6677">
        <w:rPr>
          <w:sz w:val="23"/>
          <w:szCs w:val="23"/>
        </w:rPr>
        <w:t>pungens</w:t>
      </w:r>
      <w:proofErr w:type="spellEnd"/>
      <w:r w:rsidRPr="00FF6677">
        <w:rPr>
          <w:sz w:val="23"/>
          <w:szCs w:val="23"/>
        </w:rPr>
        <w:t xml:space="preserve"> Lamb.). Forest Ecology and Management </w:t>
      </w:r>
      <w:r w:rsidRPr="00FF6677">
        <w:rPr>
          <w:bCs/>
          <w:sz w:val="23"/>
          <w:szCs w:val="23"/>
        </w:rPr>
        <w:t>113</w:t>
      </w:r>
      <w:r w:rsidRPr="00FF6677">
        <w:rPr>
          <w:sz w:val="23"/>
          <w:szCs w:val="23"/>
        </w:rPr>
        <w:t>:155-166.</w:t>
      </w:r>
    </w:p>
    <w:p w:rsidRPr="00FF6677" w:rsidR="0006116F" w:rsidP="0006116F" w:rsidRDefault="0006116F" w14:paraId="35C5B11B" w14:textId="77777777">
      <w:pPr>
        <w:rPr>
          <w:sz w:val="23"/>
          <w:szCs w:val="23"/>
        </w:rPr>
      </w:pPr>
    </w:p>
    <w:p w:rsidRPr="00FF6677" w:rsidR="0006116F" w:rsidP="0006116F" w:rsidRDefault="0006116F" w14:paraId="7C28242F" w14:textId="77777777">
      <w:pPr>
        <w:rPr>
          <w:sz w:val="23"/>
          <w:szCs w:val="23"/>
        </w:rPr>
      </w:pPr>
      <w:r w:rsidRPr="00FF6677">
        <w:rPr>
          <w:sz w:val="23"/>
          <w:szCs w:val="23"/>
        </w:rPr>
        <w:t xml:space="preserve">Welch, N. T., T. A. Waldrop, and E. R. Buckner. 2000. Response of southern Appalachian </w:t>
      </w:r>
      <w:proofErr w:type="gramStart"/>
      <w:r w:rsidRPr="00FF6677">
        <w:rPr>
          <w:sz w:val="23"/>
          <w:szCs w:val="23"/>
        </w:rPr>
        <w:t>table mountain</w:t>
      </w:r>
      <w:proofErr w:type="gramEnd"/>
      <w:r w:rsidRPr="00FF6677">
        <w:rPr>
          <w:sz w:val="23"/>
          <w:szCs w:val="23"/>
        </w:rPr>
        <w:t xml:space="preserve"> pine (Pinus </w:t>
      </w:r>
      <w:proofErr w:type="spellStart"/>
      <w:r w:rsidRPr="00FF6677">
        <w:rPr>
          <w:sz w:val="23"/>
          <w:szCs w:val="23"/>
        </w:rPr>
        <w:t>pungens</w:t>
      </w:r>
      <w:proofErr w:type="spellEnd"/>
      <w:r w:rsidRPr="00FF6677">
        <w:rPr>
          <w:sz w:val="23"/>
          <w:szCs w:val="23"/>
        </w:rPr>
        <w:t>) and pitch pine (P-</w:t>
      </w:r>
      <w:proofErr w:type="spellStart"/>
      <w:r w:rsidRPr="00FF6677">
        <w:rPr>
          <w:sz w:val="23"/>
          <w:szCs w:val="23"/>
        </w:rPr>
        <w:t>rigida</w:t>
      </w:r>
      <w:proofErr w:type="spellEnd"/>
      <w:r w:rsidRPr="00FF6677">
        <w:rPr>
          <w:sz w:val="23"/>
          <w:szCs w:val="23"/>
        </w:rPr>
        <w:t xml:space="preserve">) stands to prescribed burning. Forest Ecology and Management </w:t>
      </w:r>
      <w:r w:rsidRPr="00FF6677">
        <w:rPr>
          <w:bCs/>
          <w:sz w:val="23"/>
          <w:szCs w:val="23"/>
        </w:rPr>
        <w:t>136</w:t>
      </w:r>
      <w:r w:rsidRPr="00FF6677">
        <w:rPr>
          <w:sz w:val="23"/>
          <w:szCs w:val="23"/>
        </w:rPr>
        <w:t>:185-197.</w:t>
      </w:r>
    </w:p>
    <w:p w:rsidRPr="00FF6677" w:rsidR="0006116F" w:rsidP="0006116F" w:rsidRDefault="0006116F" w14:paraId="2B0114F0" w14:textId="77777777"/>
    <w:p w:rsidRPr="00FF6677" w:rsidR="0006116F" w:rsidP="0006116F" w:rsidRDefault="0006116F" w14:paraId="638D0A63" w14:textId="77777777">
      <w:r w:rsidRPr="00FF6677">
        <w:rPr>
          <w:sz w:val="23"/>
          <w:szCs w:val="23"/>
        </w:rPr>
        <w:t xml:space="preserve">Woods, F. W. and R. E. Shanks. 1959. Natural replacement of chestnut by other species in the Great Smoky Mountains National-Park. Ecology </w:t>
      </w:r>
      <w:r w:rsidRPr="00FF6677">
        <w:rPr>
          <w:bCs/>
          <w:sz w:val="23"/>
          <w:szCs w:val="23"/>
        </w:rPr>
        <w:t>40</w:t>
      </w:r>
      <w:r w:rsidRPr="00FF6677">
        <w:rPr>
          <w:sz w:val="23"/>
          <w:szCs w:val="23"/>
        </w:rPr>
        <w:t>:349-361.</w:t>
      </w:r>
    </w:p>
    <w:p w:rsidRPr="00FF6677" w:rsidR="0006116F" w:rsidP="00C62C49" w:rsidRDefault="0006116F" w14:paraId="0E493AB5" w14:textId="77777777"/>
    <w:p w:rsidRPr="00FF6677" w:rsidR="004D5F12" w:rsidP="00C62C49" w:rsidRDefault="004D5F12" w14:paraId="505DE70D" w14:textId="77777777"/>
    <w:sectPr w:rsidRPr="00FF6677"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3C2" w:rsidRDefault="00EF23C2" w14:paraId="2ACC4946" w14:textId="77777777">
      <w:r>
        <w:separator/>
      </w:r>
    </w:p>
  </w:endnote>
  <w:endnote w:type="continuationSeparator" w:id="0">
    <w:p w:rsidR="00EF23C2" w:rsidRDefault="00EF23C2" w14:paraId="4B6D2442" w14:textId="77777777">
      <w:r>
        <w:continuationSeparator/>
      </w:r>
    </w:p>
  </w:endnote>
  <w:endnote w:type="continuationNotice" w:id="1">
    <w:p w:rsidR="00EF23C2" w:rsidRDefault="00EF23C2" w14:paraId="7A15985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CBA" w:rsidP="00C62C49" w:rsidRDefault="00824CBA" w14:paraId="5D5A8FED"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3C2" w:rsidRDefault="00EF23C2" w14:paraId="7AC8A04F" w14:textId="77777777">
      <w:r>
        <w:separator/>
      </w:r>
    </w:p>
  </w:footnote>
  <w:footnote w:type="continuationSeparator" w:id="0">
    <w:p w:rsidR="00EF23C2" w:rsidRDefault="00EF23C2" w14:paraId="069964F2" w14:textId="77777777">
      <w:r>
        <w:continuationSeparator/>
      </w:r>
    </w:p>
  </w:footnote>
  <w:footnote w:type="continuationNotice" w:id="1">
    <w:p w:rsidR="00EF23C2" w:rsidRDefault="00EF23C2" w14:paraId="4CBE6B6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CBA" w:rsidP="00C62C49" w:rsidRDefault="00824CBA" w14:paraId="0014DBA4"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AA27006"/>
    <w:multiLevelType w:val="hybridMultilevel"/>
    <w:tmpl w:val="CFCA07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72"/>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C4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37A66"/>
    <w:rsid w:val="00040BD4"/>
    <w:rsid w:val="00040CD5"/>
    <w:rsid w:val="00041178"/>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116F"/>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2F0E"/>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238C"/>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0B7E"/>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0A75"/>
    <w:rsid w:val="0037120A"/>
    <w:rsid w:val="00373BCB"/>
    <w:rsid w:val="003740C2"/>
    <w:rsid w:val="00381A8F"/>
    <w:rsid w:val="00381B77"/>
    <w:rsid w:val="003866DA"/>
    <w:rsid w:val="00393EB8"/>
    <w:rsid w:val="00394648"/>
    <w:rsid w:val="00394BEC"/>
    <w:rsid w:val="00395288"/>
    <w:rsid w:val="003952B5"/>
    <w:rsid w:val="00396BE9"/>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27D0"/>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3F7A80"/>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4A85"/>
    <w:rsid w:val="00525CCF"/>
    <w:rsid w:val="00525EBF"/>
    <w:rsid w:val="00526D42"/>
    <w:rsid w:val="00527467"/>
    <w:rsid w:val="00530860"/>
    <w:rsid w:val="00531069"/>
    <w:rsid w:val="00531D5A"/>
    <w:rsid w:val="00532DE8"/>
    <w:rsid w:val="00534DFA"/>
    <w:rsid w:val="00534E2F"/>
    <w:rsid w:val="005365CB"/>
    <w:rsid w:val="00537441"/>
    <w:rsid w:val="005433A4"/>
    <w:rsid w:val="00543CCB"/>
    <w:rsid w:val="00544162"/>
    <w:rsid w:val="005449C0"/>
    <w:rsid w:val="00546B88"/>
    <w:rsid w:val="00551935"/>
    <w:rsid w:val="00552353"/>
    <w:rsid w:val="00552518"/>
    <w:rsid w:val="00554272"/>
    <w:rsid w:val="005556C1"/>
    <w:rsid w:val="00555953"/>
    <w:rsid w:val="00555A6B"/>
    <w:rsid w:val="00555B2C"/>
    <w:rsid w:val="005563FC"/>
    <w:rsid w:val="00560514"/>
    <w:rsid w:val="00560E93"/>
    <w:rsid w:val="00564991"/>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3648"/>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D8C"/>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B23"/>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392"/>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B77BD"/>
    <w:rsid w:val="007C02DA"/>
    <w:rsid w:val="007C1BBF"/>
    <w:rsid w:val="007C1CCE"/>
    <w:rsid w:val="007C3727"/>
    <w:rsid w:val="007C59C9"/>
    <w:rsid w:val="007C77FA"/>
    <w:rsid w:val="007C7AF3"/>
    <w:rsid w:val="007D1770"/>
    <w:rsid w:val="007D282F"/>
    <w:rsid w:val="007D4159"/>
    <w:rsid w:val="007E212C"/>
    <w:rsid w:val="007E2F4F"/>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4CBA"/>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5D60"/>
    <w:rsid w:val="0086611D"/>
    <w:rsid w:val="00866FB4"/>
    <w:rsid w:val="0086726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3D7B"/>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0A1"/>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47D1"/>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14D4"/>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8D0"/>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2C49"/>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28DD"/>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380"/>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1C3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E87"/>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1603"/>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E27"/>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64E"/>
    <w:rsid w:val="00E42A66"/>
    <w:rsid w:val="00E42FE1"/>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666"/>
    <w:rsid w:val="00E77F24"/>
    <w:rsid w:val="00E80EA4"/>
    <w:rsid w:val="00E813CF"/>
    <w:rsid w:val="00E81752"/>
    <w:rsid w:val="00E81A64"/>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23C2"/>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B8E"/>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14E8"/>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6677"/>
    <w:rsid w:val="00FF73B0"/>
    <w:rsid w:val="7E7C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3D744"/>
  <w15:docId w15:val="{8EABE64F-388D-4DA5-A96C-CEE86668BE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65D60"/>
    <w:rPr>
      <w:rFonts w:ascii="Tahoma" w:hAnsi="Tahoma" w:cs="Tahoma"/>
      <w:sz w:val="16"/>
      <w:szCs w:val="16"/>
    </w:rPr>
  </w:style>
  <w:style w:type="character" w:styleId="BalloonTextChar" w:customStyle="1">
    <w:name w:val="Balloon Text Char"/>
    <w:basedOn w:val="DefaultParagraphFont"/>
    <w:link w:val="BalloonText"/>
    <w:uiPriority w:val="99"/>
    <w:semiHidden/>
    <w:rsid w:val="00865D60"/>
    <w:rPr>
      <w:rFonts w:ascii="Tahoma" w:hAnsi="Tahoma" w:cs="Tahoma"/>
      <w:sz w:val="16"/>
      <w:szCs w:val="16"/>
    </w:rPr>
  </w:style>
  <w:style w:type="character" w:styleId="Hyperlink">
    <w:name w:val="Hyperlink"/>
    <w:basedOn w:val="DefaultParagraphFont"/>
    <w:rsid w:val="00CD28DD"/>
    <w:rPr>
      <w:color w:val="0000FF" w:themeColor="hyperlink"/>
      <w:u w:val="single"/>
    </w:rPr>
  </w:style>
  <w:style w:type="paragraph" w:styleId="ListParagraph">
    <w:name w:val="List Paragraph"/>
    <w:basedOn w:val="Normal"/>
    <w:uiPriority w:val="34"/>
    <w:qFormat/>
    <w:rsid w:val="00524A85"/>
    <w:pPr>
      <w:ind w:left="720"/>
    </w:pPr>
    <w:rPr>
      <w:rFonts w:ascii="Calibri" w:hAnsi="Calibri" w:eastAsiaTheme="minorHAnsi"/>
      <w:sz w:val="22"/>
      <w:szCs w:val="22"/>
    </w:rPr>
  </w:style>
  <w:style w:type="character" w:styleId="CommentReference">
    <w:name w:val="annotation reference"/>
    <w:basedOn w:val="DefaultParagraphFont"/>
    <w:uiPriority w:val="99"/>
    <w:semiHidden/>
    <w:unhideWhenUsed/>
    <w:rsid w:val="00A510A1"/>
    <w:rPr>
      <w:sz w:val="16"/>
      <w:szCs w:val="16"/>
    </w:rPr>
  </w:style>
  <w:style w:type="paragraph" w:styleId="CommentText">
    <w:name w:val="annotation text"/>
    <w:basedOn w:val="Normal"/>
    <w:link w:val="CommentTextChar"/>
    <w:uiPriority w:val="99"/>
    <w:semiHidden/>
    <w:unhideWhenUsed/>
    <w:rsid w:val="00A510A1"/>
    <w:rPr>
      <w:sz w:val="20"/>
      <w:szCs w:val="20"/>
    </w:rPr>
  </w:style>
  <w:style w:type="character" w:styleId="CommentTextChar" w:customStyle="1">
    <w:name w:val="Comment Text Char"/>
    <w:basedOn w:val="DefaultParagraphFont"/>
    <w:link w:val="CommentText"/>
    <w:uiPriority w:val="99"/>
    <w:semiHidden/>
    <w:rsid w:val="00A510A1"/>
  </w:style>
  <w:style w:type="paragraph" w:styleId="CommentSubject">
    <w:name w:val="annotation subject"/>
    <w:basedOn w:val="CommentText"/>
    <w:next w:val="CommentText"/>
    <w:link w:val="CommentSubjectChar"/>
    <w:uiPriority w:val="99"/>
    <w:semiHidden/>
    <w:unhideWhenUsed/>
    <w:rsid w:val="00A510A1"/>
    <w:rPr>
      <w:b/>
      <w:bCs/>
    </w:rPr>
  </w:style>
  <w:style w:type="character" w:styleId="CommentSubjectChar" w:customStyle="1">
    <w:name w:val="Comment Subject Char"/>
    <w:basedOn w:val="CommentTextChar"/>
    <w:link w:val="CommentSubject"/>
    <w:uiPriority w:val="99"/>
    <w:semiHidden/>
    <w:rsid w:val="00A510A1"/>
    <w:rPr>
      <w:b/>
      <w:bCs/>
    </w:rPr>
  </w:style>
  <w:style w:type="character" w:styleId="FollowedHyperlink">
    <w:name w:val="FollowedHyperlink"/>
    <w:basedOn w:val="DefaultParagraphFont"/>
    <w:uiPriority w:val="99"/>
    <w:semiHidden/>
    <w:unhideWhenUsed/>
    <w:rsid w:val="008672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4864">
      <w:bodyDiv w:val="1"/>
      <w:marLeft w:val="0"/>
      <w:marRight w:val="0"/>
      <w:marTop w:val="0"/>
      <w:marBottom w:val="0"/>
      <w:divBdr>
        <w:top w:val="none" w:sz="0" w:space="0" w:color="auto"/>
        <w:left w:val="none" w:sz="0" w:space="0" w:color="auto"/>
        <w:bottom w:val="none" w:sz="0" w:space="0" w:color="auto"/>
        <w:right w:val="none" w:sz="0" w:space="0" w:color="auto"/>
      </w:divBdr>
    </w:div>
    <w:div w:id="121615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Randy Swaty</lastModifiedBy>
  <revision>3</revision>
  <lastPrinted>2017-03-10T19:33:00.0000000Z</lastPrinted>
  <dcterms:created xsi:type="dcterms:W3CDTF">2018-03-06T17:10:00.0000000Z</dcterms:created>
  <dcterms:modified xsi:type="dcterms:W3CDTF">2018-08-22T13:33:44.4280203Z</dcterms:modified>
</coreProperties>
</file>