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29E" w:rsidP="004B629E" w:rsidRDefault="004B629E">
      <w:pPr>
        <w:pStyle w:val="BpSTitle"/>
      </w:pPr>
      <w:r>
        <w:t>13210</w:t>
      </w:r>
    </w:p>
    <w:p w:rsidR="004B629E" w:rsidP="004B629E" w:rsidRDefault="004B629E">
      <w:pPr>
        <w:pStyle w:val="BpSTitle"/>
      </w:pPr>
      <w:r>
        <w:t>South-Central Interior Mesophytic Forest</w:t>
      </w:r>
    </w:p>
    <w:p w:rsidR="004B629E" w:rsidP="004B629E" w:rsidRDefault="004B629E">
      <w:r>
        <w:t xmlns:w="http://schemas.openxmlformats.org/wordprocessingml/2006/main">BpS Model/Description Version: Aug. 2020</w:t>
      </w:r>
      <w:r>
        <w:tab/>
      </w:r>
      <w:r>
        <w:tab/>
      </w:r>
      <w:r>
        <w:tab/>
      </w:r>
      <w:r>
        <w:tab/>
      </w:r>
      <w:r>
        <w:tab/>
      </w:r>
      <w:r>
        <w:tab/>
      </w:r>
      <w:r>
        <w:tab/>
      </w:r>
    </w:p>
    <w:p w:rsidR="00021584" w:rsidP="004B629E" w:rsidRDefault="00021584">
      <w:r>
        <w:tab/>
      </w:r>
      <w:r>
        <w:tab/>
      </w:r>
      <w:r>
        <w:tab/>
      </w:r>
      <w:r>
        <w:tab/>
      </w:r>
      <w:r>
        <w:tab/>
      </w:r>
      <w:r>
        <w:tab/>
      </w:r>
      <w:r>
        <w:tab/>
      </w:r>
      <w:r>
        <w:tab/>
      </w:r>
      <w:r>
        <w:tab/>
      </w:r>
      <w:r>
        <w:tab/>
        <w:t>Update: 3/18</w:t>
      </w:r>
    </w:p>
    <w:p w:rsidR="004B629E" w:rsidP="004B629E" w:rsidRDefault="004B629E"/>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44"/>
        <w:gridCol w:w="2712"/>
        <w:gridCol w:w="1392"/>
        <w:gridCol w:w="852"/>
      </w:tblGrid>
      <w:tr w:rsidRPr="004B629E" w:rsidR="004B629E" w:rsidTr="004B629E">
        <w:tc>
          <w:tcPr>
            <w:tcW w:w="1944" w:type="dxa"/>
            <w:tcBorders>
              <w:top w:val="single" w:color="auto" w:sz="2" w:space="0"/>
              <w:left w:val="single" w:color="auto" w:sz="12" w:space="0"/>
              <w:bottom w:val="single" w:color="000000" w:sz="12" w:space="0"/>
            </w:tcBorders>
            <w:shd w:val="clear" w:color="auto" w:fill="auto"/>
          </w:tcPr>
          <w:p w:rsidRPr="004B629E" w:rsidR="004B629E" w:rsidP="007D172B" w:rsidRDefault="004B629E">
            <w:pPr>
              <w:rPr>
                <w:b/>
                <w:bCs/>
              </w:rPr>
            </w:pPr>
            <w:r w:rsidRPr="004B629E">
              <w:rPr>
                <w:b/>
                <w:bCs/>
              </w:rPr>
              <w:t>Modelers</w:t>
            </w:r>
          </w:p>
        </w:tc>
        <w:tc>
          <w:tcPr>
            <w:tcW w:w="2712" w:type="dxa"/>
            <w:tcBorders>
              <w:top w:val="single" w:color="auto" w:sz="2" w:space="0"/>
              <w:bottom w:val="single" w:color="000000" w:sz="12" w:space="0"/>
              <w:right w:val="single" w:color="000000" w:sz="12" w:space="0"/>
            </w:tcBorders>
            <w:shd w:val="clear" w:color="auto" w:fill="auto"/>
          </w:tcPr>
          <w:p w:rsidRPr="004B629E" w:rsidR="004B629E" w:rsidP="007D172B" w:rsidRDefault="004B629E">
            <w:pPr>
              <w:rPr>
                <w:b/>
                <w:bCs/>
              </w:rPr>
            </w:pPr>
          </w:p>
        </w:tc>
        <w:tc>
          <w:tcPr>
            <w:tcW w:w="1392" w:type="dxa"/>
            <w:tcBorders>
              <w:top w:val="single" w:color="auto" w:sz="2" w:space="0"/>
              <w:left w:val="single" w:color="000000" w:sz="12" w:space="0"/>
              <w:bottom w:val="single" w:color="000000" w:sz="12" w:space="0"/>
            </w:tcBorders>
            <w:shd w:val="clear" w:color="auto" w:fill="auto"/>
          </w:tcPr>
          <w:p w:rsidRPr="004B629E" w:rsidR="004B629E" w:rsidP="007D172B" w:rsidRDefault="004B629E">
            <w:pPr>
              <w:rPr>
                <w:b/>
                <w:bCs/>
              </w:rPr>
            </w:pPr>
            <w:r w:rsidRPr="004B629E">
              <w:rPr>
                <w:b/>
                <w:bCs/>
              </w:rPr>
              <w:t>Reviewers</w:t>
            </w:r>
          </w:p>
        </w:tc>
        <w:tc>
          <w:tcPr>
            <w:tcW w:w="852" w:type="dxa"/>
            <w:tcBorders>
              <w:top w:val="single" w:color="auto" w:sz="2" w:space="0"/>
              <w:bottom w:val="single" w:color="000000" w:sz="12" w:space="0"/>
            </w:tcBorders>
            <w:shd w:val="clear" w:color="auto" w:fill="auto"/>
          </w:tcPr>
          <w:p w:rsidRPr="004B629E" w:rsidR="004B629E" w:rsidP="007D172B" w:rsidRDefault="004B629E">
            <w:pPr>
              <w:rPr>
                <w:b/>
                <w:bCs/>
              </w:rPr>
            </w:pPr>
          </w:p>
        </w:tc>
      </w:tr>
      <w:tr w:rsidRPr="004B629E" w:rsidR="004B629E" w:rsidTr="004B629E">
        <w:tc>
          <w:tcPr>
            <w:tcW w:w="1944" w:type="dxa"/>
            <w:tcBorders>
              <w:top w:val="single" w:color="000000" w:sz="12" w:space="0"/>
              <w:left w:val="single" w:color="auto" w:sz="12" w:space="0"/>
            </w:tcBorders>
            <w:shd w:val="clear" w:color="auto" w:fill="auto"/>
          </w:tcPr>
          <w:p w:rsidRPr="004B629E" w:rsidR="004B629E" w:rsidP="007D172B" w:rsidRDefault="004B629E">
            <w:pPr>
              <w:rPr>
                <w:bCs/>
              </w:rPr>
            </w:pPr>
            <w:r w:rsidRPr="004B629E">
              <w:rPr>
                <w:bCs/>
              </w:rPr>
              <w:t>Kim J. Brown</w:t>
            </w:r>
          </w:p>
        </w:tc>
        <w:tc>
          <w:tcPr>
            <w:tcW w:w="2712" w:type="dxa"/>
            <w:tcBorders>
              <w:top w:val="single" w:color="000000" w:sz="12" w:space="0"/>
              <w:right w:val="single" w:color="000000" w:sz="12" w:space="0"/>
            </w:tcBorders>
            <w:shd w:val="clear" w:color="auto" w:fill="auto"/>
          </w:tcPr>
          <w:p w:rsidRPr="004B629E" w:rsidR="004B629E" w:rsidP="007D172B" w:rsidRDefault="004B629E">
            <w:r w:rsidRPr="004B629E">
              <w:t>treebiology@gmail.com</w:t>
            </w:r>
          </w:p>
        </w:tc>
        <w:tc>
          <w:tcPr>
            <w:tcW w:w="1392" w:type="dxa"/>
            <w:tcBorders>
              <w:top w:val="single" w:color="000000" w:sz="12" w:space="0"/>
              <w:left w:val="single" w:color="000000" w:sz="12" w:space="0"/>
            </w:tcBorders>
            <w:shd w:val="clear" w:color="auto" w:fill="auto"/>
          </w:tcPr>
          <w:p w:rsidRPr="004B629E" w:rsidR="004B629E" w:rsidP="007D172B" w:rsidRDefault="004B629E">
            <w:r w:rsidRPr="004B629E">
              <w:t>None</w:t>
            </w:r>
          </w:p>
        </w:tc>
        <w:tc>
          <w:tcPr>
            <w:tcW w:w="852" w:type="dxa"/>
            <w:tcBorders>
              <w:top w:val="single" w:color="000000" w:sz="12" w:space="0"/>
            </w:tcBorders>
            <w:shd w:val="clear" w:color="auto" w:fill="auto"/>
          </w:tcPr>
          <w:p w:rsidRPr="004B629E" w:rsidR="004B629E" w:rsidP="007D172B" w:rsidRDefault="004B629E">
            <w:r w:rsidRPr="004B629E">
              <w:t>None</w:t>
            </w:r>
          </w:p>
        </w:tc>
      </w:tr>
      <w:tr w:rsidRPr="004B629E" w:rsidR="004B629E" w:rsidTr="004B629E">
        <w:tc>
          <w:tcPr>
            <w:tcW w:w="1944" w:type="dxa"/>
            <w:tcBorders>
              <w:left w:val="single" w:color="auto" w:sz="12" w:space="0"/>
            </w:tcBorders>
            <w:shd w:val="clear" w:color="auto" w:fill="auto"/>
          </w:tcPr>
          <w:p w:rsidRPr="004B629E" w:rsidR="004B629E" w:rsidP="007D172B" w:rsidRDefault="004B629E">
            <w:pPr>
              <w:rPr>
                <w:bCs/>
              </w:rPr>
            </w:pPr>
            <w:r w:rsidRPr="004B629E">
              <w:rPr>
                <w:bCs/>
              </w:rPr>
              <w:t>Carlen Emanuel</w:t>
            </w:r>
          </w:p>
        </w:tc>
        <w:tc>
          <w:tcPr>
            <w:tcW w:w="2712" w:type="dxa"/>
            <w:tcBorders>
              <w:right w:val="single" w:color="000000" w:sz="12" w:space="0"/>
            </w:tcBorders>
            <w:shd w:val="clear" w:color="auto" w:fill="auto"/>
          </w:tcPr>
          <w:p w:rsidRPr="004B629E" w:rsidR="004B629E" w:rsidP="007D172B" w:rsidRDefault="004B629E">
            <w:r w:rsidRPr="004B629E">
              <w:t>cemanuel@tnc.org</w:t>
            </w:r>
          </w:p>
        </w:tc>
        <w:tc>
          <w:tcPr>
            <w:tcW w:w="1392" w:type="dxa"/>
            <w:tcBorders>
              <w:left w:val="single" w:color="000000" w:sz="12" w:space="0"/>
            </w:tcBorders>
            <w:shd w:val="clear" w:color="auto" w:fill="auto"/>
          </w:tcPr>
          <w:p w:rsidRPr="004B629E" w:rsidR="004B629E" w:rsidP="007D172B" w:rsidRDefault="004B629E">
            <w:r w:rsidRPr="004B629E">
              <w:t>None</w:t>
            </w:r>
          </w:p>
        </w:tc>
        <w:tc>
          <w:tcPr>
            <w:tcW w:w="852" w:type="dxa"/>
            <w:shd w:val="clear" w:color="auto" w:fill="auto"/>
          </w:tcPr>
          <w:p w:rsidRPr="004B629E" w:rsidR="004B629E" w:rsidP="007D172B" w:rsidRDefault="004B629E">
            <w:r w:rsidRPr="004B629E">
              <w:t>None</w:t>
            </w:r>
          </w:p>
        </w:tc>
      </w:tr>
      <w:tr w:rsidRPr="004B629E" w:rsidR="004B629E" w:rsidTr="004B629E">
        <w:tc>
          <w:tcPr>
            <w:tcW w:w="1944" w:type="dxa"/>
            <w:tcBorders>
              <w:left w:val="single" w:color="auto" w:sz="12" w:space="0"/>
              <w:bottom w:val="single" w:color="auto" w:sz="2" w:space="0"/>
            </w:tcBorders>
            <w:shd w:val="clear" w:color="auto" w:fill="auto"/>
          </w:tcPr>
          <w:p w:rsidRPr="004B629E" w:rsidR="004B629E" w:rsidP="007D172B" w:rsidRDefault="004B629E">
            <w:pPr>
              <w:rPr>
                <w:bCs/>
              </w:rPr>
            </w:pPr>
            <w:r w:rsidRPr="004B629E">
              <w:rPr>
                <w:bCs/>
              </w:rPr>
              <w:t>None</w:t>
            </w:r>
          </w:p>
        </w:tc>
        <w:tc>
          <w:tcPr>
            <w:tcW w:w="2712" w:type="dxa"/>
            <w:tcBorders>
              <w:right w:val="single" w:color="000000" w:sz="12" w:space="0"/>
            </w:tcBorders>
            <w:shd w:val="clear" w:color="auto" w:fill="auto"/>
          </w:tcPr>
          <w:p w:rsidRPr="004B629E" w:rsidR="004B629E" w:rsidP="007D172B" w:rsidRDefault="004B629E">
            <w:r w:rsidRPr="004B629E">
              <w:t>None</w:t>
            </w:r>
          </w:p>
        </w:tc>
        <w:tc>
          <w:tcPr>
            <w:tcW w:w="1392" w:type="dxa"/>
            <w:tcBorders>
              <w:left w:val="single" w:color="000000" w:sz="12" w:space="0"/>
              <w:bottom w:val="single" w:color="auto" w:sz="2" w:space="0"/>
            </w:tcBorders>
            <w:shd w:val="clear" w:color="auto" w:fill="auto"/>
          </w:tcPr>
          <w:p w:rsidRPr="004B629E" w:rsidR="004B629E" w:rsidP="007D172B" w:rsidRDefault="004B629E">
            <w:r w:rsidRPr="004B629E">
              <w:t>None</w:t>
            </w:r>
          </w:p>
        </w:tc>
        <w:tc>
          <w:tcPr>
            <w:tcW w:w="852" w:type="dxa"/>
            <w:shd w:val="clear" w:color="auto" w:fill="auto"/>
          </w:tcPr>
          <w:p w:rsidRPr="004B629E" w:rsidR="004B629E" w:rsidP="007D172B" w:rsidRDefault="004B629E">
            <w:r w:rsidRPr="004B629E">
              <w:t>None</w:t>
            </w:r>
          </w:p>
        </w:tc>
      </w:tr>
    </w:tbl>
    <w:p w:rsidRPr="001417A9" w:rsidR="004B629E" w:rsidP="004B629E" w:rsidRDefault="001417A9">
      <w:r w:rsidRPr="001417A9">
        <w:rPr>
          <w:b/>
        </w:rPr>
        <w:t xml:space="preserve">Reviewed by: </w:t>
      </w:r>
      <w:r>
        <w:t>Randy Swaty</w:t>
      </w:r>
    </w:p>
    <w:p w:rsidR="004B629E" w:rsidP="004B629E" w:rsidRDefault="004B629E">
      <w:pPr>
        <w:pStyle w:val="InfoPara"/>
      </w:pPr>
      <w:r>
        <w:t>Vegetation Type</w:t>
      </w:r>
    </w:p>
    <w:p w:rsidR="004B629E" w:rsidP="004B629E" w:rsidRDefault="004B629E">
      <w:r>
        <w:t>Forest and Woodland</w:t>
      </w:r>
    </w:p>
    <w:p w:rsidR="004B629E" w:rsidP="004B629E" w:rsidRDefault="004B629E">
      <w:pPr>
        <w:pStyle w:val="InfoPara"/>
      </w:pPr>
      <w:r>
        <w:t>Map Zones</w:t>
      </w:r>
    </w:p>
    <w:p w:rsidR="00C91376" w:rsidP="00C91376" w:rsidRDefault="00A21EC0">
      <w:r>
        <w:t xml:space="preserve">61, </w:t>
      </w:r>
      <w:r w:rsidR="00C91376">
        <w:t>63</w:t>
      </w:r>
    </w:p>
    <w:p w:rsidR="004B629E" w:rsidP="004B629E" w:rsidRDefault="004B629E">
      <w:pPr>
        <w:pStyle w:val="InfoPara"/>
      </w:pPr>
      <w:r>
        <w:t>Geographic Range</w:t>
      </w:r>
    </w:p>
    <w:p w:rsidR="004B629E" w:rsidP="004B629E" w:rsidRDefault="004B629E">
      <w:r>
        <w:t xml:space="preserve">The mixed-mesophytic forest region (Küchler 1964) </w:t>
      </w:r>
      <w:proofErr w:type="gramStart"/>
      <w:r>
        <w:t>is located in</w:t>
      </w:r>
      <w:proofErr w:type="gramEnd"/>
      <w:r>
        <w:t xml:space="preserve"> two of Bailey’s ecoregion sections (McNab and Avers</w:t>
      </w:r>
      <w:r w:rsidR="00021584">
        <w:t xml:space="preserve"> </w:t>
      </w:r>
      <w:r>
        <w:t>1994). It includes the southern portion of the Southern Unglaciated Allegheny Plateau Section (southeastern O</w:t>
      </w:r>
      <w:r w:rsidR="00021584">
        <w:t>hio</w:t>
      </w:r>
      <w:r>
        <w:t>, western West V</w:t>
      </w:r>
      <w:r w:rsidR="00021584">
        <w:t>irginia</w:t>
      </w:r>
      <w:r>
        <w:t>, northeastern K</w:t>
      </w:r>
      <w:r w:rsidR="00021584">
        <w:t>entucky</w:t>
      </w:r>
      <w:r>
        <w:t>). It also covers the Northern Cumberland Plateau Section (eastern K</w:t>
      </w:r>
      <w:r w:rsidR="00021584">
        <w:t>entucky</w:t>
      </w:r>
      <w:r>
        <w:t xml:space="preserve"> and east-central T</w:t>
      </w:r>
      <w:r w:rsidR="00021584">
        <w:t>ennessee</w:t>
      </w:r>
      <w:r>
        <w:t>; and southern Blue Ridge ecoregion, and a very small portion in northeast A</w:t>
      </w:r>
      <w:r w:rsidR="00021584">
        <w:t>labama</w:t>
      </w:r>
      <w:r>
        <w:t xml:space="preserve"> and northwest G</w:t>
      </w:r>
      <w:r w:rsidR="00021584">
        <w:t>eorgia</w:t>
      </w:r>
      <w:r>
        <w:t>). There are also scattered occurrences in northwestern and central P</w:t>
      </w:r>
      <w:r w:rsidR="00021584">
        <w:t>ennsylvania</w:t>
      </w:r>
      <w:r>
        <w:t xml:space="preserve"> (C.E. Williams, G. Nowacki personal communication). In the southern limits of this forest type, one might find this more restricted to more northerly aspects.</w:t>
      </w:r>
    </w:p>
    <w:p w:rsidR="004B629E" w:rsidP="004B629E" w:rsidRDefault="004B629E"/>
    <w:p w:rsidR="004B629E" w:rsidP="004B629E" w:rsidRDefault="004B629E">
      <w:r>
        <w:t>These high-diversity, predominately deciduous forests occur on deep and enriched soils (in some cases due to, or enhanced by, the presence of limestone or related base-rich geology), usually in somewhat protected landscape positions such as coves or lower slopes. The core distribution of this system lies in the Cumberland and Allegheny plateaus, extending into the adjacent southern Ridge and Valley and portions of the Interior Low Plateau where it is located entirely south of the glacial boundary.</w:t>
      </w:r>
    </w:p>
    <w:p w:rsidR="004B629E" w:rsidP="004B629E" w:rsidRDefault="004B629E">
      <w:pPr>
        <w:pStyle w:val="InfoPara"/>
      </w:pPr>
      <w:r>
        <w:t>Biophysical Site Description</w:t>
      </w:r>
    </w:p>
    <w:p w:rsidR="004B629E" w:rsidP="004B629E" w:rsidRDefault="004B629E">
      <w:r>
        <w:t xml:space="preserve">Mixed mesophytic forests occur on moist, topographically protected areas (e.g. coves, v-shaped valleys, </w:t>
      </w:r>
      <w:r w:rsidR="00021584">
        <w:t xml:space="preserve">north- </w:t>
      </w:r>
      <w:r>
        <w:t xml:space="preserve">and </w:t>
      </w:r>
      <w:r w:rsidR="00021584">
        <w:t>east-</w:t>
      </w:r>
      <w:r>
        <w:t>facing toe slopes) within highly dissected hills</w:t>
      </w:r>
      <w:r w:rsidR="00021584">
        <w:t>,</w:t>
      </w:r>
      <w:r>
        <w:t xml:space="preserve"> and mountains. On slopes it forms a mosaic with pyrogenic oak-hickory forests, whereby mixed mesophytic forests are restricted to the most protected coves and oak-hickory occurs on the interfluves. These Plateaus are mature and dissected, most of the landscape consisting of high hills and narrow valleys. Elevations range from 650</w:t>
      </w:r>
      <w:r w:rsidR="00021584">
        <w:t>-</w:t>
      </w:r>
      <w:r>
        <w:t>1</w:t>
      </w:r>
      <w:r w:rsidR="00021584">
        <w:t>,</w:t>
      </w:r>
      <w:r w:rsidR="00C91376">
        <w:t>300ft</w:t>
      </w:r>
      <w:r>
        <w:t xml:space="preserve"> in the Allegheny Plateau and from 1,270</w:t>
      </w:r>
      <w:r w:rsidR="00021584">
        <w:t>-</w:t>
      </w:r>
      <w:r>
        <w:t>2,</w:t>
      </w:r>
      <w:r w:rsidR="00C91376">
        <w:t>000ft</w:t>
      </w:r>
      <w:r>
        <w:t xml:space="preserve"> in the Cumberland Plateau (McNab and Avers 1994). The dissected topography creates strong gradients in microclimate and soil moisture and fertility at the local (watershed) scale (Hutchins et al. 1976, Iverson et al. 1997, Morris and Boerner 1998). In the absence of frequent or catastrophic disturbance, these environmental gradients determine forest composition (Hutchins et al. 1976, Muller 1982, Iverson et al. 1997, Dyer 2001). </w:t>
      </w:r>
    </w:p>
    <w:p w:rsidR="004B629E" w:rsidP="004B629E" w:rsidRDefault="004B629E"/>
    <w:p w:rsidR="004B629E" w:rsidP="004B629E" w:rsidRDefault="004B629E">
      <w:r>
        <w:lastRenderedPageBreak/>
        <w:t xml:space="preserve">These forests occupy the transition zone from the oak-hickory forest to the northern hardwood forest. They are among the most diverse in the </w:t>
      </w:r>
      <w:r w:rsidR="00C91376">
        <w:t>US</w:t>
      </w:r>
      <w:r>
        <w:t xml:space="preserve"> containing more than 30 canopy tree species. This type lies west of the Appalachians and transitions from the more northern sugar maple-beech-birch forest in northern West </w:t>
      </w:r>
      <w:r w:rsidR="00C91376">
        <w:t>V</w:t>
      </w:r>
      <w:r w:rsidR="00021584">
        <w:t>irginia</w:t>
      </w:r>
      <w:r>
        <w:t xml:space="preserve">, southwestern </w:t>
      </w:r>
      <w:r w:rsidR="00C91376">
        <w:t>P</w:t>
      </w:r>
      <w:r w:rsidR="00021584">
        <w:t>ennsylvania</w:t>
      </w:r>
      <w:r>
        <w:t xml:space="preserve"> (lesser extent in northwestern and central P</w:t>
      </w:r>
      <w:r w:rsidR="00021584">
        <w:t>ennsylvania</w:t>
      </w:r>
      <w:r>
        <w:t xml:space="preserve">), and southern </w:t>
      </w:r>
      <w:r w:rsidR="00C91376">
        <w:t>O</w:t>
      </w:r>
      <w:r w:rsidR="00021584">
        <w:t>hio</w:t>
      </w:r>
      <w:r>
        <w:t xml:space="preserve"> southward down the Allegheny Mountains, across the All</w:t>
      </w:r>
      <w:r w:rsidR="00683311">
        <w:t xml:space="preserve">egheny Plateau including all </w:t>
      </w:r>
      <w:r>
        <w:t xml:space="preserve">the Cumberland Plateau, and into northern </w:t>
      </w:r>
      <w:r w:rsidR="00C91376">
        <w:t>A</w:t>
      </w:r>
      <w:r w:rsidR="00021584">
        <w:t>labama</w:t>
      </w:r>
      <w:r>
        <w:t xml:space="preserve"> where it transitions to the oak-hickory-pine type of the Southern Mixed Hardwood Forest (Brown et al. 2000). Two major and distinct forest types within this </w:t>
      </w:r>
      <w:r w:rsidR="00021584">
        <w:t>Biophysical Setting (</w:t>
      </w:r>
      <w:r>
        <w:t>BpS</w:t>
      </w:r>
      <w:r w:rsidR="00021584">
        <w:t>)</w:t>
      </w:r>
      <w:r>
        <w:t xml:space="preserve"> are typically recognized: mixed-oak and mixed-mesophytic. This model focuses on the mixed-mesophytic type. This model crosswalks to NatureServe Terrestrial Ecological </w:t>
      </w:r>
      <w:r w:rsidR="00C91376">
        <w:t>classification</w:t>
      </w:r>
      <w:r>
        <w:t>, under the heading Deciduous Forest Woodland.</w:t>
      </w:r>
    </w:p>
    <w:p w:rsidR="004B629E" w:rsidP="004B629E" w:rsidRDefault="004B629E"/>
    <w:p w:rsidR="004B629E" w:rsidP="004B629E" w:rsidRDefault="004B629E">
      <w:r>
        <w:t>CES 202.596 Central and Southern Appalachian Montane Forest</w:t>
      </w:r>
      <w:bookmarkStart w:name="_GoBack" w:id="0"/>
      <w:bookmarkEnd w:id="0"/>
    </w:p>
    <w:p w:rsidR="004B629E" w:rsidP="004B629E" w:rsidRDefault="004B629E">
      <w:r>
        <w:t>CES 203.477 East Gulf Coastal Plain Northern Mesic Hardwood Slope Forest</w:t>
      </w:r>
    </w:p>
    <w:p w:rsidR="004B629E" w:rsidP="004B629E" w:rsidRDefault="004B629E">
      <w:r>
        <w:t>CES 202.887 South-Central Interior Mesophytic Forest</w:t>
      </w:r>
    </w:p>
    <w:p w:rsidR="004B629E" w:rsidP="004B629E" w:rsidRDefault="004B629E">
      <w:r>
        <w:t>CES 202.373 Southern and Central Appalachian Cove Forest</w:t>
      </w:r>
    </w:p>
    <w:p w:rsidR="004B629E" w:rsidP="004B629E" w:rsidRDefault="004B629E">
      <w:r>
        <w:t>CES 202.886 Southern Appalachian Oak Forest</w:t>
      </w:r>
    </w:p>
    <w:p w:rsidR="004B629E" w:rsidP="004B629E" w:rsidRDefault="004B629E">
      <w:r>
        <w:t>CES 202.342 Southern Piedmont Mesic Forest</w:t>
      </w:r>
    </w:p>
    <w:p w:rsidR="004B629E" w:rsidP="004B629E" w:rsidRDefault="004B629E">
      <w:pPr>
        <w:pStyle w:val="InfoPara"/>
      </w:pPr>
      <w:r>
        <w:t>Vegetation Description</w:t>
      </w:r>
    </w:p>
    <w:p w:rsidR="004B629E" w:rsidP="00683311" w:rsidRDefault="004B629E">
      <w:pPr>
        <w:tabs>
          <w:tab w:val="left" w:pos="5760"/>
        </w:tabs>
      </w:pPr>
      <w:r>
        <w:t>A diverse closed-canopy forest with dominant species including</w:t>
      </w:r>
      <w:r w:rsidR="00021584">
        <w:t xml:space="preserve"> </w:t>
      </w:r>
      <w:r>
        <w:t>beech (</w:t>
      </w:r>
      <w:r w:rsidRPr="00683311">
        <w:rPr>
          <w:i/>
        </w:rPr>
        <w:t xml:space="preserve">Fagus </w:t>
      </w:r>
      <w:proofErr w:type="spellStart"/>
      <w:r w:rsidRPr="00683311">
        <w:rPr>
          <w:i/>
        </w:rPr>
        <w:t>grandifolia</w:t>
      </w:r>
      <w:proofErr w:type="spellEnd"/>
      <w:r>
        <w:t>), tulip-poplar (</w:t>
      </w:r>
      <w:r w:rsidRPr="00683311">
        <w:rPr>
          <w:i/>
        </w:rPr>
        <w:t xml:space="preserve">Liriodendron </w:t>
      </w:r>
      <w:proofErr w:type="spellStart"/>
      <w:r w:rsidRPr="00683311">
        <w:rPr>
          <w:i/>
        </w:rPr>
        <w:t>tulipifera</w:t>
      </w:r>
      <w:proofErr w:type="spellEnd"/>
      <w:r w:rsidRPr="00683311">
        <w:rPr>
          <w:i/>
        </w:rPr>
        <w:t>),</w:t>
      </w:r>
      <w:r>
        <w:t xml:space="preserve"> American basswood (</w:t>
      </w:r>
      <w:proofErr w:type="spellStart"/>
      <w:r w:rsidRPr="00683311">
        <w:rPr>
          <w:i/>
        </w:rPr>
        <w:t>Tilia</w:t>
      </w:r>
      <w:proofErr w:type="spellEnd"/>
      <w:r w:rsidRPr="00683311">
        <w:rPr>
          <w:i/>
        </w:rPr>
        <w:t xml:space="preserve"> </w:t>
      </w:r>
      <w:proofErr w:type="spellStart"/>
      <w:r w:rsidRPr="00683311">
        <w:rPr>
          <w:i/>
        </w:rPr>
        <w:t>americana</w:t>
      </w:r>
      <w:proofErr w:type="spellEnd"/>
      <w:r>
        <w:t xml:space="preserve"> var. </w:t>
      </w:r>
      <w:proofErr w:type="spellStart"/>
      <w:r w:rsidRPr="00683311">
        <w:rPr>
          <w:i/>
        </w:rPr>
        <w:t>heterophylla</w:t>
      </w:r>
      <w:proofErr w:type="spellEnd"/>
      <w:r>
        <w:t>), sugar maple (</w:t>
      </w:r>
      <w:r w:rsidRPr="00683311">
        <w:rPr>
          <w:i/>
        </w:rPr>
        <w:t xml:space="preserve">Acer </w:t>
      </w:r>
      <w:proofErr w:type="spellStart"/>
      <w:r w:rsidRPr="00683311">
        <w:rPr>
          <w:i/>
        </w:rPr>
        <w:t>saccharum</w:t>
      </w:r>
      <w:proofErr w:type="spellEnd"/>
      <w:r>
        <w:t>), yellow buckeye (</w:t>
      </w:r>
      <w:proofErr w:type="spellStart"/>
      <w:r w:rsidRPr="00683311">
        <w:rPr>
          <w:i/>
        </w:rPr>
        <w:t>Aesculus</w:t>
      </w:r>
      <w:proofErr w:type="spellEnd"/>
      <w:r w:rsidRPr="00683311">
        <w:rPr>
          <w:i/>
        </w:rPr>
        <w:t xml:space="preserve"> flava</w:t>
      </w:r>
      <w:r>
        <w:t xml:space="preserve">), </w:t>
      </w:r>
      <w:r w:rsidRPr="00683311">
        <w:rPr>
          <w:i/>
        </w:rPr>
        <w:t xml:space="preserve">Magnolia </w:t>
      </w:r>
      <w:proofErr w:type="spellStart"/>
      <w:r w:rsidRPr="00683311">
        <w:rPr>
          <w:i/>
        </w:rPr>
        <w:t>acuminata</w:t>
      </w:r>
      <w:proofErr w:type="spellEnd"/>
      <w:r>
        <w:t xml:space="preserve">, and </w:t>
      </w:r>
      <w:r w:rsidRPr="00683311">
        <w:rPr>
          <w:i/>
        </w:rPr>
        <w:t xml:space="preserve">Juglans </w:t>
      </w:r>
      <w:proofErr w:type="spellStart"/>
      <w:r w:rsidRPr="00683311">
        <w:rPr>
          <w:i/>
        </w:rPr>
        <w:t>nigra</w:t>
      </w:r>
      <w:proofErr w:type="spellEnd"/>
      <w:r>
        <w:t>, red oak (</w:t>
      </w:r>
      <w:r w:rsidRPr="00683311">
        <w:rPr>
          <w:i/>
        </w:rPr>
        <w:t xml:space="preserve">Quercus </w:t>
      </w:r>
      <w:proofErr w:type="spellStart"/>
      <w:r w:rsidRPr="00683311">
        <w:rPr>
          <w:i/>
        </w:rPr>
        <w:t>rubra</w:t>
      </w:r>
      <w:proofErr w:type="spellEnd"/>
      <w:r w:rsidRPr="00683311">
        <w:rPr>
          <w:i/>
        </w:rPr>
        <w:t>),</w:t>
      </w:r>
      <w:r>
        <w:t xml:space="preserve"> white oak (</w:t>
      </w:r>
      <w:r w:rsidRPr="00683311">
        <w:rPr>
          <w:i/>
        </w:rPr>
        <w:t>Q. alba</w:t>
      </w:r>
      <w:r>
        <w:t>) and formerly American chestnut (</w:t>
      </w:r>
      <w:proofErr w:type="spellStart"/>
      <w:r w:rsidRPr="00683311">
        <w:rPr>
          <w:i/>
        </w:rPr>
        <w:t>Castanea</w:t>
      </w:r>
      <w:proofErr w:type="spellEnd"/>
      <w:r w:rsidRPr="00683311">
        <w:rPr>
          <w:i/>
        </w:rPr>
        <w:t xml:space="preserve"> dentata</w:t>
      </w:r>
      <w:r>
        <w:t xml:space="preserve">) (Braun 1950, Muller 1982). The oak component tends to grade from white oaks in the southern areas to red and black oaks in the northern geographic range of this forest type. </w:t>
      </w:r>
      <w:proofErr w:type="spellStart"/>
      <w:r w:rsidRPr="00683311">
        <w:rPr>
          <w:i/>
        </w:rPr>
        <w:t>Tsuga</w:t>
      </w:r>
      <w:proofErr w:type="spellEnd"/>
      <w:r w:rsidRPr="00683311">
        <w:rPr>
          <w:i/>
        </w:rPr>
        <w:t xml:space="preserve"> canadensis</w:t>
      </w:r>
      <w:r>
        <w:t xml:space="preserve"> may be a minor component of some stands. Trees may grow very large in undisturbed areas. In the northern areas, both white (</w:t>
      </w:r>
      <w:proofErr w:type="spellStart"/>
      <w:r w:rsidRPr="00683311">
        <w:rPr>
          <w:i/>
        </w:rPr>
        <w:t>Fraxinus</w:t>
      </w:r>
      <w:proofErr w:type="spellEnd"/>
      <w:r w:rsidRPr="00683311">
        <w:rPr>
          <w:i/>
        </w:rPr>
        <w:t xml:space="preserve"> </w:t>
      </w:r>
      <w:proofErr w:type="spellStart"/>
      <w:r w:rsidRPr="00683311">
        <w:rPr>
          <w:i/>
        </w:rPr>
        <w:t>americana</w:t>
      </w:r>
      <w:proofErr w:type="spellEnd"/>
      <w:r>
        <w:t>) and green ash (</w:t>
      </w:r>
      <w:proofErr w:type="spellStart"/>
      <w:r w:rsidRPr="00683311">
        <w:rPr>
          <w:i/>
        </w:rPr>
        <w:t>Fraxinus</w:t>
      </w:r>
      <w:proofErr w:type="spellEnd"/>
      <w:r w:rsidRPr="00683311">
        <w:rPr>
          <w:i/>
        </w:rPr>
        <w:t xml:space="preserve"> </w:t>
      </w:r>
      <w:proofErr w:type="spellStart"/>
      <w:r w:rsidRPr="00683311">
        <w:rPr>
          <w:i/>
        </w:rPr>
        <w:t>pennsylvanica</w:t>
      </w:r>
      <w:proofErr w:type="spellEnd"/>
      <w:r w:rsidRPr="00683311">
        <w:rPr>
          <w:i/>
        </w:rPr>
        <w:t>)</w:t>
      </w:r>
      <w:r>
        <w:t xml:space="preserve"> can be up to 10-15% of forest type (C. Emanuel, personal communication). This forest type developed primarily on mesic, sheltered landscapes positions (e.g., lower slopes, coves, ravines) but also occurred on some dry-mesic slopes, where presumably fire was infrequent (Wade et al. 2000).</w:t>
      </w:r>
    </w:p>
    <w:p w:rsidR="004B629E" w:rsidP="004B629E" w:rsidRDefault="004B629E">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FAGR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Fagus grandifolia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beech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LITU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Liriodendron tulipifera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Tuliptree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ACSA3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saccharum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Sugar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TIAMH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Tilia americana var. heterophylla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basswood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red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Juglans nigra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walnut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CADE12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Castanea 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chestnut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TSCA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Tsuga canadensis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hemlock</w:t>
            </w:r>
          </w:p>
        </w:tc>
      </w:tr>
    </w:tbl>
    <w:p>
      <w:r>
        <w:rPr>
          <w:sz w:val="16"/>
        </w:rPr>
        <w:t>Species names are from the NRCS PLANTS database. Check species codes at http://plants.usda.gov.</w:t>
      </w:r>
    </w:p>
    <w:p w:rsidR="004B629E" w:rsidP="004B629E" w:rsidRDefault="004B629E">
      <w:pPr>
        <w:pStyle w:val="InfoPara"/>
      </w:pPr>
      <w:r>
        <w:t>Disturbance Description</w:t>
      </w:r>
    </w:p>
    <w:p w:rsidR="004B629E" w:rsidP="004B629E" w:rsidRDefault="004B629E">
      <w:r>
        <w:t xml:space="preserve">The mixed-mesophytic forest </w:t>
      </w:r>
      <w:r w:rsidR="001973C7">
        <w:t>had</w:t>
      </w:r>
      <w:r>
        <w:t xml:space="preserve"> surface fires with return intervals 30-100yrs+ (Wade et al. 2000). Mixed severity fires will occur approximately every 500yrs opening the canopy with </w:t>
      </w:r>
      <w:r>
        <w:lastRenderedPageBreak/>
        <w:t>increased mortality. This effect may also be achieved by recurrent, severe insect defoliations or droughts. Straight-line winds or microbursts may cause blow-downs on a scale of 1</w:t>
      </w:r>
      <w:r w:rsidR="00021584">
        <w:t>-</w:t>
      </w:r>
      <w:r>
        <w:t>100ac. Due to the mesic nature of these forests, stand replacement fires happen very infrequently. Ice storm damage is a more common disturbance than fire in this system, and yet ice storm frequency directly feeds into fuel loading at these sites. The oaks found within this forest type are susceptible to Gypsy Moth, but these effects are not included in this model since it is a recent invasive. Another prominent current issue is Oak Decline, but its impact on reference conditions is not known.</w:t>
      </w:r>
    </w:p>
    <w:p w:rsidR="00BF4FA6" w:rsidP="004B629E" w:rsidRDefault="00BF4FA6"/>
    <w:p w:rsidR="00BF4FA6" w:rsidP="004B629E" w:rsidRDefault="00BF4FA6">
      <w:r>
        <w:t>Landscape context impacts fire regimes, especially for BpSs occurring near fire-dependent BpSs such as this one. The adjacent oak ecosystems probably had frequent surface fires which would have moved into this BpS</w:t>
      </w:r>
      <w:r w:rsidR="005226F1">
        <w:t>.</w:t>
      </w:r>
      <w:r>
        <w:t xml:space="preserve"> </w:t>
      </w:r>
    </w:p>
    <w:p w:rsidR="00BF4FA6" w:rsidP="004B629E" w:rsidRDefault="00BF4FA6"/>
    <w:p w:rsidR="00BF4FA6" w:rsidP="004B629E" w:rsidRDefault="00BF4FA6">
      <w:r>
        <w:t>Additionally, see the following papers for more information:</w:t>
      </w:r>
    </w:p>
    <w:p w:rsidR="00BF4FA6" w:rsidP="00BF4FA6" w:rsidRDefault="00BF4FA6">
      <w:pPr>
        <w:pStyle w:val="ListParagraph"/>
        <w:numPr>
          <w:ilvl w:val="0"/>
          <w:numId w:val="1"/>
        </w:numPr>
      </w:pPr>
      <w:proofErr w:type="spellStart"/>
      <w:r>
        <w:t>Rentch</w:t>
      </w:r>
      <w:proofErr w:type="spellEnd"/>
      <w:r>
        <w:t xml:space="preserve"> (2010): specificity on wind impacts, especially regarding directionality and implications of crown asymmetry</w:t>
      </w:r>
    </w:p>
    <w:p w:rsidR="00BF4FA6" w:rsidP="00BF4FA6" w:rsidRDefault="00BF4FA6">
      <w:pPr>
        <w:pStyle w:val="ListParagraph"/>
        <w:numPr>
          <w:ilvl w:val="0"/>
          <w:numId w:val="1"/>
        </w:numPr>
      </w:pPr>
      <w:proofErr w:type="spellStart"/>
      <w:r>
        <w:t>Scumacher</w:t>
      </w:r>
      <w:proofErr w:type="spellEnd"/>
      <w:r>
        <w:t xml:space="preserve"> and Carson (2013): Homogenization of understory due to changes in disturbance regimes (has good literature review).</w:t>
      </w:r>
    </w:p>
    <w:p w:rsidR="004B629E" w:rsidP="004B629E" w:rsidRDefault="004B629E">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844</w:t>
            </w:r>
          </w:p>
        </w:tc>
        <w:tc>
          <w:p>
            <w:pPr>
              <w:jc w:val="center"/>
            </w:pPr>
            <w:r>
              <w:t>9</w:t>
            </w:r>
          </w:p>
        </w:tc>
        <w:tc>
          <w:p>
            <w:pPr>
              <w:jc w:val="center"/>
            </w:pPr>
            <w:r>
              <w:t/>
            </w:r>
          </w:p>
        </w:tc>
        <w:tc>
          <w:p>
            <w:pPr>
              <w:jc w:val="center"/>
            </w:pPr>
            <w:r>
              <w:t/>
            </w:r>
          </w:p>
        </w:tc>
      </w:tr>
      <w:tr>
        <w:tc>
          <w:p>
            <w:pPr>
              <w:jc w:val="center"/>
            </w:pPr>
            <w:r>
              <w:t>Moderate (Mixed)</w:t>
            </w:r>
          </w:p>
        </w:tc>
        <w:tc>
          <w:p>
            <w:pPr>
              <w:jc w:val="center"/>
            </w:pPr>
            <w:r>
              <w:t>572</w:t>
            </w:r>
          </w:p>
        </w:tc>
        <w:tc>
          <w:p>
            <w:pPr>
              <w:jc w:val="center"/>
            </w:pPr>
            <w:r>
              <w:t>14</w:t>
            </w:r>
          </w:p>
        </w:tc>
        <w:tc>
          <w:p>
            <w:pPr>
              <w:jc w:val="center"/>
            </w:pPr>
            <w:r>
              <w:t/>
            </w:r>
          </w:p>
        </w:tc>
        <w:tc>
          <w:p>
            <w:pPr>
              <w:jc w:val="center"/>
            </w:pPr>
            <w:r>
              <w:t/>
            </w:r>
          </w:p>
        </w:tc>
      </w:tr>
      <w:tr>
        <w:tc>
          <w:p>
            <w:pPr>
              <w:jc w:val="center"/>
            </w:pPr>
            <w:r>
              <w:t>Low (Surface)</w:t>
            </w:r>
          </w:p>
        </w:tc>
        <w:tc>
          <w:p>
            <w:pPr>
              <w:jc w:val="center"/>
            </w:pPr>
            <w:r>
              <w:t>101</w:t>
            </w:r>
          </w:p>
        </w:tc>
        <w:tc>
          <w:p>
            <w:pPr>
              <w:jc w:val="center"/>
            </w:pPr>
            <w:r>
              <w:t>77</w:t>
            </w:r>
          </w:p>
        </w:tc>
        <w:tc>
          <w:p>
            <w:pPr>
              <w:jc w:val="center"/>
            </w:pPr>
            <w:r>
              <w:t/>
            </w:r>
          </w:p>
        </w:tc>
        <w:tc>
          <w:p>
            <w:pPr>
              <w:jc w:val="center"/>
            </w:pPr>
            <w:r>
              <w:t/>
            </w:r>
          </w:p>
        </w:tc>
      </w:tr>
      <w:tr>
        <w:tc>
          <w:p>
            <w:pPr>
              <w:jc w:val="center"/>
            </w:pPr>
            <w:r>
              <w:t>All Fires</w:t>
            </w:r>
          </w:p>
        </w:tc>
        <w:tc>
          <w:p>
            <w:pPr>
              <w:jc w:val="center"/>
            </w:pPr>
            <w:r>
              <w:t>78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B629E" w:rsidP="004B629E" w:rsidRDefault="004B629E">
      <w:pPr>
        <w:pStyle w:val="InfoPara"/>
      </w:pPr>
      <w:r>
        <w:t>Scale Description</w:t>
      </w:r>
    </w:p>
    <w:p w:rsidR="004B629E" w:rsidP="004B629E" w:rsidRDefault="004B629E">
      <w:r>
        <w:t>Mixed-mesophytic forest occur more continuously on north</w:t>
      </w:r>
      <w:r w:rsidR="00021584">
        <w:t>-</w:t>
      </w:r>
      <w:r>
        <w:t xml:space="preserve"> and east</w:t>
      </w:r>
      <w:r w:rsidR="00021584">
        <w:t>-</w:t>
      </w:r>
      <w:r>
        <w:t>facing toe slopes, and interfinger with oak-hickory on side slopes up to the northern hardwood zone and higher elevations.</w:t>
      </w:r>
    </w:p>
    <w:p w:rsidR="004B629E" w:rsidP="004B629E" w:rsidRDefault="004B629E">
      <w:pPr>
        <w:pStyle w:val="InfoPara"/>
      </w:pPr>
      <w:r>
        <w:t>Adjacency or Identification Concerns</w:t>
      </w:r>
    </w:p>
    <w:p w:rsidR="004B629E" w:rsidP="004B629E" w:rsidRDefault="004B629E">
      <w:r>
        <w:t xml:space="preserve">Mapping mixed mesophytic forests would likely focus on specific topographic positions, such as coves, valley bottoms typically v-shaped (excluding broad u-shaped floodplains), lower north and east facing slopes; sometimes west and south facing lower slopes where moisture permits; wet-mesic to mesic conditions on the landscape; rich fertile conditions/sites; shaded topographic positions (Nowacki personal communication). On side slopes, mixed mesophytic forest </w:t>
      </w:r>
      <w:proofErr w:type="spellStart"/>
      <w:r>
        <w:t>interbraid</w:t>
      </w:r>
      <w:proofErr w:type="spellEnd"/>
      <w:r>
        <w:t xml:space="preserve"> with oak-hickory forests, with mixed-mesophytic occurring in v-notches and coves (drainages) and oak-hickory on interfluves.</w:t>
      </w:r>
    </w:p>
    <w:p w:rsidR="004B629E" w:rsidP="004B629E" w:rsidRDefault="004B629E"/>
    <w:p w:rsidR="004B629E" w:rsidP="004B629E" w:rsidRDefault="004B629E">
      <w:r>
        <w:t>This forest type grades into Northeastern Interior Dry-Mesic Oak Forest (1303)</w:t>
      </w:r>
      <w:r w:rsidR="00021584">
        <w:t>,</w:t>
      </w:r>
      <w:r>
        <w:t xml:space="preserve"> where </w:t>
      </w:r>
      <w:r w:rsidR="00021584">
        <w:t>it</w:t>
      </w:r>
      <w:r>
        <w:t xml:space="preserve"> grades into northern sites when soils are drier</w:t>
      </w:r>
      <w:r w:rsidR="00021584">
        <w:t xml:space="preserve">, e.g., </w:t>
      </w:r>
      <w:r>
        <w:t>shallower soils, sandier parent materia</w:t>
      </w:r>
      <w:r w:rsidR="00021584">
        <w:t>l</w:t>
      </w:r>
      <w:r>
        <w:t>, and as elevation is increased. In contrast the South-Central Interior Mesophytic Forest (1320) has gentler slopes with soils featuring a higher water holding capacity.</w:t>
      </w:r>
    </w:p>
    <w:p w:rsidR="004B629E" w:rsidP="004B629E" w:rsidRDefault="004B629E">
      <w:pPr>
        <w:pStyle w:val="InfoPara"/>
      </w:pPr>
      <w:r>
        <w:lastRenderedPageBreak/>
        <w:t>Issues or Problems</w:t>
      </w:r>
    </w:p>
    <w:p w:rsidR="004B629E" w:rsidP="004B629E" w:rsidRDefault="004B629E">
      <w:r>
        <w:t>Though Küchler (1964) mapped and described this region as mixed-mesophytic, witness tree data (from early land surveys) and studies of old-growth forests suggest that mixed-oak forests were more abundant than mixed-mesophytic forests in many areas prior to European settlement (</w:t>
      </w:r>
      <w:proofErr w:type="spellStart"/>
      <w:r>
        <w:t>Beatley</w:t>
      </w:r>
      <w:proofErr w:type="spellEnd"/>
      <w:r>
        <w:t xml:space="preserve"> 1959, McCarthy et al. 1987, Abrams et al. 1995, Dyer 2001, McCarthy et al. 2001, </w:t>
      </w:r>
      <w:proofErr w:type="spellStart"/>
      <w:r>
        <w:t>Rentch</w:t>
      </w:r>
      <w:proofErr w:type="spellEnd"/>
      <w:r>
        <w:t xml:space="preserve"> et al. 2003). Delineating the potential boundaries of </w:t>
      </w:r>
      <w:r w:rsidR="00021584">
        <w:t>"</w:t>
      </w:r>
      <w:r>
        <w:t>mixed-mesophytic</w:t>
      </w:r>
      <w:r w:rsidR="00021584">
        <w:t>"</w:t>
      </w:r>
      <w:r>
        <w:t xml:space="preserve"> forest type today should recognize that this boundary is influenced by human management interactions</w:t>
      </w:r>
      <w:r w:rsidR="00021584">
        <w:t xml:space="preserve">, e.g., </w:t>
      </w:r>
      <w:r>
        <w:t>historic logging and high-grading, the absence of fire, deer populations (herbivory</w:t>
      </w:r>
      <w:r w:rsidR="007D172B">
        <w:t>, see Abrams and Johnson 2012</w:t>
      </w:r>
      <w:r w:rsidR="001973C7">
        <w:t>, and Tuttle et al. 2013</w:t>
      </w:r>
      <w:r>
        <w:t>), and non-native invasive species (plants, animals, insects and disease).</w:t>
      </w:r>
    </w:p>
    <w:p w:rsidR="004B629E" w:rsidP="004B629E" w:rsidRDefault="004B629E">
      <w:pPr>
        <w:pStyle w:val="InfoPara"/>
      </w:pPr>
      <w:r>
        <w:t>Native Uncharacteristic Conditions</w:t>
      </w:r>
    </w:p>
    <w:p w:rsidR="004B629E" w:rsidP="004B629E" w:rsidRDefault="004B629E">
      <w:r>
        <w:t>Tree of Heaven (</w:t>
      </w:r>
      <w:r w:rsidRPr="00683311">
        <w:rPr>
          <w:i/>
        </w:rPr>
        <w:t xml:space="preserve">Ailanthus </w:t>
      </w:r>
      <w:proofErr w:type="spellStart"/>
      <w:r w:rsidRPr="00683311">
        <w:rPr>
          <w:i/>
        </w:rPr>
        <w:t>altissima</w:t>
      </w:r>
      <w:proofErr w:type="spellEnd"/>
      <w:r>
        <w:t xml:space="preserve">) is a significant invader in these sites, due to its ability to persist in </w:t>
      </w:r>
      <w:proofErr w:type="gramStart"/>
      <w:r>
        <w:t>fairly intact</w:t>
      </w:r>
      <w:proofErr w:type="gramEnd"/>
      <w:r>
        <w:t xml:space="preserve"> canopy as well as its highwater demand (K</w:t>
      </w:r>
      <w:r w:rsidR="00C91376">
        <w:t>.</w:t>
      </w:r>
      <w:r>
        <w:t xml:space="preserve"> Brown, personal communication).</w:t>
      </w:r>
    </w:p>
    <w:p w:rsidR="00A21EC0" w:rsidP="001973C7" w:rsidRDefault="004B629E">
      <w:pPr>
        <w:pStyle w:val="InfoPara"/>
        <w:rPr>
          <w:b w:val="0"/>
        </w:rPr>
      </w:pPr>
      <w:r>
        <w:t>Comments</w:t>
      </w:r>
    </w:p>
    <w:p w:rsidRPr="001973C7" w:rsidR="001973C7" w:rsidP="001973C7" w:rsidRDefault="001973C7">
      <w:r>
        <w:t>See Tuttle et al. (2013) for synthesis of current issues facing this BpS, and potential management ideas.</w:t>
      </w:r>
    </w:p>
    <w:p w:rsidR="00A21EC0" w:rsidP="00A21EC0" w:rsidRDefault="00A21EC0">
      <w:pPr>
        <w:rPr>
          <w:b/>
        </w:rPr>
      </w:pPr>
    </w:p>
    <w:p w:rsidR="004B629E" w:rsidP="004B629E" w:rsidRDefault="004B629E">
      <w:pPr>
        <w:pStyle w:val="ReportSection"/>
      </w:pPr>
      <w:r>
        <w:t>Succession Classes</w:t>
      </w:r>
    </w:p>
    <w:p w:rsidR="004B629E" w:rsidP="004B629E" w:rsidRDefault="004B629E"/>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B629E" w:rsidP="004B629E" w:rsidRDefault="004B629E">
      <w:pPr>
        <w:pStyle w:val="InfoPara"/>
        <w:pBdr>
          <w:top w:val="single" w:color="auto" w:sz="4" w:space="1"/>
        </w:pBdr>
      </w:pPr>
      <w:r xmlns:w="http://schemas.openxmlformats.org/wordprocessingml/2006/main">
        <w:t>Class A</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4B629E" w:rsidP="004B629E" w:rsidRDefault="004B629E"/>
    <w:p w:rsidR="004B629E" w:rsidP="004B629E" w:rsidRDefault="004B629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592"/>
        <w:gridCol w:w="1860"/>
        <w:gridCol w:w="1956"/>
      </w:tblGrid>
      <w:tr w:rsidRPr="004B629E" w:rsidR="004B629E" w:rsidTr="004B629E">
        <w:tc>
          <w:tcPr>
            <w:tcW w:w="1128" w:type="dxa"/>
            <w:tcBorders>
              <w:top w:val="single" w:color="auto" w:sz="2" w:space="0"/>
              <w:bottom w:val="single" w:color="000000" w:sz="12" w:space="0"/>
            </w:tcBorders>
            <w:shd w:val="clear" w:color="auto" w:fill="auto"/>
          </w:tcPr>
          <w:p w:rsidRPr="004B629E" w:rsidR="004B629E" w:rsidP="007D172B" w:rsidRDefault="004B629E">
            <w:pPr>
              <w:rPr>
                <w:b/>
                <w:bCs/>
              </w:rPr>
            </w:pPr>
            <w:r w:rsidRPr="004B629E">
              <w:rPr>
                <w:b/>
                <w:bCs/>
              </w:rPr>
              <w:t>Symbol</w:t>
            </w:r>
          </w:p>
        </w:tc>
        <w:tc>
          <w:tcPr>
            <w:tcW w:w="2592" w:type="dxa"/>
            <w:tcBorders>
              <w:top w:val="single" w:color="auto" w:sz="2" w:space="0"/>
              <w:bottom w:val="single" w:color="000000" w:sz="12" w:space="0"/>
            </w:tcBorders>
            <w:shd w:val="clear" w:color="auto" w:fill="auto"/>
          </w:tcPr>
          <w:p w:rsidRPr="004B629E" w:rsidR="004B629E" w:rsidP="007D172B" w:rsidRDefault="004B629E">
            <w:pPr>
              <w:rPr>
                <w:b/>
                <w:bCs/>
              </w:rPr>
            </w:pPr>
            <w:r w:rsidRPr="004B629E">
              <w:rPr>
                <w:b/>
                <w:bCs/>
              </w:rPr>
              <w:t>Scientific Name</w:t>
            </w:r>
          </w:p>
        </w:tc>
        <w:tc>
          <w:tcPr>
            <w:tcW w:w="1860" w:type="dxa"/>
            <w:tcBorders>
              <w:top w:val="single" w:color="auto" w:sz="2" w:space="0"/>
              <w:bottom w:val="single" w:color="000000" w:sz="12" w:space="0"/>
            </w:tcBorders>
            <w:shd w:val="clear" w:color="auto" w:fill="auto"/>
          </w:tcPr>
          <w:p w:rsidRPr="004B629E" w:rsidR="004B629E" w:rsidP="007D172B" w:rsidRDefault="004B629E">
            <w:pPr>
              <w:rPr>
                <w:b/>
                <w:bCs/>
              </w:rPr>
            </w:pPr>
            <w:r w:rsidRPr="004B629E">
              <w:rPr>
                <w:b/>
                <w:bCs/>
              </w:rPr>
              <w:t>Common Name</w:t>
            </w:r>
          </w:p>
        </w:tc>
        <w:tc>
          <w:tcPr>
            <w:tcW w:w="1956" w:type="dxa"/>
            <w:tcBorders>
              <w:top w:val="single" w:color="auto" w:sz="2" w:space="0"/>
              <w:bottom w:val="single" w:color="000000" w:sz="12" w:space="0"/>
            </w:tcBorders>
            <w:shd w:val="clear" w:color="auto" w:fill="auto"/>
          </w:tcPr>
          <w:p w:rsidRPr="004B629E" w:rsidR="004B629E" w:rsidP="007D172B" w:rsidRDefault="004B629E">
            <w:pPr>
              <w:rPr>
                <w:b/>
                <w:bCs/>
              </w:rPr>
            </w:pPr>
            <w:r w:rsidRPr="004B629E">
              <w:rPr>
                <w:b/>
                <w:bCs/>
              </w:rPr>
              <w:t>Canopy Position</w:t>
            </w:r>
          </w:p>
        </w:tc>
      </w:tr>
      <w:tr w:rsidRPr="004B629E" w:rsidR="004B629E" w:rsidTr="004B629E">
        <w:tc>
          <w:tcPr>
            <w:tcW w:w="1128" w:type="dxa"/>
            <w:tcBorders>
              <w:top w:val="single" w:color="000000" w:sz="12" w:space="0"/>
            </w:tcBorders>
            <w:shd w:val="clear" w:color="auto" w:fill="auto"/>
          </w:tcPr>
          <w:p w:rsidRPr="004B629E" w:rsidR="004B629E" w:rsidP="007D172B" w:rsidRDefault="004B629E">
            <w:pPr>
              <w:rPr>
                <w:bCs/>
              </w:rPr>
            </w:pPr>
            <w:r w:rsidRPr="004B629E">
              <w:rPr>
                <w:bCs/>
              </w:rPr>
              <w:t>FRAM2</w:t>
            </w:r>
          </w:p>
        </w:tc>
        <w:tc>
          <w:tcPr>
            <w:tcW w:w="2592" w:type="dxa"/>
            <w:tcBorders>
              <w:top w:val="single" w:color="000000" w:sz="12" w:space="0"/>
            </w:tcBorders>
            <w:shd w:val="clear" w:color="auto" w:fill="auto"/>
          </w:tcPr>
          <w:p w:rsidRPr="004B629E" w:rsidR="004B629E" w:rsidP="007D172B" w:rsidRDefault="004B629E">
            <w:proofErr w:type="spellStart"/>
            <w:r w:rsidRPr="004B629E">
              <w:t>Fraxinus</w:t>
            </w:r>
            <w:proofErr w:type="spellEnd"/>
            <w:r w:rsidRPr="004B629E">
              <w:t xml:space="preserve"> </w:t>
            </w:r>
            <w:proofErr w:type="spellStart"/>
            <w:r w:rsidRPr="004B629E">
              <w:t>americana</w:t>
            </w:r>
            <w:proofErr w:type="spellEnd"/>
          </w:p>
        </w:tc>
        <w:tc>
          <w:tcPr>
            <w:tcW w:w="1860" w:type="dxa"/>
            <w:tcBorders>
              <w:top w:val="single" w:color="000000" w:sz="12" w:space="0"/>
            </w:tcBorders>
            <w:shd w:val="clear" w:color="auto" w:fill="auto"/>
          </w:tcPr>
          <w:p w:rsidRPr="004B629E" w:rsidR="004B629E" w:rsidP="007D172B" w:rsidRDefault="004B629E">
            <w:r w:rsidRPr="004B629E">
              <w:t>White ash</w:t>
            </w:r>
          </w:p>
        </w:tc>
        <w:tc>
          <w:tcPr>
            <w:tcW w:w="1956" w:type="dxa"/>
            <w:tcBorders>
              <w:top w:val="single" w:color="000000" w:sz="12" w:space="0"/>
            </w:tcBorders>
            <w:shd w:val="clear" w:color="auto" w:fill="auto"/>
          </w:tcPr>
          <w:p w:rsidRPr="004B629E" w:rsidR="004B629E" w:rsidP="007D172B" w:rsidRDefault="004B629E">
            <w:r w:rsidRPr="004B629E">
              <w:t>Upper</w:t>
            </w:r>
          </w:p>
        </w:tc>
      </w:tr>
      <w:tr w:rsidRPr="004B629E" w:rsidR="004B629E" w:rsidTr="004B629E">
        <w:tc>
          <w:tcPr>
            <w:tcW w:w="1128" w:type="dxa"/>
            <w:shd w:val="clear" w:color="auto" w:fill="auto"/>
          </w:tcPr>
          <w:p w:rsidRPr="004B629E" w:rsidR="004B629E" w:rsidP="007D172B" w:rsidRDefault="004B629E">
            <w:pPr>
              <w:rPr>
                <w:bCs/>
              </w:rPr>
            </w:pPr>
            <w:r w:rsidRPr="004B629E">
              <w:rPr>
                <w:bCs/>
              </w:rPr>
              <w:t>LITU</w:t>
            </w:r>
          </w:p>
        </w:tc>
        <w:tc>
          <w:tcPr>
            <w:tcW w:w="2592" w:type="dxa"/>
            <w:shd w:val="clear" w:color="auto" w:fill="auto"/>
          </w:tcPr>
          <w:p w:rsidRPr="004B629E" w:rsidR="004B629E" w:rsidP="007D172B" w:rsidRDefault="004B629E">
            <w:r w:rsidRPr="004B629E">
              <w:t xml:space="preserve">Liriodendron </w:t>
            </w:r>
            <w:proofErr w:type="spellStart"/>
            <w:r w:rsidRPr="004B629E">
              <w:t>tulipifera</w:t>
            </w:r>
            <w:proofErr w:type="spellEnd"/>
          </w:p>
        </w:tc>
        <w:tc>
          <w:tcPr>
            <w:tcW w:w="1860" w:type="dxa"/>
            <w:shd w:val="clear" w:color="auto" w:fill="auto"/>
          </w:tcPr>
          <w:p w:rsidRPr="004B629E" w:rsidR="004B629E" w:rsidP="007D172B" w:rsidRDefault="004B629E">
            <w:proofErr w:type="spellStart"/>
            <w:r w:rsidRPr="004B629E">
              <w:t>Tuliptree</w:t>
            </w:r>
            <w:proofErr w:type="spellEnd"/>
          </w:p>
        </w:tc>
        <w:tc>
          <w:tcPr>
            <w:tcW w:w="1956" w:type="dxa"/>
            <w:shd w:val="clear" w:color="auto" w:fill="auto"/>
          </w:tcPr>
          <w:p w:rsidRPr="004B629E" w:rsidR="004B629E" w:rsidP="007D172B" w:rsidRDefault="004B629E">
            <w:r w:rsidRPr="004B629E">
              <w:t>Upper</w:t>
            </w:r>
          </w:p>
        </w:tc>
      </w:tr>
      <w:tr w:rsidRPr="004B629E" w:rsidR="004B629E" w:rsidTr="004B629E">
        <w:tc>
          <w:tcPr>
            <w:tcW w:w="1128" w:type="dxa"/>
            <w:shd w:val="clear" w:color="auto" w:fill="auto"/>
          </w:tcPr>
          <w:p w:rsidRPr="004B629E" w:rsidR="004B629E" w:rsidP="007D172B" w:rsidRDefault="004B629E">
            <w:pPr>
              <w:rPr>
                <w:bCs/>
              </w:rPr>
            </w:pPr>
            <w:r w:rsidRPr="004B629E">
              <w:rPr>
                <w:bCs/>
              </w:rPr>
              <w:t>ULAM</w:t>
            </w:r>
          </w:p>
        </w:tc>
        <w:tc>
          <w:tcPr>
            <w:tcW w:w="2592" w:type="dxa"/>
            <w:shd w:val="clear" w:color="auto" w:fill="auto"/>
          </w:tcPr>
          <w:p w:rsidRPr="004B629E" w:rsidR="004B629E" w:rsidP="007D172B" w:rsidRDefault="004B629E">
            <w:proofErr w:type="spellStart"/>
            <w:r w:rsidRPr="004B629E">
              <w:t>Ulmus</w:t>
            </w:r>
            <w:proofErr w:type="spellEnd"/>
            <w:r w:rsidRPr="004B629E">
              <w:t xml:space="preserve"> </w:t>
            </w:r>
            <w:proofErr w:type="spellStart"/>
            <w:r w:rsidRPr="004B629E">
              <w:t>americana</w:t>
            </w:r>
            <w:proofErr w:type="spellEnd"/>
          </w:p>
        </w:tc>
        <w:tc>
          <w:tcPr>
            <w:tcW w:w="1860" w:type="dxa"/>
            <w:shd w:val="clear" w:color="auto" w:fill="auto"/>
          </w:tcPr>
          <w:p w:rsidRPr="004B629E" w:rsidR="004B629E" w:rsidP="007D172B" w:rsidRDefault="004B629E">
            <w:r w:rsidRPr="004B629E">
              <w:t>American elm</w:t>
            </w:r>
          </w:p>
        </w:tc>
        <w:tc>
          <w:tcPr>
            <w:tcW w:w="1956" w:type="dxa"/>
            <w:shd w:val="clear" w:color="auto" w:fill="auto"/>
          </w:tcPr>
          <w:p w:rsidRPr="004B629E" w:rsidR="004B629E" w:rsidP="007D172B" w:rsidRDefault="004B629E">
            <w:r w:rsidRPr="004B629E">
              <w:t>Upper</w:t>
            </w:r>
          </w:p>
        </w:tc>
      </w:tr>
      <w:tr w:rsidRPr="004B629E" w:rsidR="004B629E" w:rsidTr="004B629E">
        <w:tc>
          <w:tcPr>
            <w:tcW w:w="1128" w:type="dxa"/>
            <w:shd w:val="clear" w:color="auto" w:fill="auto"/>
          </w:tcPr>
          <w:p w:rsidRPr="004B629E" w:rsidR="004B629E" w:rsidP="007D172B" w:rsidRDefault="004B629E">
            <w:pPr>
              <w:rPr>
                <w:bCs/>
              </w:rPr>
            </w:pPr>
            <w:r w:rsidRPr="004B629E">
              <w:rPr>
                <w:bCs/>
              </w:rPr>
              <w:t>BELE</w:t>
            </w:r>
          </w:p>
        </w:tc>
        <w:tc>
          <w:tcPr>
            <w:tcW w:w="2592" w:type="dxa"/>
            <w:shd w:val="clear" w:color="auto" w:fill="auto"/>
          </w:tcPr>
          <w:p w:rsidRPr="004B629E" w:rsidR="004B629E" w:rsidP="007D172B" w:rsidRDefault="004B629E">
            <w:r w:rsidRPr="004B629E">
              <w:t xml:space="preserve">Betula </w:t>
            </w:r>
            <w:proofErr w:type="spellStart"/>
            <w:r w:rsidRPr="004B629E">
              <w:t>lenta</w:t>
            </w:r>
            <w:proofErr w:type="spellEnd"/>
          </w:p>
        </w:tc>
        <w:tc>
          <w:tcPr>
            <w:tcW w:w="1860" w:type="dxa"/>
            <w:shd w:val="clear" w:color="auto" w:fill="auto"/>
          </w:tcPr>
          <w:p w:rsidRPr="004B629E" w:rsidR="004B629E" w:rsidP="007D172B" w:rsidRDefault="004B629E">
            <w:r w:rsidRPr="004B629E">
              <w:t>Sweet birch</w:t>
            </w:r>
          </w:p>
        </w:tc>
        <w:tc>
          <w:tcPr>
            <w:tcW w:w="1956" w:type="dxa"/>
            <w:shd w:val="clear" w:color="auto" w:fill="auto"/>
          </w:tcPr>
          <w:p w:rsidRPr="004B629E" w:rsidR="004B629E" w:rsidP="007D172B" w:rsidRDefault="004B629E">
            <w:r w:rsidRPr="004B629E">
              <w:t>Upper</w:t>
            </w:r>
          </w:p>
        </w:tc>
      </w:tr>
    </w:tbl>
    <w:p w:rsidR="004B629E" w:rsidP="004B629E" w:rsidRDefault="004B629E"/>
    <w:p w:rsidR="004B629E" w:rsidP="004B629E" w:rsidRDefault="004B629E">
      <w:pPr>
        <w:pStyle w:val="SClassInfoPara"/>
      </w:pPr>
      <w:r>
        <w:t>Description</w:t>
      </w:r>
    </w:p>
    <w:p w:rsidR="004B629E" w:rsidP="004B629E" w:rsidRDefault="004B629E">
      <w:r>
        <w:t xml:space="preserve">Regenerating stands established after catastrophic disturbance, primarily wind and ice storms and infrequently by fire. Tree regeneration unfolds from a combination of stump and root sprouts and the seedbank. This short-lived stage exists until canopy closure occurs and resource competition for growing space begins. </w:t>
      </w:r>
    </w:p>
    <w:p w:rsidR="004B629E" w:rsidP="004B629E" w:rsidRDefault="004B629E"/>
    <w:p>
      <w:r>
        <w:rPr>
          <w:i/>
          <w:u w:val="single"/>
        </w:rPr>
        <w:t>Maximum Tree Size Class</w:t>
      </w:r>
      <w:br/>
      <w:r>
        <w:t>Sapling &gt;4.5ft; &lt;5"DBH</w:t>
      </w:r>
    </w:p>
    <w:p w:rsidR="004B629E" w:rsidP="004B629E" w:rsidRDefault="004B629E">
      <w:pPr>
        <w:pStyle w:val="InfoPara"/>
        <w:pBdr>
          <w:top w:val="single" w:color="auto" w:sz="4" w:space="1"/>
        </w:pBdr>
      </w:pPr>
      <w:r xmlns:w="http://schemas.openxmlformats.org/wordprocessingml/2006/main">
        <w:t>Class B</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4B629E" w:rsidP="004B629E" w:rsidRDefault="004B629E"/>
    <w:p w:rsidR="004B629E" w:rsidP="004B629E" w:rsidRDefault="004B629E">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592"/>
        <w:gridCol w:w="1920"/>
        <w:gridCol w:w="1956"/>
      </w:tblGrid>
      <w:tr w:rsidRPr="004B629E" w:rsidR="004B629E" w:rsidTr="004B629E">
        <w:tc>
          <w:tcPr>
            <w:tcW w:w="1128" w:type="dxa"/>
            <w:tcBorders>
              <w:top w:val="single" w:color="auto" w:sz="2" w:space="0"/>
              <w:bottom w:val="single" w:color="000000" w:sz="12" w:space="0"/>
            </w:tcBorders>
            <w:shd w:val="clear" w:color="auto" w:fill="auto"/>
          </w:tcPr>
          <w:p w:rsidRPr="004B629E" w:rsidR="004B629E" w:rsidP="007D172B" w:rsidRDefault="004B629E">
            <w:pPr>
              <w:rPr>
                <w:b/>
                <w:bCs/>
              </w:rPr>
            </w:pPr>
            <w:r w:rsidRPr="004B629E">
              <w:rPr>
                <w:b/>
                <w:bCs/>
              </w:rPr>
              <w:t>Symbol</w:t>
            </w:r>
          </w:p>
        </w:tc>
        <w:tc>
          <w:tcPr>
            <w:tcW w:w="2592" w:type="dxa"/>
            <w:tcBorders>
              <w:top w:val="single" w:color="auto" w:sz="2" w:space="0"/>
              <w:bottom w:val="single" w:color="000000" w:sz="12" w:space="0"/>
            </w:tcBorders>
            <w:shd w:val="clear" w:color="auto" w:fill="auto"/>
          </w:tcPr>
          <w:p w:rsidRPr="004B629E" w:rsidR="004B629E" w:rsidP="007D172B" w:rsidRDefault="004B629E">
            <w:pPr>
              <w:rPr>
                <w:b/>
                <w:bCs/>
              </w:rPr>
            </w:pPr>
            <w:r w:rsidRPr="004B629E">
              <w:rPr>
                <w:b/>
                <w:bCs/>
              </w:rPr>
              <w:t>Scientific Name</w:t>
            </w:r>
          </w:p>
        </w:tc>
        <w:tc>
          <w:tcPr>
            <w:tcW w:w="1920" w:type="dxa"/>
            <w:tcBorders>
              <w:top w:val="single" w:color="auto" w:sz="2" w:space="0"/>
              <w:bottom w:val="single" w:color="000000" w:sz="12" w:space="0"/>
            </w:tcBorders>
            <w:shd w:val="clear" w:color="auto" w:fill="auto"/>
          </w:tcPr>
          <w:p w:rsidRPr="004B629E" w:rsidR="004B629E" w:rsidP="007D172B" w:rsidRDefault="004B629E">
            <w:pPr>
              <w:rPr>
                <w:b/>
                <w:bCs/>
              </w:rPr>
            </w:pPr>
            <w:r w:rsidRPr="004B629E">
              <w:rPr>
                <w:b/>
                <w:bCs/>
              </w:rPr>
              <w:t>Common Name</w:t>
            </w:r>
          </w:p>
        </w:tc>
        <w:tc>
          <w:tcPr>
            <w:tcW w:w="1956" w:type="dxa"/>
            <w:tcBorders>
              <w:top w:val="single" w:color="auto" w:sz="2" w:space="0"/>
              <w:bottom w:val="single" w:color="000000" w:sz="12" w:space="0"/>
            </w:tcBorders>
            <w:shd w:val="clear" w:color="auto" w:fill="auto"/>
          </w:tcPr>
          <w:p w:rsidRPr="004B629E" w:rsidR="004B629E" w:rsidP="007D172B" w:rsidRDefault="004B629E">
            <w:pPr>
              <w:rPr>
                <w:b/>
                <w:bCs/>
              </w:rPr>
            </w:pPr>
            <w:r w:rsidRPr="004B629E">
              <w:rPr>
                <w:b/>
                <w:bCs/>
              </w:rPr>
              <w:t>Canopy Position</w:t>
            </w:r>
          </w:p>
        </w:tc>
      </w:tr>
      <w:tr w:rsidRPr="004B629E" w:rsidR="004B629E" w:rsidTr="004B629E">
        <w:tc>
          <w:tcPr>
            <w:tcW w:w="1128" w:type="dxa"/>
            <w:tcBorders>
              <w:top w:val="single" w:color="000000" w:sz="12" w:space="0"/>
            </w:tcBorders>
            <w:shd w:val="clear" w:color="auto" w:fill="auto"/>
          </w:tcPr>
          <w:p w:rsidRPr="004B629E" w:rsidR="004B629E" w:rsidP="007D172B" w:rsidRDefault="004B629E">
            <w:pPr>
              <w:rPr>
                <w:bCs/>
              </w:rPr>
            </w:pPr>
            <w:r w:rsidRPr="004B629E">
              <w:rPr>
                <w:bCs/>
              </w:rPr>
              <w:t>LITU</w:t>
            </w:r>
          </w:p>
        </w:tc>
        <w:tc>
          <w:tcPr>
            <w:tcW w:w="2592" w:type="dxa"/>
            <w:tcBorders>
              <w:top w:val="single" w:color="000000" w:sz="12" w:space="0"/>
            </w:tcBorders>
            <w:shd w:val="clear" w:color="auto" w:fill="auto"/>
          </w:tcPr>
          <w:p w:rsidRPr="004B629E" w:rsidR="004B629E" w:rsidP="007D172B" w:rsidRDefault="004B629E">
            <w:r w:rsidRPr="004B629E">
              <w:t xml:space="preserve">Liriodendron </w:t>
            </w:r>
            <w:proofErr w:type="spellStart"/>
            <w:r w:rsidRPr="004B629E">
              <w:t>tulipifera</w:t>
            </w:r>
            <w:proofErr w:type="spellEnd"/>
          </w:p>
        </w:tc>
        <w:tc>
          <w:tcPr>
            <w:tcW w:w="1920" w:type="dxa"/>
            <w:tcBorders>
              <w:top w:val="single" w:color="000000" w:sz="12" w:space="0"/>
            </w:tcBorders>
            <w:shd w:val="clear" w:color="auto" w:fill="auto"/>
          </w:tcPr>
          <w:p w:rsidRPr="004B629E" w:rsidR="004B629E" w:rsidP="007D172B" w:rsidRDefault="004B629E">
            <w:proofErr w:type="spellStart"/>
            <w:r w:rsidRPr="004B629E">
              <w:t>Tuliptree</w:t>
            </w:r>
            <w:proofErr w:type="spellEnd"/>
          </w:p>
        </w:tc>
        <w:tc>
          <w:tcPr>
            <w:tcW w:w="1956" w:type="dxa"/>
            <w:tcBorders>
              <w:top w:val="single" w:color="000000" w:sz="12" w:space="0"/>
            </w:tcBorders>
            <w:shd w:val="clear" w:color="auto" w:fill="auto"/>
          </w:tcPr>
          <w:p w:rsidRPr="004B629E" w:rsidR="004B629E" w:rsidP="007D172B" w:rsidRDefault="004B629E">
            <w:r w:rsidRPr="004B629E">
              <w:t>Upper</w:t>
            </w:r>
          </w:p>
        </w:tc>
      </w:tr>
      <w:tr w:rsidRPr="004B629E" w:rsidR="004B629E" w:rsidTr="004B629E">
        <w:tc>
          <w:tcPr>
            <w:tcW w:w="1128" w:type="dxa"/>
            <w:shd w:val="clear" w:color="auto" w:fill="auto"/>
          </w:tcPr>
          <w:p w:rsidRPr="004B629E" w:rsidR="004B629E" w:rsidP="007D172B" w:rsidRDefault="004B629E">
            <w:pPr>
              <w:rPr>
                <w:bCs/>
              </w:rPr>
            </w:pPr>
            <w:r w:rsidRPr="004B629E">
              <w:rPr>
                <w:bCs/>
              </w:rPr>
              <w:t>FRAM2</w:t>
            </w:r>
          </w:p>
        </w:tc>
        <w:tc>
          <w:tcPr>
            <w:tcW w:w="2592" w:type="dxa"/>
            <w:shd w:val="clear" w:color="auto" w:fill="auto"/>
          </w:tcPr>
          <w:p w:rsidRPr="004B629E" w:rsidR="004B629E" w:rsidP="007D172B" w:rsidRDefault="004B629E">
            <w:proofErr w:type="spellStart"/>
            <w:r w:rsidRPr="004B629E">
              <w:t>Fraxinus</w:t>
            </w:r>
            <w:proofErr w:type="spellEnd"/>
            <w:r w:rsidRPr="004B629E">
              <w:t xml:space="preserve"> </w:t>
            </w:r>
            <w:proofErr w:type="spellStart"/>
            <w:r w:rsidRPr="004B629E">
              <w:t>americana</w:t>
            </w:r>
            <w:proofErr w:type="spellEnd"/>
          </w:p>
        </w:tc>
        <w:tc>
          <w:tcPr>
            <w:tcW w:w="1920" w:type="dxa"/>
            <w:shd w:val="clear" w:color="auto" w:fill="auto"/>
          </w:tcPr>
          <w:p w:rsidRPr="004B629E" w:rsidR="004B629E" w:rsidP="007D172B" w:rsidRDefault="004B629E">
            <w:r w:rsidRPr="004B629E">
              <w:t>White ash</w:t>
            </w:r>
          </w:p>
        </w:tc>
        <w:tc>
          <w:tcPr>
            <w:tcW w:w="1956" w:type="dxa"/>
            <w:shd w:val="clear" w:color="auto" w:fill="auto"/>
          </w:tcPr>
          <w:p w:rsidRPr="004B629E" w:rsidR="004B629E" w:rsidP="007D172B" w:rsidRDefault="004B629E">
            <w:r w:rsidRPr="004B629E">
              <w:t>Upper</w:t>
            </w:r>
          </w:p>
        </w:tc>
      </w:tr>
      <w:tr w:rsidRPr="004B629E" w:rsidR="004B629E" w:rsidTr="004B629E">
        <w:tc>
          <w:tcPr>
            <w:tcW w:w="1128" w:type="dxa"/>
            <w:shd w:val="clear" w:color="auto" w:fill="auto"/>
          </w:tcPr>
          <w:p w:rsidRPr="004B629E" w:rsidR="004B629E" w:rsidP="007D172B" w:rsidRDefault="004B629E">
            <w:pPr>
              <w:rPr>
                <w:bCs/>
              </w:rPr>
            </w:pPr>
            <w:r w:rsidRPr="004B629E">
              <w:rPr>
                <w:bCs/>
              </w:rPr>
              <w:t>ACSA3</w:t>
            </w:r>
          </w:p>
        </w:tc>
        <w:tc>
          <w:tcPr>
            <w:tcW w:w="2592" w:type="dxa"/>
            <w:shd w:val="clear" w:color="auto" w:fill="auto"/>
          </w:tcPr>
          <w:p w:rsidRPr="004B629E" w:rsidR="004B629E" w:rsidP="007D172B" w:rsidRDefault="004B629E">
            <w:r w:rsidRPr="004B629E">
              <w:t xml:space="preserve">Acer </w:t>
            </w:r>
            <w:proofErr w:type="spellStart"/>
            <w:r w:rsidRPr="004B629E">
              <w:t>saccharum</w:t>
            </w:r>
            <w:proofErr w:type="spellEnd"/>
          </w:p>
        </w:tc>
        <w:tc>
          <w:tcPr>
            <w:tcW w:w="1920" w:type="dxa"/>
            <w:shd w:val="clear" w:color="auto" w:fill="auto"/>
          </w:tcPr>
          <w:p w:rsidRPr="004B629E" w:rsidR="004B629E" w:rsidP="007D172B" w:rsidRDefault="004B629E">
            <w:r w:rsidRPr="004B629E">
              <w:t>Sugar maple</w:t>
            </w:r>
          </w:p>
        </w:tc>
        <w:tc>
          <w:tcPr>
            <w:tcW w:w="1956" w:type="dxa"/>
            <w:shd w:val="clear" w:color="auto" w:fill="auto"/>
          </w:tcPr>
          <w:p w:rsidRPr="004B629E" w:rsidR="004B629E" w:rsidP="007D172B" w:rsidRDefault="004B629E">
            <w:r w:rsidRPr="004B629E">
              <w:t>Lower</w:t>
            </w:r>
          </w:p>
        </w:tc>
      </w:tr>
      <w:tr w:rsidRPr="004B629E" w:rsidR="004B629E" w:rsidTr="004B629E">
        <w:tc>
          <w:tcPr>
            <w:tcW w:w="1128" w:type="dxa"/>
            <w:shd w:val="clear" w:color="auto" w:fill="auto"/>
          </w:tcPr>
          <w:p w:rsidRPr="004B629E" w:rsidR="004B629E" w:rsidP="007D172B" w:rsidRDefault="004B629E">
            <w:pPr>
              <w:rPr>
                <w:bCs/>
              </w:rPr>
            </w:pPr>
            <w:r w:rsidRPr="004B629E">
              <w:rPr>
                <w:bCs/>
              </w:rPr>
              <w:t>FAGR</w:t>
            </w:r>
          </w:p>
        </w:tc>
        <w:tc>
          <w:tcPr>
            <w:tcW w:w="2592" w:type="dxa"/>
            <w:shd w:val="clear" w:color="auto" w:fill="auto"/>
          </w:tcPr>
          <w:p w:rsidRPr="004B629E" w:rsidR="004B629E" w:rsidP="007D172B" w:rsidRDefault="004B629E">
            <w:r w:rsidRPr="004B629E">
              <w:t xml:space="preserve">Fagus </w:t>
            </w:r>
            <w:proofErr w:type="spellStart"/>
            <w:r w:rsidRPr="004B629E">
              <w:t>grandifolia</w:t>
            </w:r>
            <w:proofErr w:type="spellEnd"/>
          </w:p>
        </w:tc>
        <w:tc>
          <w:tcPr>
            <w:tcW w:w="1920" w:type="dxa"/>
            <w:shd w:val="clear" w:color="auto" w:fill="auto"/>
          </w:tcPr>
          <w:p w:rsidRPr="004B629E" w:rsidR="004B629E" w:rsidP="007D172B" w:rsidRDefault="004B629E">
            <w:r w:rsidRPr="004B629E">
              <w:t>American beech</w:t>
            </w:r>
          </w:p>
        </w:tc>
        <w:tc>
          <w:tcPr>
            <w:tcW w:w="1956" w:type="dxa"/>
            <w:shd w:val="clear" w:color="auto" w:fill="auto"/>
          </w:tcPr>
          <w:p w:rsidRPr="004B629E" w:rsidR="004B629E" w:rsidP="007D172B" w:rsidRDefault="004B629E">
            <w:r w:rsidRPr="004B629E">
              <w:t>Lower</w:t>
            </w:r>
          </w:p>
        </w:tc>
      </w:tr>
    </w:tbl>
    <w:p w:rsidR="004B629E" w:rsidP="004B629E" w:rsidRDefault="004B629E"/>
    <w:p w:rsidR="004B629E" w:rsidP="004B629E" w:rsidRDefault="004B629E">
      <w:pPr>
        <w:pStyle w:val="SClassInfoPara"/>
      </w:pPr>
      <w:r>
        <w:t>Description</w:t>
      </w:r>
    </w:p>
    <w:p w:rsidR="004B629E" w:rsidP="00A21EC0" w:rsidRDefault="004B629E">
      <w:r>
        <w:t>Mid</w:t>
      </w:r>
      <w:r w:rsidR="00021584">
        <w:t xml:space="preserve"> </w:t>
      </w:r>
      <w:r>
        <w:t xml:space="preserve">seral closed overstory; stem exclusion stage. Although canopy closure occurs at approximately </w:t>
      </w:r>
      <w:r w:rsidR="00683311">
        <w:t xml:space="preserve">10 </w:t>
      </w:r>
      <w:r>
        <w:t>y</w:t>
      </w:r>
      <w:r w:rsidR="001417A9">
        <w:t>ea</w:t>
      </w:r>
      <w:r>
        <w:t xml:space="preserve">rs of age, intense competition between canopy dominants begins after the stand is </w:t>
      </w:r>
      <w:r w:rsidR="00683311">
        <w:t xml:space="preserve">̴ </w:t>
      </w:r>
      <w:r>
        <w:t>20yrs old. Large gaps are not common, as mortality from tree suppression tends to result from crown overtopping</w:t>
      </w:r>
      <w:r w:rsidR="00683311">
        <w:t>, not gap formation</w:t>
      </w:r>
      <w:r>
        <w:t>. Red oak is found as seedlings in the understory</w:t>
      </w:r>
      <w:r w:rsidR="00683311">
        <w:t xml:space="preserve">, </w:t>
      </w:r>
      <w:r>
        <w:t xml:space="preserve">and is found as a canopy dominant in later successional stages. These stands will remain in this self-thinning, closed canopy condition until approximately 60yrs old. </w:t>
      </w:r>
    </w:p>
    <w:p w:rsidR="004B629E" w:rsidP="004B629E" w:rsidRDefault="004B629E"/>
    <w:p>
      <w:r>
        <w:rPr>
          <w:i/>
          <w:u w:val="single"/>
        </w:rPr>
        <w:t>Maximum Tree Size Class</w:t>
      </w:r>
      <w:br/>
      <w:r>
        <w:t>Medium 9-21"DBH</w:t>
      </w:r>
    </w:p>
    <w:p w:rsidR="004B629E" w:rsidP="004B629E" w:rsidRDefault="004B629E">
      <w:pPr>
        <w:pStyle w:val="InfoPara"/>
        <w:pBdr>
          <w:top w:val="single" w:color="auto" w:sz="4" w:space="1"/>
        </w:pBdr>
      </w:pPr>
      <w:r xmlns:w="http://schemas.openxmlformats.org/wordprocessingml/2006/main">
        <w:t>Class C</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4B629E" w:rsidP="004B629E" w:rsidRDefault="004B629E"/>
    <w:p w:rsidR="004B629E" w:rsidP="004B629E" w:rsidRDefault="004B629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916"/>
        <w:gridCol w:w="2916"/>
        <w:gridCol w:w="1956"/>
      </w:tblGrid>
      <w:tr w:rsidRPr="004B629E" w:rsidR="004B629E" w:rsidTr="004B629E">
        <w:tc>
          <w:tcPr>
            <w:tcW w:w="1080" w:type="dxa"/>
            <w:tcBorders>
              <w:top w:val="single" w:color="auto" w:sz="2" w:space="0"/>
              <w:bottom w:val="single" w:color="000000" w:sz="12" w:space="0"/>
            </w:tcBorders>
            <w:shd w:val="clear" w:color="auto" w:fill="auto"/>
          </w:tcPr>
          <w:p w:rsidRPr="004B629E" w:rsidR="004B629E" w:rsidP="007D172B" w:rsidRDefault="004B629E">
            <w:pPr>
              <w:rPr>
                <w:b/>
                <w:bCs/>
              </w:rPr>
            </w:pPr>
            <w:r w:rsidRPr="004B629E">
              <w:rPr>
                <w:b/>
                <w:bCs/>
              </w:rPr>
              <w:t>Symbol</w:t>
            </w:r>
          </w:p>
        </w:tc>
        <w:tc>
          <w:tcPr>
            <w:tcW w:w="2916" w:type="dxa"/>
            <w:tcBorders>
              <w:top w:val="single" w:color="auto" w:sz="2" w:space="0"/>
              <w:bottom w:val="single" w:color="000000" w:sz="12" w:space="0"/>
            </w:tcBorders>
            <w:shd w:val="clear" w:color="auto" w:fill="auto"/>
          </w:tcPr>
          <w:p w:rsidRPr="004B629E" w:rsidR="004B629E" w:rsidP="007D172B" w:rsidRDefault="004B629E">
            <w:pPr>
              <w:rPr>
                <w:b/>
                <w:bCs/>
              </w:rPr>
            </w:pPr>
            <w:r w:rsidRPr="004B629E">
              <w:rPr>
                <w:b/>
                <w:bCs/>
              </w:rPr>
              <w:t>Scientific Name</w:t>
            </w:r>
          </w:p>
        </w:tc>
        <w:tc>
          <w:tcPr>
            <w:tcW w:w="2916" w:type="dxa"/>
            <w:tcBorders>
              <w:top w:val="single" w:color="auto" w:sz="2" w:space="0"/>
              <w:bottom w:val="single" w:color="000000" w:sz="12" w:space="0"/>
            </w:tcBorders>
            <w:shd w:val="clear" w:color="auto" w:fill="auto"/>
          </w:tcPr>
          <w:p w:rsidRPr="004B629E" w:rsidR="004B629E" w:rsidP="007D172B" w:rsidRDefault="004B629E">
            <w:pPr>
              <w:rPr>
                <w:b/>
                <w:bCs/>
              </w:rPr>
            </w:pPr>
            <w:r w:rsidRPr="004B629E">
              <w:rPr>
                <w:b/>
                <w:bCs/>
              </w:rPr>
              <w:t>Common Name</w:t>
            </w:r>
          </w:p>
        </w:tc>
        <w:tc>
          <w:tcPr>
            <w:tcW w:w="1956" w:type="dxa"/>
            <w:tcBorders>
              <w:top w:val="single" w:color="auto" w:sz="2" w:space="0"/>
              <w:bottom w:val="single" w:color="000000" w:sz="12" w:space="0"/>
            </w:tcBorders>
            <w:shd w:val="clear" w:color="auto" w:fill="auto"/>
          </w:tcPr>
          <w:p w:rsidRPr="004B629E" w:rsidR="004B629E" w:rsidP="007D172B" w:rsidRDefault="004B629E">
            <w:pPr>
              <w:rPr>
                <w:b/>
                <w:bCs/>
              </w:rPr>
            </w:pPr>
            <w:r w:rsidRPr="004B629E">
              <w:rPr>
                <w:b/>
                <w:bCs/>
              </w:rPr>
              <w:t>Canopy Position</w:t>
            </w:r>
          </w:p>
        </w:tc>
      </w:tr>
      <w:tr w:rsidRPr="004B629E" w:rsidR="004B629E" w:rsidTr="004B629E">
        <w:tc>
          <w:tcPr>
            <w:tcW w:w="1080" w:type="dxa"/>
            <w:tcBorders>
              <w:top w:val="single" w:color="000000" w:sz="12" w:space="0"/>
            </w:tcBorders>
            <w:shd w:val="clear" w:color="auto" w:fill="auto"/>
          </w:tcPr>
          <w:p w:rsidRPr="004B629E" w:rsidR="004B629E" w:rsidP="007D172B" w:rsidRDefault="004B629E">
            <w:pPr>
              <w:rPr>
                <w:bCs/>
              </w:rPr>
            </w:pPr>
            <w:r w:rsidRPr="004B629E">
              <w:rPr>
                <w:bCs/>
              </w:rPr>
              <w:t>FAGR</w:t>
            </w:r>
          </w:p>
        </w:tc>
        <w:tc>
          <w:tcPr>
            <w:tcW w:w="2916" w:type="dxa"/>
            <w:tcBorders>
              <w:top w:val="single" w:color="000000" w:sz="12" w:space="0"/>
            </w:tcBorders>
            <w:shd w:val="clear" w:color="auto" w:fill="auto"/>
          </w:tcPr>
          <w:p w:rsidRPr="004B629E" w:rsidR="004B629E" w:rsidP="007D172B" w:rsidRDefault="004B629E">
            <w:r w:rsidRPr="004B629E">
              <w:t xml:space="preserve">Fagus </w:t>
            </w:r>
            <w:proofErr w:type="spellStart"/>
            <w:r w:rsidRPr="004B629E">
              <w:t>grandifolia</w:t>
            </w:r>
            <w:proofErr w:type="spellEnd"/>
          </w:p>
        </w:tc>
        <w:tc>
          <w:tcPr>
            <w:tcW w:w="2916" w:type="dxa"/>
            <w:tcBorders>
              <w:top w:val="single" w:color="000000" w:sz="12" w:space="0"/>
            </w:tcBorders>
            <w:shd w:val="clear" w:color="auto" w:fill="auto"/>
          </w:tcPr>
          <w:p w:rsidRPr="004B629E" w:rsidR="004B629E" w:rsidP="007D172B" w:rsidRDefault="004B629E">
            <w:r w:rsidRPr="004B629E">
              <w:t>American beech</w:t>
            </w:r>
          </w:p>
        </w:tc>
        <w:tc>
          <w:tcPr>
            <w:tcW w:w="1956" w:type="dxa"/>
            <w:tcBorders>
              <w:top w:val="single" w:color="000000" w:sz="12" w:space="0"/>
            </w:tcBorders>
            <w:shd w:val="clear" w:color="auto" w:fill="auto"/>
          </w:tcPr>
          <w:p w:rsidRPr="004B629E" w:rsidR="004B629E" w:rsidP="007D172B" w:rsidRDefault="004B629E">
            <w:r w:rsidRPr="004B629E">
              <w:t>Upper</w:t>
            </w:r>
          </w:p>
        </w:tc>
      </w:tr>
      <w:tr w:rsidRPr="004B629E" w:rsidR="004B629E" w:rsidTr="004B629E">
        <w:tc>
          <w:tcPr>
            <w:tcW w:w="1080" w:type="dxa"/>
            <w:shd w:val="clear" w:color="auto" w:fill="auto"/>
          </w:tcPr>
          <w:p w:rsidRPr="004B629E" w:rsidR="004B629E" w:rsidP="007D172B" w:rsidRDefault="004B629E">
            <w:pPr>
              <w:rPr>
                <w:bCs/>
              </w:rPr>
            </w:pPr>
            <w:r w:rsidRPr="004B629E">
              <w:rPr>
                <w:bCs/>
              </w:rPr>
              <w:t>ACSA3</w:t>
            </w:r>
          </w:p>
        </w:tc>
        <w:tc>
          <w:tcPr>
            <w:tcW w:w="2916" w:type="dxa"/>
            <w:shd w:val="clear" w:color="auto" w:fill="auto"/>
          </w:tcPr>
          <w:p w:rsidRPr="004B629E" w:rsidR="004B629E" w:rsidP="007D172B" w:rsidRDefault="004B629E">
            <w:r w:rsidRPr="004B629E">
              <w:t xml:space="preserve">Acer </w:t>
            </w:r>
            <w:proofErr w:type="spellStart"/>
            <w:r w:rsidRPr="004B629E">
              <w:t>saccharum</w:t>
            </w:r>
            <w:proofErr w:type="spellEnd"/>
          </w:p>
        </w:tc>
        <w:tc>
          <w:tcPr>
            <w:tcW w:w="2916" w:type="dxa"/>
            <w:shd w:val="clear" w:color="auto" w:fill="auto"/>
          </w:tcPr>
          <w:p w:rsidRPr="004B629E" w:rsidR="004B629E" w:rsidP="007D172B" w:rsidRDefault="004B629E">
            <w:r w:rsidRPr="004B629E">
              <w:t>Sugar maple</w:t>
            </w:r>
          </w:p>
        </w:tc>
        <w:tc>
          <w:tcPr>
            <w:tcW w:w="1956" w:type="dxa"/>
            <w:shd w:val="clear" w:color="auto" w:fill="auto"/>
          </w:tcPr>
          <w:p w:rsidRPr="004B629E" w:rsidR="004B629E" w:rsidP="007D172B" w:rsidRDefault="004B629E">
            <w:r w:rsidRPr="004B629E">
              <w:t>Upper</w:t>
            </w:r>
          </w:p>
        </w:tc>
      </w:tr>
      <w:tr w:rsidRPr="004B629E" w:rsidR="004B629E" w:rsidTr="004B629E">
        <w:tc>
          <w:tcPr>
            <w:tcW w:w="1080" w:type="dxa"/>
            <w:shd w:val="clear" w:color="auto" w:fill="auto"/>
          </w:tcPr>
          <w:p w:rsidRPr="004B629E" w:rsidR="004B629E" w:rsidP="007D172B" w:rsidRDefault="004B629E">
            <w:pPr>
              <w:rPr>
                <w:bCs/>
              </w:rPr>
            </w:pPr>
            <w:r w:rsidRPr="004B629E">
              <w:rPr>
                <w:bCs/>
              </w:rPr>
              <w:t>LITU</w:t>
            </w:r>
          </w:p>
        </w:tc>
        <w:tc>
          <w:tcPr>
            <w:tcW w:w="2916" w:type="dxa"/>
            <w:shd w:val="clear" w:color="auto" w:fill="auto"/>
          </w:tcPr>
          <w:p w:rsidRPr="004B629E" w:rsidR="004B629E" w:rsidP="007D172B" w:rsidRDefault="004B629E">
            <w:r w:rsidRPr="004B629E">
              <w:t xml:space="preserve">Liriodendron </w:t>
            </w:r>
            <w:proofErr w:type="spellStart"/>
            <w:r w:rsidRPr="004B629E">
              <w:t>tulipifera</w:t>
            </w:r>
            <w:proofErr w:type="spellEnd"/>
          </w:p>
        </w:tc>
        <w:tc>
          <w:tcPr>
            <w:tcW w:w="2916" w:type="dxa"/>
            <w:shd w:val="clear" w:color="auto" w:fill="auto"/>
          </w:tcPr>
          <w:p w:rsidRPr="004B629E" w:rsidR="004B629E" w:rsidP="007D172B" w:rsidRDefault="004B629E">
            <w:proofErr w:type="spellStart"/>
            <w:r w:rsidRPr="004B629E">
              <w:t>Tuliptree</w:t>
            </w:r>
            <w:proofErr w:type="spellEnd"/>
          </w:p>
        </w:tc>
        <w:tc>
          <w:tcPr>
            <w:tcW w:w="1956" w:type="dxa"/>
            <w:shd w:val="clear" w:color="auto" w:fill="auto"/>
          </w:tcPr>
          <w:p w:rsidRPr="004B629E" w:rsidR="004B629E" w:rsidP="007D172B" w:rsidRDefault="004B629E">
            <w:r w:rsidRPr="004B629E">
              <w:t>Upper</w:t>
            </w:r>
          </w:p>
        </w:tc>
      </w:tr>
      <w:tr w:rsidRPr="004B629E" w:rsidR="004B629E" w:rsidTr="004B629E">
        <w:tc>
          <w:tcPr>
            <w:tcW w:w="1080" w:type="dxa"/>
            <w:shd w:val="clear" w:color="auto" w:fill="auto"/>
          </w:tcPr>
          <w:p w:rsidRPr="004B629E" w:rsidR="004B629E" w:rsidP="007D172B" w:rsidRDefault="004B629E">
            <w:pPr>
              <w:rPr>
                <w:bCs/>
              </w:rPr>
            </w:pPr>
            <w:r w:rsidRPr="004B629E">
              <w:rPr>
                <w:bCs/>
              </w:rPr>
              <w:t>fram2</w:t>
            </w:r>
          </w:p>
        </w:tc>
        <w:tc>
          <w:tcPr>
            <w:tcW w:w="2916" w:type="dxa"/>
            <w:shd w:val="clear" w:color="auto" w:fill="auto"/>
          </w:tcPr>
          <w:p w:rsidRPr="004B629E" w:rsidR="004B629E" w:rsidP="007D172B" w:rsidRDefault="004B629E">
            <w:r w:rsidRPr="004B629E">
              <w:t>&lt;NOT FOUND IN NRCS&gt;</w:t>
            </w:r>
          </w:p>
        </w:tc>
        <w:tc>
          <w:tcPr>
            <w:tcW w:w="2916" w:type="dxa"/>
            <w:shd w:val="clear" w:color="auto" w:fill="auto"/>
          </w:tcPr>
          <w:p w:rsidRPr="004B629E" w:rsidR="004B629E" w:rsidP="007D172B" w:rsidRDefault="004B629E">
            <w:r w:rsidRPr="004B629E">
              <w:t>&lt;NOT FOUND IN NRCS&gt;</w:t>
            </w:r>
          </w:p>
        </w:tc>
        <w:tc>
          <w:tcPr>
            <w:tcW w:w="1956" w:type="dxa"/>
            <w:shd w:val="clear" w:color="auto" w:fill="auto"/>
          </w:tcPr>
          <w:p w:rsidRPr="004B629E" w:rsidR="004B629E" w:rsidP="007D172B" w:rsidRDefault="004B629E">
            <w:r w:rsidRPr="004B629E">
              <w:t>Upper</w:t>
            </w:r>
          </w:p>
        </w:tc>
      </w:tr>
    </w:tbl>
    <w:p w:rsidR="004B629E" w:rsidP="004B629E" w:rsidRDefault="004B629E"/>
    <w:p w:rsidR="004B629E" w:rsidP="004B629E" w:rsidRDefault="004B629E">
      <w:pPr>
        <w:pStyle w:val="SClassInfoPara"/>
      </w:pPr>
      <w:r>
        <w:t>Description</w:t>
      </w:r>
    </w:p>
    <w:p w:rsidR="004B629E" w:rsidP="004B629E" w:rsidRDefault="004B629E">
      <w:r>
        <w:t>Mature forest with gaps created by wind, ice storms, insect and disease, and to a lesser extent by fire leading to small gap openings. Low intensity fires may occur, but more severe fires with the potential for gap formation and alteration of canopy structure are much less frequent. Partial canopy disturbances from moderate-level wind events and ice storms are common and lead to multi-cohort stands. These events generally remove 25-50% of the canopy. Canopy would typically close after approximately 10yrs</w:t>
      </w:r>
      <w:r w:rsidR="001417A9">
        <w:t>.</w:t>
      </w:r>
    </w:p>
    <w:p w:rsidR="004B629E" w:rsidP="004B629E" w:rsidRDefault="004B629E"/>
    <w:p>
      <w:r>
        <w:rPr>
          <w:i/>
          <w:u w:val="single"/>
        </w:rPr>
        <w:t>Maximum Tree Size Class</w:t>
      </w:r>
      <w:br/>
      <w:r>
        <w:t>Large 21-33"DBH</w:t>
      </w:r>
    </w:p>
    <w:p w:rsidR="004B629E" w:rsidP="004B629E" w:rsidRDefault="004B629E">
      <w:pPr>
        <w:pStyle w:val="InfoPara"/>
        <w:pBdr>
          <w:top w:val="single" w:color="auto" w:sz="4" w:space="1"/>
        </w:pBdr>
      </w:pPr>
      <w:r xmlns:w="http://schemas.openxmlformats.org/wordprocessingml/2006/main">
        <w:t>Class D</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4B629E" w:rsidP="004B629E" w:rsidRDefault="004B629E"/>
    <w:p w:rsidR="004B629E" w:rsidP="004B629E" w:rsidRDefault="004B629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592"/>
        <w:gridCol w:w="1992"/>
        <w:gridCol w:w="1956"/>
      </w:tblGrid>
      <w:tr w:rsidRPr="004B629E" w:rsidR="004B629E" w:rsidTr="004B629E">
        <w:tc>
          <w:tcPr>
            <w:tcW w:w="1080" w:type="dxa"/>
            <w:tcBorders>
              <w:top w:val="single" w:color="auto" w:sz="2" w:space="0"/>
              <w:bottom w:val="single" w:color="000000" w:sz="12" w:space="0"/>
            </w:tcBorders>
            <w:shd w:val="clear" w:color="auto" w:fill="auto"/>
          </w:tcPr>
          <w:p w:rsidRPr="004B629E" w:rsidR="004B629E" w:rsidP="007D172B" w:rsidRDefault="004B629E">
            <w:pPr>
              <w:rPr>
                <w:b/>
                <w:bCs/>
              </w:rPr>
            </w:pPr>
            <w:r w:rsidRPr="004B629E">
              <w:rPr>
                <w:b/>
                <w:bCs/>
              </w:rPr>
              <w:t>Symbol</w:t>
            </w:r>
          </w:p>
        </w:tc>
        <w:tc>
          <w:tcPr>
            <w:tcW w:w="2592" w:type="dxa"/>
            <w:tcBorders>
              <w:top w:val="single" w:color="auto" w:sz="2" w:space="0"/>
              <w:bottom w:val="single" w:color="000000" w:sz="12" w:space="0"/>
            </w:tcBorders>
            <w:shd w:val="clear" w:color="auto" w:fill="auto"/>
          </w:tcPr>
          <w:p w:rsidRPr="004B629E" w:rsidR="004B629E" w:rsidP="007D172B" w:rsidRDefault="004B629E">
            <w:pPr>
              <w:rPr>
                <w:b/>
                <w:bCs/>
              </w:rPr>
            </w:pPr>
            <w:r w:rsidRPr="004B629E">
              <w:rPr>
                <w:b/>
                <w:bCs/>
              </w:rPr>
              <w:t>Scientific Name</w:t>
            </w:r>
          </w:p>
        </w:tc>
        <w:tc>
          <w:tcPr>
            <w:tcW w:w="1992" w:type="dxa"/>
            <w:tcBorders>
              <w:top w:val="single" w:color="auto" w:sz="2" w:space="0"/>
              <w:bottom w:val="single" w:color="000000" w:sz="12" w:space="0"/>
            </w:tcBorders>
            <w:shd w:val="clear" w:color="auto" w:fill="auto"/>
          </w:tcPr>
          <w:p w:rsidRPr="004B629E" w:rsidR="004B629E" w:rsidP="007D172B" w:rsidRDefault="004B629E">
            <w:pPr>
              <w:rPr>
                <w:b/>
                <w:bCs/>
              </w:rPr>
            </w:pPr>
            <w:r w:rsidRPr="004B629E">
              <w:rPr>
                <w:b/>
                <w:bCs/>
              </w:rPr>
              <w:t>Common Name</w:t>
            </w:r>
          </w:p>
        </w:tc>
        <w:tc>
          <w:tcPr>
            <w:tcW w:w="1956" w:type="dxa"/>
            <w:tcBorders>
              <w:top w:val="single" w:color="auto" w:sz="2" w:space="0"/>
              <w:bottom w:val="single" w:color="000000" w:sz="12" w:space="0"/>
            </w:tcBorders>
            <w:shd w:val="clear" w:color="auto" w:fill="auto"/>
          </w:tcPr>
          <w:p w:rsidRPr="004B629E" w:rsidR="004B629E" w:rsidP="007D172B" w:rsidRDefault="004B629E">
            <w:pPr>
              <w:rPr>
                <w:b/>
                <w:bCs/>
              </w:rPr>
            </w:pPr>
            <w:r w:rsidRPr="004B629E">
              <w:rPr>
                <w:b/>
                <w:bCs/>
              </w:rPr>
              <w:t>Canopy Position</w:t>
            </w:r>
          </w:p>
        </w:tc>
      </w:tr>
      <w:tr w:rsidRPr="004B629E" w:rsidR="004B629E" w:rsidTr="004B629E">
        <w:tc>
          <w:tcPr>
            <w:tcW w:w="1080" w:type="dxa"/>
            <w:tcBorders>
              <w:top w:val="single" w:color="000000" w:sz="12" w:space="0"/>
            </w:tcBorders>
            <w:shd w:val="clear" w:color="auto" w:fill="auto"/>
          </w:tcPr>
          <w:p w:rsidRPr="004B629E" w:rsidR="004B629E" w:rsidP="007D172B" w:rsidRDefault="004B629E">
            <w:pPr>
              <w:rPr>
                <w:bCs/>
              </w:rPr>
            </w:pPr>
            <w:r w:rsidRPr="004B629E">
              <w:rPr>
                <w:bCs/>
              </w:rPr>
              <w:t>FAGR</w:t>
            </w:r>
          </w:p>
        </w:tc>
        <w:tc>
          <w:tcPr>
            <w:tcW w:w="2592" w:type="dxa"/>
            <w:tcBorders>
              <w:top w:val="single" w:color="000000" w:sz="12" w:space="0"/>
            </w:tcBorders>
            <w:shd w:val="clear" w:color="auto" w:fill="auto"/>
          </w:tcPr>
          <w:p w:rsidRPr="004B629E" w:rsidR="004B629E" w:rsidP="007D172B" w:rsidRDefault="004B629E">
            <w:r w:rsidRPr="004B629E">
              <w:t xml:space="preserve">Fagus </w:t>
            </w:r>
            <w:proofErr w:type="spellStart"/>
            <w:r w:rsidRPr="004B629E">
              <w:t>grandifolia</w:t>
            </w:r>
            <w:proofErr w:type="spellEnd"/>
          </w:p>
        </w:tc>
        <w:tc>
          <w:tcPr>
            <w:tcW w:w="1992" w:type="dxa"/>
            <w:tcBorders>
              <w:top w:val="single" w:color="000000" w:sz="12" w:space="0"/>
            </w:tcBorders>
            <w:shd w:val="clear" w:color="auto" w:fill="auto"/>
          </w:tcPr>
          <w:p w:rsidRPr="004B629E" w:rsidR="004B629E" w:rsidP="007D172B" w:rsidRDefault="004B629E">
            <w:r w:rsidRPr="004B629E">
              <w:t>American beech</w:t>
            </w:r>
          </w:p>
        </w:tc>
        <w:tc>
          <w:tcPr>
            <w:tcW w:w="1956" w:type="dxa"/>
            <w:tcBorders>
              <w:top w:val="single" w:color="000000" w:sz="12" w:space="0"/>
            </w:tcBorders>
            <w:shd w:val="clear" w:color="auto" w:fill="auto"/>
          </w:tcPr>
          <w:p w:rsidRPr="004B629E" w:rsidR="004B629E" w:rsidP="007D172B" w:rsidRDefault="004B629E">
            <w:r w:rsidRPr="004B629E">
              <w:t>Upper</w:t>
            </w:r>
          </w:p>
        </w:tc>
      </w:tr>
      <w:tr w:rsidRPr="004B629E" w:rsidR="004B629E" w:rsidTr="004B629E">
        <w:tc>
          <w:tcPr>
            <w:tcW w:w="1080" w:type="dxa"/>
            <w:shd w:val="clear" w:color="auto" w:fill="auto"/>
          </w:tcPr>
          <w:p w:rsidRPr="004B629E" w:rsidR="004B629E" w:rsidP="007D172B" w:rsidRDefault="004B629E">
            <w:pPr>
              <w:rPr>
                <w:bCs/>
              </w:rPr>
            </w:pPr>
            <w:r w:rsidRPr="004B629E">
              <w:rPr>
                <w:bCs/>
              </w:rPr>
              <w:t>ACSA3</w:t>
            </w:r>
          </w:p>
        </w:tc>
        <w:tc>
          <w:tcPr>
            <w:tcW w:w="2592" w:type="dxa"/>
            <w:shd w:val="clear" w:color="auto" w:fill="auto"/>
          </w:tcPr>
          <w:p w:rsidRPr="004B629E" w:rsidR="004B629E" w:rsidP="007D172B" w:rsidRDefault="004B629E">
            <w:r w:rsidRPr="004B629E">
              <w:t xml:space="preserve">Acer </w:t>
            </w:r>
            <w:proofErr w:type="spellStart"/>
            <w:r w:rsidRPr="004B629E">
              <w:t>saccharum</w:t>
            </w:r>
            <w:proofErr w:type="spellEnd"/>
          </w:p>
        </w:tc>
        <w:tc>
          <w:tcPr>
            <w:tcW w:w="1992" w:type="dxa"/>
            <w:shd w:val="clear" w:color="auto" w:fill="auto"/>
          </w:tcPr>
          <w:p w:rsidRPr="004B629E" w:rsidR="004B629E" w:rsidP="007D172B" w:rsidRDefault="004B629E">
            <w:r w:rsidRPr="004B629E">
              <w:t>Sugar maple</w:t>
            </w:r>
          </w:p>
        </w:tc>
        <w:tc>
          <w:tcPr>
            <w:tcW w:w="1956" w:type="dxa"/>
            <w:shd w:val="clear" w:color="auto" w:fill="auto"/>
          </w:tcPr>
          <w:p w:rsidRPr="004B629E" w:rsidR="004B629E" w:rsidP="007D172B" w:rsidRDefault="004B629E">
            <w:r w:rsidRPr="004B629E">
              <w:t>Upper</w:t>
            </w:r>
          </w:p>
        </w:tc>
      </w:tr>
      <w:tr w:rsidRPr="004B629E" w:rsidR="004B629E" w:rsidTr="004B629E">
        <w:tc>
          <w:tcPr>
            <w:tcW w:w="1080" w:type="dxa"/>
            <w:shd w:val="clear" w:color="auto" w:fill="auto"/>
          </w:tcPr>
          <w:p w:rsidRPr="004B629E" w:rsidR="004B629E" w:rsidP="007D172B" w:rsidRDefault="004B629E">
            <w:pPr>
              <w:rPr>
                <w:bCs/>
              </w:rPr>
            </w:pPr>
            <w:r w:rsidRPr="004B629E">
              <w:rPr>
                <w:bCs/>
              </w:rPr>
              <w:lastRenderedPageBreak/>
              <w:t>LITU</w:t>
            </w:r>
          </w:p>
        </w:tc>
        <w:tc>
          <w:tcPr>
            <w:tcW w:w="2592" w:type="dxa"/>
            <w:shd w:val="clear" w:color="auto" w:fill="auto"/>
          </w:tcPr>
          <w:p w:rsidRPr="004B629E" w:rsidR="004B629E" w:rsidP="007D172B" w:rsidRDefault="004B629E">
            <w:r w:rsidRPr="004B629E">
              <w:t xml:space="preserve">Liriodendron </w:t>
            </w:r>
            <w:proofErr w:type="spellStart"/>
            <w:r w:rsidRPr="004B629E">
              <w:t>tulipifera</w:t>
            </w:r>
            <w:proofErr w:type="spellEnd"/>
          </w:p>
        </w:tc>
        <w:tc>
          <w:tcPr>
            <w:tcW w:w="1992" w:type="dxa"/>
            <w:shd w:val="clear" w:color="auto" w:fill="auto"/>
          </w:tcPr>
          <w:p w:rsidRPr="004B629E" w:rsidR="004B629E" w:rsidP="007D172B" w:rsidRDefault="004B629E">
            <w:proofErr w:type="spellStart"/>
            <w:r w:rsidRPr="004B629E">
              <w:t>Tuliptree</w:t>
            </w:r>
            <w:proofErr w:type="spellEnd"/>
          </w:p>
        </w:tc>
        <w:tc>
          <w:tcPr>
            <w:tcW w:w="1956" w:type="dxa"/>
            <w:shd w:val="clear" w:color="auto" w:fill="auto"/>
          </w:tcPr>
          <w:p w:rsidRPr="004B629E" w:rsidR="004B629E" w:rsidP="007D172B" w:rsidRDefault="004B629E">
            <w:r w:rsidRPr="004B629E">
              <w:t>Upper</w:t>
            </w:r>
          </w:p>
        </w:tc>
      </w:tr>
      <w:tr w:rsidRPr="004B629E" w:rsidR="004B629E" w:rsidTr="004B629E">
        <w:tc>
          <w:tcPr>
            <w:tcW w:w="1080" w:type="dxa"/>
            <w:shd w:val="clear" w:color="auto" w:fill="auto"/>
          </w:tcPr>
          <w:p w:rsidRPr="004B629E" w:rsidR="004B629E" w:rsidP="007D172B" w:rsidRDefault="004B629E">
            <w:pPr>
              <w:rPr>
                <w:bCs/>
              </w:rPr>
            </w:pPr>
            <w:r w:rsidRPr="004B629E">
              <w:rPr>
                <w:bCs/>
              </w:rPr>
              <w:t>QURU</w:t>
            </w:r>
          </w:p>
        </w:tc>
        <w:tc>
          <w:tcPr>
            <w:tcW w:w="2592" w:type="dxa"/>
            <w:shd w:val="clear" w:color="auto" w:fill="auto"/>
          </w:tcPr>
          <w:p w:rsidRPr="004B629E" w:rsidR="004B629E" w:rsidP="007D172B" w:rsidRDefault="004B629E">
            <w:r w:rsidRPr="004B629E">
              <w:t xml:space="preserve">Quercus </w:t>
            </w:r>
            <w:proofErr w:type="spellStart"/>
            <w:r w:rsidRPr="004B629E">
              <w:t>rubra</w:t>
            </w:r>
            <w:proofErr w:type="spellEnd"/>
          </w:p>
        </w:tc>
        <w:tc>
          <w:tcPr>
            <w:tcW w:w="1992" w:type="dxa"/>
            <w:shd w:val="clear" w:color="auto" w:fill="auto"/>
          </w:tcPr>
          <w:p w:rsidRPr="004B629E" w:rsidR="004B629E" w:rsidP="007D172B" w:rsidRDefault="004B629E">
            <w:r w:rsidRPr="004B629E">
              <w:t>Northern red oak</w:t>
            </w:r>
          </w:p>
        </w:tc>
        <w:tc>
          <w:tcPr>
            <w:tcW w:w="1956" w:type="dxa"/>
            <w:shd w:val="clear" w:color="auto" w:fill="auto"/>
          </w:tcPr>
          <w:p w:rsidRPr="004B629E" w:rsidR="004B629E" w:rsidP="007D172B" w:rsidRDefault="004B629E">
            <w:r w:rsidRPr="004B629E">
              <w:t>Upper</w:t>
            </w:r>
          </w:p>
        </w:tc>
      </w:tr>
    </w:tbl>
    <w:p w:rsidR="004B629E" w:rsidP="004B629E" w:rsidRDefault="004B629E"/>
    <w:p w:rsidR="004B629E" w:rsidP="004B629E" w:rsidRDefault="004B629E">
      <w:pPr>
        <w:pStyle w:val="SClassInfoPara"/>
      </w:pPr>
      <w:r>
        <w:t>Description</w:t>
      </w:r>
    </w:p>
    <w:p w:rsidR="004B629E" w:rsidP="00A21EC0" w:rsidRDefault="004B629E">
      <w:r>
        <w:t xml:space="preserve">Closed-canopy, mature, mixed-mesophytic forests that develop on mesic landscape positions, on deep, rich soils, and the presence of limestone and/or base-rich geologic parent material. Dominant trees are 100yrs+ of age. Dominant species include </w:t>
      </w:r>
      <w:r w:rsidRPr="00683311">
        <w:rPr>
          <w:i/>
        </w:rPr>
        <w:t xml:space="preserve">Fagus </w:t>
      </w:r>
      <w:proofErr w:type="spellStart"/>
      <w:r w:rsidRPr="00683311">
        <w:rPr>
          <w:i/>
        </w:rPr>
        <w:t>grandifolia</w:t>
      </w:r>
      <w:proofErr w:type="spellEnd"/>
      <w:r>
        <w:t xml:space="preserve">, </w:t>
      </w:r>
      <w:r w:rsidRPr="00683311">
        <w:rPr>
          <w:i/>
        </w:rPr>
        <w:t xml:space="preserve">Acer </w:t>
      </w:r>
      <w:proofErr w:type="spellStart"/>
      <w:r w:rsidRPr="00683311">
        <w:rPr>
          <w:i/>
        </w:rPr>
        <w:t>saccharum</w:t>
      </w:r>
      <w:proofErr w:type="spellEnd"/>
      <w:r w:rsidRPr="00683311">
        <w:rPr>
          <w:i/>
        </w:rPr>
        <w:t xml:space="preserve">, Liriodendron </w:t>
      </w:r>
      <w:proofErr w:type="spellStart"/>
      <w:r w:rsidRPr="00683311">
        <w:rPr>
          <w:i/>
        </w:rPr>
        <w:t>tulipifera</w:t>
      </w:r>
      <w:proofErr w:type="spellEnd"/>
      <w:r w:rsidRPr="00683311">
        <w:rPr>
          <w:i/>
        </w:rPr>
        <w:t xml:space="preserve">, Quercus </w:t>
      </w:r>
      <w:proofErr w:type="spellStart"/>
      <w:r w:rsidRPr="00683311">
        <w:rPr>
          <w:i/>
        </w:rPr>
        <w:t>rubra</w:t>
      </w:r>
      <w:proofErr w:type="spellEnd"/>
      <w:r>
        <w:t xml:space="preserve">, </w:t>
      </w:r>
      <w:proofErr w:type="spellStart"/>
      <w:r w:rsidRPr="00683311">
        <w:rPr>
          <w:i/>
        </w:rPr>
        <w:t>Tilia</w:t>
      </w:r>
      <w:proofErr w:type="spellEnd"/>
      <w:r w:rsidRPr="00683311">
        <w:rPr>
          <w:i/>
        </w:rPr>
        <w:t xml:space="preserve"> </w:t>
      </w:r>
      <w:proofErr w:type="spellStart"/>
      <w:r w:rsidRPr="00683311">
        <w:rPr>
          <w:i/>
        </w:rPr>
        <w:t>americana</w:t>
      </w:r>
      <w:proofErr w:type="spellEnd"/>
      <w:r>
        <w:t xml:space="preserve"> va</w:t>
      </w:r>
      <w:r w:rsidR="00683311">
        <w:t>r</w:t>
      </w:r>
      <w:r>
        <w:t xml:space="preserve">. </w:t>
      </w:r>
      <w:proofErr w:type="spellStart"/>
      <w:r w:rsidRPr="00683311">
        <w:rPr>
          <w:i/>
        </w:rPr>
        <w:t>Heterophylla</w:t>
      </w:r>
      <w:proofErr w:type="spellEnd"/>
      <w:r w:rsidRPr="00683311">
        <w:rPr>
          <w:i/>
        </w:rPr>
        <w:t xml:space="preserve">, </w:t>
      </w:r>
      <w:proofErr w:type="spellStart"/>
      <w:r w:rsidRPr="00683311">
        <w:rPr>
          <w:i/>
        </w:rPr>
        <w:t>Aesculus</w:t>
      </w:r>
      <w:proofErr w:type="spellEnd"/>
      <w:r w:rsidRPr="00683311">
        <w:rPr>
          <w:i/>
        </w:rPr>
        <w:t xml:space="preserve"> flava, </w:t>
      </w:r>
      <w:proofErr w:type="spellStart"/>
      <w:r w:rsidRPr="00683311">
        <w:rPr>
          <w:i/>
        </w:rPr>
        <w:t>Tsuga</w:t>
      </w:r>
      <w:proofErr w:type="spellEnd"/>
      <w:r w:rsidRPr="00683311">
        <w:rPr>
          <w:i/>
        </w:rPr>
        <w:t xml:space="preserve"> canadensis.</w:t>
      </w:r>
      <w:r>
        <w:t xml:space="preserve"> </w:t>
      </w:r>
    </w:p>
    <w:p w:rsidR="004B629E" w:rsidP="004B629E" w:rsidRDefault="004B629E"/>
    <w:p>
      <w:r>
        <w:rPr>
          <w:i/>
          <w:u w:val="single"/>
        </w:rPr>
        <w:t>Maximum Tree Size Class</w:t>
      </w:r>
      <w:br/>
      <w:r>
        <w:t>Large 21-33"DBH</w:t>
      </w:r>
    </w:p>
    <w:p w:rsidR="004B629E" w:rsidP="004B629E" w:rsidRDefault="004B629E">
      <w:pPr>
        <w:pStyle w:val="InfoPara"/>
        <w:pBdr>
          <w:top w:val="single" w:color="auto" w:sz="4" w:space="1"/>
        </w:pBdr>
      </w:pPr>
      <w:r xmlns:w="http://schemas.openxmlformats.org/wordprocessingml/2006/main">
        <w:t>Class E</w:t>
      </w:r>
      <w:r xmlns:w="http://schemas.openxmlformats.org/wordprocessingml/2006/main">
        <w:tab/>
        <w:t>82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4B629E" w:rsidP="004B629E" w:rsidRDefault="004B629E"/>
    <w:p w:rsidR="004B629E" w:rsidP="004B629E" w:rsidRDefault="004B629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592"/>
        <w:gridCol w:w="1992"/>
        <w:gridCol w:w="1956"/>
      </w:tblGrid>
      <w:tr w:rsidRPr="004B629E" w:rsidR="004B629E" w:rsidTr="004B629E">
        <w:tc>
          <w:tcPr>
            <w:tcW w:w="1080" w:type="dxa"/>
            <w:tcBorders>
              <w:top w:val="single" w:color="auto" w:sz="2" w:space="0"/>
              <w:bottom w:val="single" w:color="000000" w:sz="12" w:space="0"/>
            </w:tcBorders>
            <w:shd w:val="clear" w:color="auto" w:fill="auto"/>
          </w:tcPr>
          <w:p w:rsidRPr="004B629E" w:rsidR="004B629E" w:rsidP="007D172B" w:rsidRDefault="004B629E">
            <w:pPr>
              <w:rPr>
                <w:b/>
                <w:bCs/>
              </w:rPr>
            </w:pPr>
            <w:r w:rsidRPr="004B629E">
              <w:rPr>
                <w:b/>
                <w:bCs/>
              </w:rPr>
              <w:t>Symbol</w:t>
            </w:r>
          </w:p>
        </w:tc>
        <w:tc>
          <w:tcPr>
            <w:tcW w:w="2592" w:type="dxa"/>
            <w:tcBorders>
              <w:top w:val="single" w:color="auto" w:sz="2" w:space="0"/>
              <w:bottom w:val="single" w:color="000000" w:sz="12" w:space="0"/>
            </w:tcBorders>
            <w:shd w:val="clear" w:color="auto" w:fill="auto"/>
          </w:tcPr>
          <w:p w:rsidRPr="004B629E" w:rsidR="004B629E" w:rsidP="007D172B" w:rsidRDefault="004B629E">
            <w:pPr>
              <w:rPr>
                <w:b/>
                <w:bCs/>
              </w:rPr>
            </w:pPr>
            <w:r w:rsidRPr="004B629E">
              <w:rPr>
                <w:b/>
                <w:bCs/>
              </w:rPr>
              <w:t>Scientific Name</w:t>
            </w:r>
          </w:p>
        </w:tc>
        <w:tc>
          <w:tcPr>
            <w:tcW w:w="1992" w:type="dxa"/>
            <w:tcBorders>
              <w:top w:val="single" w:color="auto" w:sz="2" w:space="0"/>
              <w:bottom w:val="single" w:color="000000" w:sz="12" w:space="0"/>
            </w:tcBorders>
            <w:shd w:val="clear" w:color="auto" w:fill="auto"/>
          </w:tcPr>
          <w:p w:rsidRPr="004B629E" w:rsidR="004B629E" w:rsidP="007D172B" w:rsidRDefault="004B629E">
            <w:pPr>
              <w:rPr>
                <w:b/>
                <w:bCs/>
              </w:rPr>
            </w:pPr>
            <w:r w:rsidRPr="004B629E">
              <w:rPr>
                <w:b/>
                <w:bCs/>
              </w:rPr>
              <w:t>Common Name</w:t>
            </w:r>
          </w:p>
        </w:tc>
        <w:tc>
          <w:tcPr>
            <w:tcW w:w="1956" w:type="dxa"/>
            <w:tcBorders>
              <w:top w:val="single" w:color="auto" w:sz="2" w:space="0"/>
              <w:bottom w:val="single" w:color="000000" w:sz="12" w:space="0"/>
            </w:tcBorders>
            <w:shd w:val="clear" w:color="auto" w:fill="auto"/>
          </w:tcPr>
          <w:p w:rsidRPr="004B629E" w:rsidR="004B629E" w:rsidP="007D172B" w:rsidRDefault="004B629E">
            <w:pPr>
              <w:rPr>
                <w:b/>
                <w:bCs/>
              </w:rPr>
            </w:pPr>
            <w:r w:rsidRPr="004B629E">
              <w:rPr>
                <w:b/>
                <w:bCs/>
              </w:rPr>
              <w:t>Canopy Position</w:t>
            </w:r>
          </w:p>
        </w:tc>
      </w:tr>
      <w:tr w:rsidRPr="004B629E" w:rsidR="004B629E" w:rsidTr="004B629E">
        <w:tc>
          <w:tcPr>
            <w:tcW w:w="1080" w:type="dxa"/>
            <w:tcBorders>
              <w:top w:val="single" w:color="000000" w:sz="12" w:space="0"/>
            </w:tcBorders>
            <w:shd w:val="clear" w:color="auto" w:fill="auto"/>
          </w:tcPr>
          <w:p w:rsidRPr="004B629E" w:rsidR="004B629E" w:rsidP="007D172B" w:rsidRDefault="004B629E">
            <w:pPr>
              <w:rPr>
                <w:bCs/>
              </w:rPr>
            </w:pPr>
            <w:r w:rsidRPr="004B629E">
              <w:rPr>
                <w:bCs/>
              </w:rPr>
              <w:t>ACSA3</w:t>
            </w:r>
          </w:p>
        </w:tc>
        <w:tc>
          <w:tcPr>
            <w:tcW w:w="2592" w:type="dxa"/>
            <w:tcBorders>
              <w:top w:val="single" w:color="000000" w:sz="12" w:space="0"/>
            </w:tcBorders>
            <w:shd w:val="clear" w:color="auto" w:fill="auto"/>
          </w:tcPr>
          <w:p w:rsidRPr="004B629E" w:rsidR="004B629E" w:rsidP="007D172B" w:rsidRDefault="004B629E">
            <w:r w:rsidRPr="004B629E">
              <w:t xml:space="preserve">Acer </w:t>
            </w:r>
            <w:proofErr w:type="spellStart"/>
            <w:r w:rsidRPr="004B629E">
              <w:t>saccharum</w:t>
            </w:r>
            <w:proofErr w:type="spellEnd"/>
          </w:p>
        </w:tc>
        <w:tc>
          <w:tcPr>
            <w:tcW w:w="1992" w:type="dxa"/>
            <w:tcBorders>
              <w:top w:val="single" w:color="000000" w:sz="12" w:space="0"/>
            </w:tcBorders>
            <w:shd w:val="clear" w:color="auto" w:fill="auto"/>
          </w:tcPr>
          <w:p w:rsidRPr="004B629E" w:rsidR="004B629E" w:rsidP="007D172B" w:rsidRDefault="004B629E">
            <w:r w:rsidRPr="004B629E">
              <w:t>Sugar maple</w:t>
            </w:r>
          </w:p>
        </w:tc>
        <w:tc>
          <w:tcPr>
            <w:tcW w:w="1956" w:type="dxa"/>
            <w:tcBorders>
              <w:top w:val="single" w:color="000000" w:sz="12" w:space="0"/>
            </w:tcBorders>
            <w:shd w:val="clear" w:color="auto" w:fill="auto"/>
          </w:tcPr>
          <w:p w:rsidRPr="004B629E" w:rsidR="004B629E" w:rsidP="007D172B" w:rsidRDefault="004B629E">
            <w:r w:rsidRPr="004B629E">
              <w:t>Upper</w:t>
            </w:r>
          </w:p>
        </w:tc>
      </w:tr>
      <w:tr w:rsidRPr="004B629E" w:rsidR="004B629E" w:rsidTr="004B629E">
        <w:tc>
          <w:tcPr>
            <w:tcW w:w="1080" w:type="dxa"/>
            <w:shd w:val="clear" w:color="auto" w:fill="auto"/>
          </w:tcPr>
          <w:p w:rsidRPr="004B629E" w:rsidR="004B629E" w:rsidP="007D172B" w:rsidRDefault="004B629E">
            <w:pPr>
              <w:rPr>
                <w:bCs/>
              </w:rPr>
            </w:pPr>
            <w:r w:rsidRPr="004B629E">
              <w:rPr>
                <w:bCs/>
              </w:rPr>
              <w:t>LITU</w:t>
            </w:r>
          </w:p>
        </w:tc>
        <w:tc>
          <w:tcPr>
            <w:tcW w:w="2592" w:type="dxa"/>
            <w:shd w:val="clear" w:color="auto" w:fill="auto"/>
          </w:tcPr>
          <w:p w:rsidRPr="004B629E" w:rsidR="004B629E" w:rsidP="007D172B" w:rsidRDefault="004B629E">
            <w:r w:rsidRPr="004B629E">
              <w:t xml:space="preserve">Liriodendron </w:t>
            </w:r>
            <w:proofErr w:type="spellStart"/>
            <w:r w:rsidRPr="004B629E">
              <w:t>tulipifera</w:t>
            </w:r>
            <w:proofErr w:type="spellEnd"/>
          </w:p>
        </w:tc>
        <w:tc>
          <w:tcPr>
            <w:tcW w:w="1992" w:type="dxa"/>
            <w:shd w:val="clear" w:color="auto" w:fill="auto"/>
          </w:tcPr>
          <w:p w:rsidRPr="004B629E" w:rsidR="004B629E" w:rsidP="007D172B" w:rsidRDefault="004B629E">
            <w:proofErr w:type="spellStart"/>
            <w:r w:rsidRPr="004B629E">
              <w:t>Tuliptree</w:t>
            </w:r>
            <w:proofErr w:type="spellEnd"/>
          </w:p>
        </w:tc>
        <w:tc>
          <w:tcPr>
            <w:tcW w:w="1956" w:type="dxa"/>
            <w:shd w:val="clear" w:color="auto" w:fill="auto"/>
          </w:tcPr>
          <w:p w:rsidRPr="004B629E" w:rsidR="004B629E" w:rsidP="007D172B" w:rsidRDefault="004B629E">
            <w:r w:rsidRPr="004B629E">
              <w:t>Upper</w:t>
            </w:r>
          </w:p>
        </w:tc>
      </w:tr>
      <w:tr w:rsidRPr="004B629E" w:rsidR="004B629E" w:rsidTr="004B629E">
        <w:tc>
          <w:tcPr>
            <w:tcW w:w="1080" w:type="dxa"/>
            <w:shd w:val="clear" w:color="auto" w:fill="auto"/>
          </w:tcPr>
          <w:p w:rsidRPr="004B629E" w:rsidR="004B629E" w:rsidP="007D172B" w:rsidRDefault="004B629E">
            <w:pPr>
              <w:rPr>
                <w:bCs/>
              </w:rPr>
            </w:pPr>
            <w:r w:rsidRPr="004B629E">
              <w:rPr>
                <w:bCs/>
              </w:rPr>
              <w:t>FAGR</w:t>
            </w:r>
          </w:p>
        </w:tc>
        <w:tc>
          <w:tcPr>
            <w:tcW w:w="2592" w:type="dxa"/>
            <w:shd w:val="clear" w:color="auto" w:fill="auto"/>
          </w:tcPr>
          <w:p w:rsidRPr="004B629E" w:rsidR="004B629E" w:rsidP="007D172B" w:rsidRDefault="004B629E">
            <w:r w:rsidRPr="004B629E">
              <w:t xml:space="preserve">Fagus </w:t>
            </w:r>
            <w:proofErr w:type="spellStart"/>
            <w:r w:rsidRPr="004B629E">
              <w:t>grandifolia</w:t>
            </w:r>
            <w:proofErr w:type="spellEnd"/>
          </w:p>
        </w:tc>
        <w:tc>
          <w:tcPr>
            <w:tcW w:w="1992" w:type="dxa"/>
            <w:shd w:val="clear" w:color="auto" w:fill="auto"/>
          </w:tcPr>
          <w:p w:rsidRPr="004B629E" w:rsidR="004B629E" w:rsidP="007D172B" w:rsidRDefault="004B629E">
            <w:r w:rsidRPr="004B629E">
              <w:t>American beech</w:t>
            </w:r>
          </w:p>
        </w:tc>
        <w:tc>
          <w:tcPr>
            <w:tcW w:w="1956" w:type="dxa"/>
            <w:shd w:val="clear" w:color="auto" w:fill="auto"/>
          </w:tcPr>
          <w:p w:rsidRPr="004B629E" w:rsidR="004B629E" w:rsidP="007D172B" w:rsidRDefault="004B629E">
            <w:r w:rsidRPr="004B629E">
              <w:t>Upper</w:t>
            </w:r>
          </w:p>
        </w:tc>
      </w:tr>
      <w:tr w:rsidRPr="004B629E" w:rsidR="004B629E" w:rsidTr="004B629E">
        <w:tc>
          <w:tcPr>
            <w:tcW w:w="1080" w:type="dxa"/>
            <w:shd w:val="clear" w:color="auto" w:fill="auto"/>
          </w:tcPr>
          <w:p w:rsidRPr="004B629E" w:rsidR="004B629E" w:rsidP="007D172B" w:rsidRDefault="004B629E">
            <w:pPr>
              <w:rPr>
                <w:bCs/>
              </w:rPr>
            </w:pPr>
            <w:r w:rsidRPr="004B629E">
              <w:rPr>
                <w:bCs/>
              </w:rPr>
              <w:t>QURU</w:t>
            </w:r>
          </w:p>
        </w:tc>
        <w:tc>
          <w:tcPr>
            <w:tcW w:w="2592" w:type="dxa"/>
            <w:shd w:val="clear" w:color="auto" w:fill="auto"/>
          </w:tcPr>
          <w:p w:rsidRPr="004B629E" w:rsidR="004B629E" w:rsidP="007D172B" w:rsidRDefault="004B629E">
            <w:r w:rsidRPr="004B629E">
              <w:t xml:space="preserve">Quercus </w:t>
            </w:r>
            <w:proofErr w:type="spellStart"/>
            <w:r w:rsidRPr="004B629E">
              <w:t>rubra</w:t>
            </w:r>
            <w:proofErr w:type="spellEnd"/>
          </w:p>
        </w:tc>
        <w:tc>
          <w:tcPr>
            <w:tcW w:w="1992" w:type="dxa"/>
            <w:shd w:val="clear" w:color="auto" w:fill="auto"/>
          </w:tcPr>
          <w:p w:rsidRPr="004B629E" w:rsidR="004B629E" w:rsidP="007D172B" w:rsidRDefault="004B629E">
            <w:r w:rsidRPr="004B629E">
              <w:t>Northern red oak</w:t>
            </w:r>
          </w:p>
        </w:tc>
        <w:tc>
          <w:tcPr>
            <w:tcW w:w="1956" w:type="dxa"/>
            <w:shd w:val="clear" w:color="auto" w:fill="auto"/>
          </w:tcPr>
          <w:p w:rsidRPr="004B629E" w:rsidR="004B629E" w:rsidP="007D172B" w:rsidRDefault="004B629E">
            <w:r w:rsidRPr="004B629E">
              <w:t>Upper</w:t>
            </w:r>
          </w:p>
        </w:tc>
      </w:tr>
    </w:tbl>
    <w:p w:rsidR="004B629E" w:rsidP="004B629E" w:rsidRDefault="004B629E"/>
    <w:p w:rsidR="004B629E" w:rsidP="004B629E" w:rsidRDefault="004B629E">
      <w:pPr>
        <w:pStyle w:val="SClassInfoPara"/>
      </w:pPr>
      <w:r>
        <w:t>Description</w:t>
      </w:r>
    </w:p>
    <w:p w:rsidR="004B629E" w:rsidP="00A21EC0" w:rsidRDefault="004B629E">
      <w:r>
        <w:t xml:space="preserve">Late successional stands, &gt;120yrs old, which feature: some individual trees nearing maximum age and size for their species, multiple canopy strata, gaps, regeneration of multiple age and size classes, and coarse woody debris (standing and down) (Davis 1993). Dominant species: </w:t>
      </w:r>
      <w:r w:rsidRPr="00683311">
        <w:rPr>
          <w:i/>
        </w:rPr>
        <w:t xml:space="preserve">Fagus </w:t>
      </w:r>
      <w:proofErr w:type="spellStart"/>
      <w:r w:rsidRPr="00683311">
        <w:rPr>
          <w:i/>
        </w:rPr>
        <w:t>grandifolia</w:t>
      </w:r>
      <w:proofErr w:type="spellEnd"/>
      <w:r w:rsidRPr="00683311">
        <w:rPr>
          <w:i/>
        </w:rPr>
        <w:t xml:space="preserve">, Acer </w:t>
      </w:r>
      <w:proofErr w:type="spellStart"/>
      <w:r w:rsidRPr="00683311">
        <w:rPr>
          <w:i/>
        </w:rPr>
        <w:t>saccharum</w:t>
      </w:r>
      <w:proofErr w:type="spellEnd"/>
      <w:r w:rsidRPr="00683311">
        <w:rPr>
          <w:i/>
        </w:rPr>
        <w:t xml:space="preserve">, Liriodendron </w:t>
      </w:r>
      <w:proofErr w:type="spellStart"/>
      <w:r w:rsidRPr="00683311">
        <w:rPr>
          <w:i/>
        </w:rPr>
        <w:t>tulipifera</w:t>
      </w:r>
      <w:proofErr w:type="spellEnd"/>
      <w:r w:rsidRPr="00683311">
        <w:rPr>
          <w:i/>
        </w:rPr>
        <w:t xml:space="preserve">, Quercus </w:t>
      </w:r>
      <w:proofErr w:type="spellStart"/>
      <w:r w:rsidRPr="00683311">
        <w:rPr>
          <w:i/>
        </w:rPr>
        <w:t>rubra</w:t>
      </w:r>
      <w:proofErr w:type="spellEnd"/>
      <w:r>
        <w:t xml:space="preserve">. Fire is infrequent with low intensity (e.g., surface fires during droughts). Canopy structure is maintained by wind, ice, insect and disease events – and the scale of disturbance is dominated by gap dynamics (Davis 1993). </w:t>
      </w:r>
    </w:p>
    <w:p w:rsidR="004B629E" w:rsidP="004B629E" w:rsidRDefault="004B629E"/>
    <w:p>
      <w:r>
        <w:rPr>
          <w:i/>
          <w:u w:val="single"/>
        </w:rPr>
        <w:t>Maximum Tree Size Class</w:t>
      </w:r>
      <w:br/>
      <w:r>
        <w:t>Very Large &gt;33"DBH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9</w:t>
            </w:r>
          </w:p>
        </w:tc>
      </w:tr>
      <w:tr>
        <w:tc>
          <w:p>
            <w:pPr>
              <w:jc w:val="center"/>
            </w:pPr>
            <w:r>
              <w:rPr>
                <w:sz w:val="20"/>
              </w:rPr>
              <w:t>Mid1:CLS</w:t>
            </w:r>
          </w:p>
        </w:tc>
        <w:tc>
          <w:p>
            <w:pPr>
              <w:jc w:val="center"/>
            </w:pPr>
            <w:r>
              <w:rPr>
                <w:sz w:val="20"/>
              </w:rPr>
              <w:t>10</w:t>
            </w:r>
          </w:p>
        </w:tc>
        <w:tc>
          <w:p>
            <w:pPr>
              <w:jc w:val="center"/>
            </w:pPr>
            <w:r>
              <w:rPr>
                <w:sz w:val="20"/>
              </w:rPr>
              <w:t>Late1:CLS</w:t>
            </w:r>
          </w:p>
        </w:tc>
        <w:tc>
          <w:p>
            <w:pPr>
              <w:jc w:val="center"/>
            </w:pPr>
            <w:r>
              <w:rPr>
                <w:sz w:val="20"/>
              </w:rPr>
              <w:t>60</w:t>
            </w:r>
          </w:p>
        </w:tc>
      </w:tr>
      <w:tr>
        <w:tc>
          <w:p>
            <w:pPr>
              <w:jc w:val="center"/>
            </w:pPr>
            <w:r>
              <w:rPr>
                <w:sz w:val="20"/>
              </w:rPr>
              <w:t>Late1:OPN</w:t>
            </w:r>
          </w:p>
        </w:tc>
        <w:tc>
          <w:p>
            <w:pPr>
              <w:jc w:val="center"/>
            </w:pPr>
            <w:r>
              <w:rPr>
                <w:sz w:val="20"/>
              </w:rPr>
              <w:t>61</w:t>
            </w:r>
          </w:p>
        </w:tc>
        <w:tc>
          <w:p>
            <w:pPr>
              <w:jc w:val="center"/>
            </w:pPr>
            <w:r>
              <w:rPr>
                <w:sz w:val="20"/>
              </w:rPr>
              <w:t>Late1:OPN</w:t>
            </w:r>
          </w:p>
        </w:tc>
        <w:tc>
          <w:p>
            <w:pPr>
              <w:jc w:val="center"/>
            </w:pPr>
            <w:r>
              <w:rPr>
                <w:sz w:val="20"/>
              </w:rPr>
              <w:t>119</w:t>
            </w:r>
          </w:p>
        </w:tc>
      </w:tr>
      <w:tr>
        <w:tc>
          <w:p>
            <w:pPr>
              <w:jc w:val="center"/>
            </w:pPr>
            <w:r>
              <w:rPr>
                <w:sz w:val="20"/>
              </w:rPr>
              <w:t>Late1:CLS</w:t>
            </w:r>
          </w:p>
        </w:tc>
        <w:tc>
          <w:p>
            <w:pPr>
              <w:jc w:val="center"/>
            </w:pPr>
            <w:r>
              <w:rPr>
                <w:sz w:val="20"/>
              </w:rPr>
              <w:t>61</w:t>
            </w:r>
          </w:p>
        </w:tc>
        <w:tc>
          <w:p>
            <w:pPr>
              <w:jc w:val="center"/>
            </w:pPr>
            <w:r>
              <w:rPr>
                <w:sz w:val="20"/>
              </w:rPr>
              <w:t>Late2:CLS</w:t>
            </w:r>
          </w:p>
        </w:tc>
        <w:tc>
          <w:p>
            <w:pPr>
              <w:jc w:val="center"/>
            </w:pPr>
            <w:r>
              <w:rPr>
                <w:sz w:val="20"/>
              </w:rPr>
              <w:t>119</w:t>
            </w:r>
          </w:p>
        </w:tc>
      </w:tr>
      <w:tr>
        <w:tc>
          <w:p>
            <w:pPr>
              <w:jc w:val="center"/>
            </w:pPr>
            <w:r>
              <w:rPr>
                <w:sz w:val="20"/>
              </w:rPr>
              <w:t>Late2:CLS</w:t>
            </w:r>
          </w:p>
        </w:tc>
        <w:tc>
          <w:p>
            <w:pPr>
              <w:jc w:val="center"/>
            </w:pPr>
            <w:r>
              <w:rPr>
                <w:sz w:val="20"/>
              </w:rPr>
              <w:t>120</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Late2:CLS</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Late2:CLS</w:t>
            </w:r>
          </w:p>
        </w:tc>
        <w:tc>
          <w:p>
            <w:pPr>
              <w:jc w:val="center"/>
            </w:pPr>
            <w:r>
              <w:rPr>
                <w:sz w:val="20"/>
              </w:rPr>
              <w:t>Late2:CLS</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Late2:CLS</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Late2:CLS</w:t>
            </w:r>
          </w:p>
        </w:tc>
        <w:tc>
          <w:p>
            <w:pPr>
              <w:jc w:val="center"/>
            </w:pPr>
            <w:r>
              <w:rPr>
                <w:sz w:val="20"/>
              </w:rPr>
              <w:t>Late2:CLS</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Late2:CLS</w:t>
            </w:r>
          </w:p>
        </w:tc>
        <w:tc>
          <w:p>
            <w:pPr>
              <w:jc w:val="center"/>
            </w:pPr>
            <w:r>
              <w:rPr>
                <w:sz w:val="20"/>
              </w:rPr>
              <w:t>Late2:CLS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4B629E" w:rsidP="004B629E" w:rsidRDefault="004B629E">
      <w:r>
        <w:t xml:space="preserve">Abrams, M.D., D.A. </w:t>
      </w:r>
      <w:proofErr w:type="spellStart"/>
      <w:r>
        <w:t>Orwig</w:t>
      </w:r>
      <w:proofErr w:type="spellEnd"/>
      <w:r>
        <w:t xml:space="preserve"> and T.E. </w:t>
      </w:r>
      <w:proofErr w:type="spellStart"/>
      <w:r>
        <w:t>DeMeo</w:t>
      </w:r>
      <w:proofErr w:type="spellEnd"/>
      <w:r>
        <w:t xml:space="preserve">. 1995. Dendroecological analysis of successional dynamics for a </w:t>
      </w:r>
      <w:proofErr w:type="spellStart"/>
      <w:r>
        <w:t>presettlement</w:t>
      </w:r>
      <w:proofErr w:type="spellEnd"/>
      <w:r>
        <w:t>-origin white-pine-mixed-oak forest in the southern Appalachians, USA. J. Ecol. 83: 123-133.</w:t>
      </w:r>
    </w:p>
    <w:p w:rsidR="007D172B" w:rsidP="004B629E" w:rsidRDefault="007D172B"/>
    <w:p w:rsidR="007D172B" w:rsidP="004B629E" w:rsidRDefault="007D172B">
      <w:r w:rsidRPr="007D172B">
        <w:t xml:space="preserve">Abrams, M.D. and Johnson, S.E., 2012. Long-term impacts of deer </w:t>
      </w:r>
      <w:proofErr w:type="spellStart"/>
      <w:r w:rsidRPr="007D172B">
        <w:t>exclosures</w:t>
      </w:r>
      <w:proofErr w:type="spellEnd"/>
      <w:r w:rsidRPr="007D172B">
        <w:t xml:space="preserve"> on mixed-oak forest composition at the Valley Forge National Historical Park, Pennsylvania, USA. The Journal of the Torrey Botanical Society, 139(2), pp.167-180.</w:t>
      </w:r>
    </w:p>
    <w:p w:rsidR="004B629E" w:rsidP="004B629E" w:rsidRDefault="004B629E"/>
    <w:p w:rsidR="004B629E" w:rsidP="004B629E" w:rsidRDefault="004B629E">
      <w:proofErr w:type="spellStart"/>
      <w:r>
        <w:t>Beatley</w:t>
      </w:r>
      <w:proofErr w:type="spellEnd"/>
      <w:r>
        <w:t>, J.C. 1959. The primeval forests of a periglacial area in the Allegheny Plateau (Vinton and Jackson Counties, Ohio). Bulletin of the Ohio Biological Survey 1: 1-166.</w:t>
      </w:r>
    </w:p>
    <w:p w:rsidR="004B629E" w:rsidP="004B629E" w:rsidRDefault="004B629E"/>
    <w:p w:rsidR="004B629E" w:rsidP="004B629E" w:rsidRDefault="004B629E">
      <w:r>
        <w:t xml:space="preserve">Braun, E.L. 1950. Deciduous forests of eastern North America. </w:t>
      </w:r>
      <w:proofErr w:type="spellStart"/>
      <w:r>
        <w:t>Blakiston</w:t>
      </w:r>
      <w:proofErr w:type="spellEnd"/>
      <w:r>
        <w:t xml:space="preserve"> Co., PA. 596 pp.</w:t>
      </w:r>
    </w:p>
    <w:p w:rsidR="004B629E" w:rsidP="004B629E" w:rsidRDefault="004B629E"/>
    <w:p w:rsidR="004B629E" w:rsidP="004B629E" w:rsidRDefault="004B629E">
      <w:r>
        <w:lastRenderedPageBreak/>
        <w:t xml:space="preserve">Brown, J.K. and J. </w:t>
      </w:r>
      <w:proofErr w:type="spellStart"/>
      <w:r>
        <w:t>Kapler</w:t>
      </w:r>
      <w:proofErr w:type="spellEnd"/>
      <w:r>
        <w:t>-Smith, eds. 2000. Wildland fire in ecosystems: effects of fire on flora. Gen. Tech. Rep. RMRS-GTR-42-vol.2. Ogden, UT: USDA Forest Service, Rocky Mountain Research Station. 257 pp.</w:t>
      </w:r>
    </w:p>
    <w:p w:rsidR="004B629E" w:rsidP="004B629E" w:rsidRDefault="004B629E"/>
    <w:p w:rsidR="004B629E" w:rsidP="004B629E" w:rsidRDefault="004B629E">
      <w:r>
        <w:t>Davis, M.B., ed. 1993. Eastern Old-Growth Forests: Prospects for Rediscovery and Recovery. 412 pp.</w:t>
      </w:r>
    </w:p>
    <w:p w:rsidR="004B629E" w:rsidP="004B629E" w:rsidRDefault="004B629E"/>
    <w:p w:rsidR="004B629E" w:rsidP="004B629E" w:rsidRDefault="004B629E">
      <w:proofErr w:type="spellStart"/>
      <w:r>
        <w:t>Delcourt</w:t>
      </w:r>
      <w:proofErr w:type="spellEnd"/>
      <w:r>
        <w:t xml:space="preserve">, P.A., H.R. </w:t>
      </w:r>
      <w:proofErr w:type="spellStart"/>
      <w:r>
        <w:t>Delcourt</w:t>
      </w:r>
      <w:proofErr w:type="spellEnd"/>
      <w:r>
        <w:t xml:space="preserve">, C.R. </w:t>
      </w:r>
      <w:proofErr w:type="spellStart"/>
      <w:r>
        <w:t>Ison</w:t>
      </w:r>
      <w:proofErr w:type="spellEnd"/>
      <w:r>
        <w:t xml:space="preserve">, W.E. Sharp and K.J. </w:t>
      </w:r>
      <w:proofErr w:type="spellStart"/>
      <w:r>
        <w:t>Gremillion</w:t>
      </w:r>
      <w:proofErr w:type="spellEnd"/>
      <w:r>
        <w:t>. 1998. Prehistoric human use of fire, the eastern agricultural complex, and Appalachian oak-chestnut forests: paleoecology of Cliff Palace Pond, Kentucky. American Antiquity 63: 263-278.</w:t>
      </w:r>
    </w:p>
    <w:p w:rsidR="004B629E" w:rsidP="004B629E" w:rsidRDefault="004B629E"/>
    <w:p w:rsidR="004B629E" w:rsidP="004B629E" w:rsidRDefault="004B629E">
      <w:r>
        <w:t>Dyer, J.M. 2001. Using witness trees to assess forest change in southeastern Ohio. Canadian Journal of Forest Research. 31: 1708-1718.</w:t>
      </w:r>
    </w:p>
    <w:p w:rsidR="004B629E" w:rsidP="004B629E" w:rsidRDefault="004B629E"/>
    <w:p w:rsidR="004B629E" w:rsidP="004B629E" w:rsidRDefault="004B629E">
      <w:r>
        <w:t xml:space="preserve">Frost, C.C. 1998. </w:t>
      </w:r>
      <w:proofErr w:type="spellStart"/>
      <w:r>
        <w:t>Presettlement</w:t>
      </w:r>
      <w:proofErr w:type="spellEnd"/>
      <w:r>
        <w:t xml:space="preserve"> fire frequency regimes of the United States: a first approximation. In: Proceedings of the 20th Tall Timbers fire ecology conference--fire in ecosystem management: shifting the paradigm from suppression to prescription. </w:t>
      </w:r>
      <w:proofErr w:type="spellStart"/>
      <w:r>
        <w:t>Pruden</w:t>
      </w:r>
      <w:proofErr w:type="spellEnd"/>
      <w:r>
        <w:t>, T.L. and L.A. Brennan, eds. Tall Timbers Research Station, Tallahassee, FL. 70-81.</w:t>
      </w:r>
    </w:p>
    <w:p w:rsidR="004B629E" w:rsidP="004B629E" w:rsidRDefault="004B629E"/>
    <w:p w:rsidR="004B629E" w:rsidP="004B629E" w:rsidRDefault="004B629E">
      <w:proofErr w:type="spellStart"/>
      <w:r>
        <w:t>Guyette</w:t>
      </w:r>
      <w:proofErr w:type="spellEnd"/>
      <w:r>
        <w:t xml:space="preserve">, R.P., D.C. </w:t>
      </w:r>
      <w:proofErr w:type="spellStart"/>
      <w:r>
        <w:t>Dey</w:t>
      </w:r>
      <w:proofErr w:type="spellEnd"/>
      <w:r>
        <w:t xml:space="preserve"> and M.C. Stambaugh. 2003. Fire and human history of a barren-forest mosaic in southern Indiana. American Midland Naturalist 149: 21-34.</w:t>
      </w:r>
    </w:p>
    <w:p w:rsidR="004B629E" w:rsidP="004B629E" w:rsidRDefault="004B629E"/>
    <w:p w:rsidR="004B629E" w:rsidP="004B629E" w:rsidRDefault="004B629E">
      <w:r>
        <w:t>Hutchins, R.B., R.L. Blevins, J.D. Hill and E.H. White. 1976. The influence of soils and microclimate on vegetation of forested slopes in eastern Kentucky. Soil Science 121: 234-241.</w:t>
      </w:r>
    </w:p>
    <w:p w:rsidR="004B629E" w:rsidP="004B629E" w:rsidRDefault="004B629E"/>
    <w:p w:rsidR="004B629E" w:rsidP="004B629E" w:rsidRDefault="004B629E">
      <w:proofErr w:type="spellStart"/>
      <w:r>
        <w:t>iverson</w:t>
      </w:r>
      <w:proofErr w:type="spellEnd"/>
      <w:r>
        <w:t>, L.R., M.E. Dale, C.T. Scott and A. Prasad. 1997. A GIS-derived integrated moisture index to predict forest composition and productivity of Ohio forests (U.S.A.). Landscape Ecology 12: 331-348.</w:t>
      </w:r>
    </w:p>
    <w:p w:rsidR="004B629E" w:rsidP="004B629E" w:rsidRDefault="004B629E"/>
    <w:p w:rsidR="004B629E" w:rsidP="004B629E" w:rsidRDefault="004B629E">
      <w:r>
        <w:t xml:space="preserve">Küchler, A.W. 1964. Potential natural vegetation of the conterminous United States (map). Special Publication 36. American Geographic Society, NY. </w:t>
      </w:r>
    </w:p>
    <w:p w:rsidR="004B629E" w:rsidP="004B629E" w:rsidRDefault="004B629E"/>
    <w:p w:rsidR="004B629E" w:rsidP="004B629E" w:rsidRDefault="004B629E">
      <w:r>
        <w:t xml:space="preserve">McCarthy, B.C., C.J. Small and D.L. </w:t>
      </w:r>
      <w:proofErr w:type="spellStart"/>
      <w:r>
        <w:t>Rubino</w:t>
      </w:r>
      <w:proofErr w:type="spellEnd"/>
      <w:r>
        <w:t>. 2001. Composition, structure and dynamics of Dysart Woods, an old-growth mixed mesophytic forest of southeastern Ohio. Forest Ecology and Management 140: 193-213.</w:t>
      </w:r>
    </w:p>
    <w:p w:rsidR="004B629E" w:rsidP="004B629E" w:rsidRDefault="004B629E"/>
    <w:p w:rsidR="004B629E" w:rsidP="004B629E" w:rsidRDefault="004B629E">
      <w:r>
        <w:t xml:space="preserve">McNab, W.H. and P.E. Avers. 1994. Ecological </w:t>
      </w:r>
      <w:proofErr w:type="spellStart"/>
      <w:r>
        <w:t>subregions</w:t>
      </w:r>
      <w:proofErr w:type="spellEnd"/>
      <w:r>
        <w:t xml:space="preserve"> of the United States: section descriptions. USDA Forest Service Administrative Publication WO-WSA-5. </w:t>
      </w:r>
    </w:p>
    <w:p w:rsidR="004B629E" w:rsidP="004B629E" w:rsidRDefault="004B629E"/>
    <w:p w:rsidR="004B629E" w:rsidP="004B629E" w:rsidRDefault="004B629E">
      <w:r>
        <w:t>Morris, S.J. and R. Boerner. 1998. Landscape patterns of nitrogen mineralization and nitrification in southern Ohio hardwood forests. Landscape Ecology 13: 215-224.</w:t>
      </w:r>
    </w:p>
    <w:p w:rsidR="004B629E" w:rsidP="004B629E" w:rsidRDefault="004B629E"/>
    <w:p w:rsidR="004B629E" w:rsidP="004B629E" w:rsidRDefault="004B629E">
      <w:r>
        <w:t>Muller, R.N. 1982. Vegetation patterns in the mixed mesophytic forest of eastern Kentucky. Ecology 63: 1901-1917.</w:t>
      </w:r>
    </w:p>
    <w:p w:rsidR="001973C7" w:rsidP="004B629E" w:rsidRDefault="001973C7"/>
    <w:p w:rsidR="001973C7" w:rsidP="004B629E" w:rsidRDefault="001973C7">
      <w:proofErr w:type="spellStart"/>
      <w:r w:rsidRPr="001973C7">
        <w:lastRenderedPageBreak/>
        <w:t>Nuttle</w:t>
      </w:r>
      <w:proofErr w:type="spellEnd"/>
      <w:r w:rsidRPr="001973C7">
        <w:t xml:space="preserve">, T., </w:t>
      </w:r>
      <w:proofErr w:type="spellStart"/>
      <w:r w:rsidRPr="001973C7">
        <w:t>Royo</w:t>
      </w:r>
      <w:proofErr w:type="spellEnd"/>
      <w:r w:rsidRPr="001973C7">
        <w:t>, A.A., Adams, M.B. and Carson, W.P., 2013. Historic disturbance regimes promote tree diversity only under low browsing regimes in eastern deciduous forest. Ecological Monographs, 83(1), pp.3-17.</w:t>
      </w:r>
    </w:p>
    <w:p w:rsidR="004B629E" w:rsidP="004B629E" w:rsidRDefault="004B629E"/>
    <w:p w:rsidR="004B629E" w:rsidP="004B629E" w:rsidRDefault="004B629E">
      <w:proofErr w:type="spellStart"/>
      <w:r>
        <w:t>Rentch</w:t>
      </w:r>
      <w:proofErr w:type="spellEnd"/>
      <w:r>
        <w:t xml:space="preserve">, J.S., M.A. </w:t>
      </w:r>
      <w:proofErr w:type="spellStart"/>
      <w:r>
        <w:t>Fajvan</w:t>
      </w:r>
      <w:proofErr w:type="spellEnd"/>
      <w:r>
        <w:t xml:space="preserve"> and R.R. Hicks, Jr. 2003. Spatial and temporal disturbance characteristics of oak-dominated old-growth stands in the central hardwood forest region. Forest Science 49: 778-789.</w:t>
      </w:r>
    </w:p>
    <w:p w:rsidR="004B629E" w:rsidP="004B629E" w:rsidRDefault="004B629E"/>
    <w:p w:rsidR="004B629E" w:rsidP="004B629E" w:rsidRDefault="004B629E">
      <w:r>
        <w:t>Schmidt, K.M., J.P. Menakis, C.C. Hardy, W.J. Hann and D.L. Bunnell. 2002. Development of coarse-scale spatial data for wildland fire and fuel management. USDA Forest Service GTR-RMRS-87. Fort Collins, CO: USDA Forest Service, Rocky Mountain Research Station. 41 pp. + CD.</w:t>
      </w:r>
    </w:p>
    <w:p w:rsidR="00BF4FA6" w:rsidP="004B629E" w:rsidRDefault="00BF4FA6"/>
    <w:p w:rsidR="00BF4FA6" w:rsidP="004B629E" w:rsidRDefault="00BF4FA6">
      <w:r w:rsidRPr="00BF4FA6">
        <w:t>Schumacher, H.B. and Carson, W.P., 2013. Biotic homogenization of the sapling layer in 19 late-successional and old-growth forest stands in Pennsylvania. Journal of the Torrey Botanical Society, 140(3), pp.313-328.</w:t>
      </w:r>
    </w:p>
    <w:p w:rsidR="004B629E" w:rsidP="004B629E" w:rsidRDefault="004B629E"/>
    <w:p w:rsidR="004B629E" w:rsidP="004B629E" w:rsidRDefault="004B629E">
      <w:r>
        <w:t>Wade, D.D., B.L. Brock, P.H. Brose, J.B. Grace, G.A. Hock and W.A. Patterson III. 2000. Fire in eastern ecosystems. In: Wildland fire in ecosystems: effects of fire on flora. Brown, J.K. and J. Kepler-Smith, eds. USDA Forest Service GTR-RMRS-42-vol. 2. 53-96.</w:t>
      </w:r>
    </w:p>
    <w:p w:rsidR="004B629E" w:rsidP="004B629E" w:rsidRDefault="004B629E"/>
    <w:p w:rsidR="004B629E" w:rsidP="004B629E" w:rsidRDefault="004B629E">
      <w:r>
        <w:t>Personal Communications</w:t>
      </w:r>
    </w:p>
    <w:p w:rsidR="004B629E" w:rsidP="004B629E" w:rsidRDefault="004B629E"/>
    <w:p w:rsidR="004B629E" w:rsidP="004B629E" w:rsidRDefault="004B629E">
      <w:r>
        <w:t>Davenport, B. February 15, 2005.</w:t>
      </w:r>
    </w:p>
    <w:p w:rsidR="004B629E" w:rsidP="004B629E" w:rsidRDefault="004B629E">
      <w:r>
        <w:t>Nowacki, Greg. 2005. LANDFIRE Northeast modeling workshop.</w:t>
      </w:r>
    </w:p>
    <w:p w:rsidR="004B629E" w:rsidP="004B629E" w:rsidRDefault="004B629E">
      <w:r>
        <w:t xml:space="preserve">Williams, C.E. 2004. </w:t>
      </w:r>
      <w:proofErr w:type="spellStart"/>
      <w:r>
        <w:t>Landtype</w:t>
      </w:r>
      <w:proofErr w:type="spellEnd"/>
      <w:r>
        <w:t xml:space="preserve"> mapping challenge-cost share agreement.</w:t>
      </w:r>
    </w:p>
    <w:p w:rsidRPr="00A43E41" w:rsidR="004D5F12" w:rsidP="004B629E"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39F4" w:rsidRDefault="00AC39F4">
      <w:r>
        <w:separator/>
      </w:r>
    </w:p>
  </w:endnote>
  <w:endnote w:type="continuationSeparator" w:id="0">
    <w:p w:rsidR="00AC39F4" w:rsidRDefault="00AC39F4">
      <w:r>
        <w:continuationSeparator/>
      </w:r>
    </w:p>
  </w:endnote>
  <w:endnote w:type="continuationNotice" w:id="1">
    <w:p w:rsidR="00AC39F4" w:rsidRDefault="00AC39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72B" w:rsidRDefault="007D172B" w:rsidP="004B629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39F4" w:rsidRDefault="00AC39F4">
      <w:r>
        <w:separator/>
      </w:r>
    </w:p>
  </w:footnote>
  <w:footnote w:type="continuationSeparator" w:id="0">
    <w:p w:rsidR="00AC39F4" w:rsidRDefault="00AC39F4">
      <w:r>
        <w:continuationSeparator/>
      </w:r>
    </w:p>
  </w:footnote>
  <w:footnote w:type="continuationNotice" w:id="1">
    <w:p w:rsidR="00AC39F4" w:rsidRDefault="00AC39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72B" w:rsidRDefault="007D172B" w:rsidP="004B629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C3310"/>
    <w:multiLevelType w:val="hybridMultilevel"/>
    <w:tmpl w:val="59021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29E"/>
    <w:rsid w:val="000037B3"/>
    <w:rsid w:val="00004505"/>
    <w:rsid w:val="00005947"/>
    <w:rsid w:val="00006AF9"/>
    <w:rsid w:val="00007DAF"/>
    <w:rsid w:val="000103AE"/>
    <w:rsid w:val="000138F4"/>
    <w:rsid w:val="00013BD4"/>
    <w:rsid w:val="0001622F"/>
    <w:rsid w:val="00017E5D"/>
    <w:rsid w:val="0002152F"/>
    <w:rsid w:val="00021584"/>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D99"/>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5FBF"/>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2569"/>
    <w:rsid w:val="000D586D"/>
    <w:rsid w:val="000D5F89"/>
    <w:rsid w:val="000E13FE"/>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17A9"/>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64"/>
    <w:rsid w:val="001826E4"/>
    <w:rsid w:val="00183125"/>
    <w:rsid w:val="0018323E"/>
    <w:rsid w:val="00185719"/>
    <w:rsid w:val="00190A7C"/>
    <w:rsid w:val="00191991"/>
    <w:rsid w:val="00191C68"/>
    <w:rsid w:val="00192859"/>
    <w:rsid w:val="00192BBB"/>
    <w:rsid w:val="00193F42"/>
    <w:rsid w:val="001973C7"/>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23D9"/>
    <w:rsid w:val="00355705"/>
    <w:rsid w:val="00357470"/>
    <w:rsid w:val="0036004A"/>
    <w:rsid w:val="0036064B"/>
    <w:rsid w:val="003616F2"/>
    <w:rsid w:val="00362A51"/>
    <w:rsid w:val="00362D99"/>
    <w:rsid w:val="00363EEA"/>
    <w:rsid w:val="003650F6"/>
    <w:rsid w:val="0036554D"/>
    <w:rsid w:val="003670EA"/>
    <w:rsid w:val="00367591"/>
    <w:rsid w:val="00367F27"/>
    <w:rsid w:val="003706C4"/>
    <w:rsid w:val="00370A75"/>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29E"/>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6F1"/>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255B"/>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6156"/>
    <w:rsid w:val="0058708F"/>
    <w:rsid w:val="00587509"/>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062"/>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11"/>
    <w:rsid w:val="00683368"/>
    <w:rsid w:val="006844F4"/>
    <w:rsid w:val="00684E2D"/>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2B"/>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5578"/>
    <w:rsid w:val="0088604E"/>
    <w:rsid w:val="00886487"/>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80C"/>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4D03"/>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1EC0"/>
    <w:rsid w:val="00A22AF5"/>
    <w:rsid w:val="00A247B9"/>
    <w:rsid w:val="00A24820"/>
    <w:rsid w:val="00A25F02"/>
    <w:rsid w:val="00A27C45"/>
    <w:rsid w:val="00A30CB2"/>
    <w:rsid w:val="00A30DF9"/>
    <w:rsid w:val="00A314F0"/>
    <w:rsid w:val="00A31BB6"/>
    <w:rsid w:val="00A339E1"/>
    <w:rsid w:val="00A3429B"/>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49C3"/>
    <w:rsid w:val="00A67753"/>
    <w:rsid w:val="00A7108F"/>
    <w:rsid w:val="00A7285D"/>
    <w:rsid w:val="00A73A13"/>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6B91"/>
    <w:rsid w:val="00AA7F34"/>
    <w:rsid w:val="00AB0342"/>
    <w:rsid w:val="00AB1168"/>
    <w:rsid w:val="00AB2AB3"/>
    <w:rsid w:val="00AB2B6A"/>
    <w:rsid w:val="00AB49B1"/>
    <w:rsid w:val="00AB4C22"/>
    <w:rsid w:val="00AB550E"/>
    <w:rsid w:val="00AB5C4C"/>
    <w:rsid w:val="00AB639F"/>
    <w:rsid w:val="00AB72F6"/>
    <w:rsid w:val="00AC1CAC"/>
    <w:rsid w:val="00AC2198"/>
    <w:rsid w:val="00AC39F4"/>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4FA6"/>
    <w:rsid w:val="00BF5AD2"/>
    <w:rsid w:val="00C0134A"/>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1376"/>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D7C"/>
    <w:rsid w:val="00DC4223"/>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5250"/>
    <w:rsid w:val="00E266EC"/>
    <w:rsid w:val="00E26950"/>
    <w:rsid w:val="00E2763F"/>
    <w:rsid w:val="00E27D06"/>
    <w:rsid w:val="00E3220D"/>
    <w:rsid w:val="00E323C4"/>
    <w:rsid w:val="00E326F8"/>
    <w:rsid w:val="00E327F1"/>
    <w:rsid w:val="00E32B28"/>
    <w:rsid w:val="00E42A66"/>
    <w:rsid w:val="00E42FE1"/>
    <w:rsid w:val="00E44DBF"/>
    <w:rsid w:val="00E45CDA"/>
    <w:rsid w:val="00E5208B"/>
    <w:rsid w:val="00E537D9"/>
    <w:rsid w:val="00E53ACC"/>
    <w:rsid w:val="00E55782"/>
    <w:rsid w:val="00E57C26"/>
    <w:rsid w:val="00E6063F"/>
    <w:rsid w:val="00E6173F"/>
    <w:rsid w:val="00E61F9B"/>
    <w:rsid w:val="00E634A7"/>
    <w:rsid w:val="00E663ED"/>
    <w:rsid w:val="00E67C54"/>
    <w:rsid w:val="00E741B2"/>
    <w:rsid w:val="00E747AD"/>
    <w:rsid w:val="00E75D01"/>
    <w:rsid w:val="00E75EC4"/>
    <w:rsid w:val="00E77F24"/>
    <w:rsid w:val="00E80EA4"/>
    <w:rsid w:val="00E813CF"/>
    <w:rsid w:val="00E81752"/>
    <w:rsid w:val="00E83022"/>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1400"/>
    <w:rsid w:val="00FA28B7"/>
    <w:rsid w:val="00FA5732"/>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847B6C"/>
  <w15:docId w15:val="{DD78D5B4-F543-4772-B33A-09A9F01EB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basedOn w:val="DefaultParagraphFont"/>
    <w:rsid w:val="00A21EC0"/>
    <w:rPr>
      <w:color w:val="0000FF" w:themeColor="hyperlink"/>
      <w:u w:val="single"/>
    </w:rPr>
  </w:style>
  <w:style w:type="paragraph" w:styleId="ListParagraph">
    <w:name w:val="List Paragraph"/>
    <w:basedOn w:val="Normal"/>
    <w:uiPriority w:val="34"/>
    <w:qFormat/>
    <w:rsid w:val="00BF4FA6"/>
    <w:pPr>
      <w:ind w:left="720"/>
      <w:contextualSpacing/>
    </w:pPr>
  </w:style>
  <w:style w:type="paragraph" w:styleId="BalloonText">
    <w:name w:val="Balloon Text"/>
    <w:basedOn w:val="Normal"/>
    <w:link w:val="BalloonTextChar"/>
    <w:uiPriority w:val="99"/>
    <w:semiHidden/>
    <w:unhideWhenUsed/>
    <w:rsid w:val="000215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15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928016">
      <w:bodyDiv w:val="1"/>
      <w:marLeft w:val="0"/>
      <w:marRight w:val="0"/>
      <w:marTop w:val="0"/>
      <w:marBottom w:val="0"/>
      <w:divBdr>
        <w:top w:val="none" w:sz="0" w:space="0" w:color="auto"/>
        <w:left w:val="none" w:sz="0" w:space="0" w:color="auto"/>
        <w:bottom w:val="none" w:sz="0" w:space="0" w:color="auto"/>
        <w:right w:val="none" w:sz="0" w:space="0" w:color="auto"/>
      </w:divBdr>
    </w:div>
    <w:div w:id="140896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8</Pages>
  <Words>2671</Words>
  <Characters>15231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Jeannie Patton</cp:lastModifiedBy>
  <cp:revision>2</cp:revision>
  <cp:lastPrinted>2014-08-21T15:19:00Z</cp:lastPrinted>
  <dcterms:created xsi:type="dcterms:W3CDTF">2018-03-09T22:44:00Z</dcterms:created>
  <dcterms:modified xsi:type="dcterms:W3CDTF">2018-03-09T22:44:00Z</dcterms:modified>
</cp:coreProperties>
</file>