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3D" w:rsidP="005B553D" w:rsidRDefault="005B553D" w14:paraId="1966DDDA" w14:textId="77777777">
      <w:pPr>
        <w:pStyle w:val="BpSTitle"/>
      </w:pPr>
      <w:bookmarkStart w:name="_GoBack" w:id="0"/>
      <w:bookmarkEnd w:id="0"/>
      <w:r>
        <w:t>14710</w:t>
      </w:r>
    </w:p>
    <w:p w:rsidR="005B553D" w:rsidP="005B553D" w:rsidRDefault="005B553D" w14:paraId="5FCCB676" w14:textId="77777777">
      <w:pPr>
        <w:pStyle w:val="BpSTitle"/>
      </w:pPr>
      <w:r>
        <w:t>Central Interior and Appalachian Floodplain Systems</w:t>
      </w:r>
    </w:p>
    <w:p w:rsidR="005B553D" w:rsidP="005B553D" w:rsidRDefault="005B553D" w14:paraId="5EA94717" w14:textId="77777777">
      <w:r>
        <w:t xmlns:w="http://schemas.openxmlformats.org/wordprocessingml/2006/main">BpS Model/Description Version: Aug. 2020</w:t>
      </w:r>
      <w:r>
        <w:tab/>
      </w:r>
      <w:r>
        <w:tab/>
      </w:r>
      <w:r>
        <w:tab/>
      </w:r>
      <w:r>
        <w:tab/>
      </w:r>
      <w:r>
        <w:tab/>
      </w:r>
      <w:r>
        <w:tab/>
      </w:r>
      <w:r>
        <w:tab/>
      </w:r>
    </w:p>
    <w:p w:rsidR="005B553D" w:rsidP="005B553D" w:rsidRDefault="00B677A3" w14:paraId="6AD957CB" w14:textId="77777777">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820"/>
        <w:gridCol w:w="2220"/>
        <w:gridCol w:w="2820"/>
      </w:tblGrid>
      <w:tr w:rsidRPr="005B553D" w:rsidR="005B553D" w:rsidTr="005B553D" w14:paraId="75437EF1" w14:textId="77777777">
        <w:tc>
          <w:tcPr>
            <w:tcW w:w="1716" w:type="dxa"/>
            <w:tcBorders>
              <w:top w:val="single" w:color="auto" w:sz="2" w:space="0"/>
              <w:left w:val="single" w:color="auto" w:sz="12" w:space="0"/>
              <w:bottom w:val="single" w:color="000000" w:sz="12" w:space="0"/>
            </w:tcBorders>
            <w:shd w:val="clear" w:color="auto" w:fill="auto"/>
          </w:tcPr>
          <w:p w:rsidRPr="005B553D" w:rsidR="005B553D" w:rsidP="00B763CE" w:rsidRDefault="005B553D" w14:paraId="6441594C" w14:textId="77777777">
            <w:pPr>
              <w:rPr>
                <w:b/>
                <w:bCs/>
              </w:rPr>
            </w:pPr>
            <w:r w:rsidRPr="005B553D">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5B553D" w:rsidR="005B553D" w:rsidP="00B763CE" w:rsidRDefault="005B553D" w14:paraId="672A6659" w14:textId="77777777">
            <w:pPr>
              <w:rPr>
                <w:b/>
                <w:bCs/>
              </w:rPr>
            </w:pPr>
          </w:p>
        </w:tc>
        <w:tc>
          <w:tcPr>
            <w:tcW w:w="2220" w:type="dxa"/>
            <w:tcBorders>
              <w:top w:val="single" w:color="auto" w:sz="2" w:space="0"/>
              <w:left w:val="single" w:color="000000" w:sz="12" w:space="0"/>
              <w:bottom w:val="single" w:color="000000" w:sz="12" w:space="0"/>
            </w:tcBorders>
            <w:shd w:val="clear" w:color="auto" w:fill="auto"/>
          </w:tcPr>
          <w:p w:rsidRPr="005B553D" w:rsidR="005B553D" w:rsidP="00B763CE" w:rsidRDefault="005B553D" w14:paraId="79C4AAB6" w14:textId="77777777">
            <w:pPr>
              <w:rPr>
                <w:b/>
                <w:bCs/>
              </w:rPr>
            </w:pPr>
            <w:r w:rsidRPr="005B553D">
              <w:rPr>
                <w:b/>
                <w:bCs/>
              </w:rPr>
              <w:t>Reviewers</w:t>
            </w:r>
          </w:p>
        </w:tc>
        <w:tc>
          <w:tcPr>
            <w:tcW w:w="2820" w:type="dxa"/>
            <w:tcBorders>
              <w:top w:val="single" w:color="auto" w:sz="2" w:space="0"/>
              <w:bottom w:val="single" w:color="000000" w:sz="12" w:space="0"/>
            </w:tcBorders>
            <w:shd w:val="clear" w:color="auto" w:fill="auto"/>
          </w:tcPr>
          <w:p w:rsidRPr="005B553D" w:rsidR="005B553D" w:rsidP="00B763CE" w:rsidRDefault="005B553D" w14:paraId="0A37501D" w14:textId="77777777">
            <w:pPr>
              <w:rPr>
                <w:b/>
                <w:bCs/>
              </w:rPr>
            </w:pPr>
          </w:p>
        </w:tc>
      </w:tr>
      <w:tr w:rsidRPr="005B553D" w:rsidR="005B553D" w:rsidTr="005B553D" w14:paraId="58819143" w14:textId="77777777">
        <w:tc>
          <w:tcPr>
            <w:tcW w:w="1716" w:type="dxa"/>
            <w:tcBorders>
              <w:top w:val="single" w:color="000000" w:sz="12" w:space="0"/>
              <w:left w:val="single" w:color="auto" w:sz="12" w:space="0"/>
            </w:tcBorders>
            <w:shd w:val="clear" w:color="auto" w:fill="auto"/>
          </w:tcPr>
          <w:p w:rsidRPr="005B553D" w:rsidR="005B553D" w:rsidP="00B763CE" w:rsidRDefault="005B553D" w14:paraId="6D8B3682" w14:textId="77777777">
            <w:pPr>
              <w:rPr>
                <w:bCs/>
              </w:rPr>
            </w:pPr>
            <w:r w:rsidRPr="005B553D">
              <w:rPr>
                <w:bCs/>
              </w:rPr>
              <w:t>Doug Sprouse</w:t>
            </w:r>
          </w:p>
        </w:tc>
        <w:tc>
          <w:tcPr>
            <w:tcW w:w="2820" w:type="dxa"/>
            <w:tcBorders>
              <w:top w:val="single" w:color="000000" w:sz="12" w:space="0"/>
              <w:right w:val="single" w:color="000000" w:sz="12" w:space="0"/>
            </w:tcBorders>
            <w:shd w:val="clear" w:color="auto" w:fill="auto"/>
          </w:tcPr>
          <w:p w:rsidRPr="005B553D" w:rsidR="005B553D" w:rsidP="00B763CE" w:rsidRDefault="005B553D" w14:paraId="6D8BECBA" w14:textId="77777777">
            <w:r w:rsidRPr="005B553D">
              <w:t>doug.sprouse@ncmail.net</w:t>
            </w:r>
          </w:p>
        </w:tc>
        <w:tc>
          <w:tcPr>
            <w:tcW w:w="2220" w:type="dxa"/>
            <w:tcBorders>
              <w:top w:val="single" w:color="000000" w:sz="12" w:space="0"/>
              <w:left w:val="single" w:color="000000" w:sz="12" w:space="0"/>
            </w:tcBorders>
            <w:shd w:val="clear" w:color="auto" w:fill="auto"/>
          </w:tcPr>
          <w:p w:rsidRPr="005B553D" w:rsidR="005B553D" w:rsidP="00B763CE" w:rsidRDefault="005B553D" w14:paraId="7051455D" w14:textId="77777777">
            <w:r w:rsidRPr="005B553D">
              <w:t>Carl Nordman</w:t>
            </w:r>
          </w:p>
        </w:tc>
        <w:tc>
          <w:tcPr>
            <w:tcW w:w="2820" w:type="dxa"/>
            <w:tcBorders>
              <w:top w:val="single" w:color="000000" w:sz="12" w:space="0"/>
            </w:tcBorders>
            <w:shd w:val="clear" w:color="auto" w:fill="auto"/>
          </w:tcPr>
          <w:p w:rsidRPr="005B553D" w:rsidR="005B553D" w:rsidP="00B763CE" w:rsidRDefault="005B553D" w14:paraId="27C715C9" w14:textId="77777777">
            <w:r w:rsidRPr="005B553D">
              <w:t>carl_nordman@natureserve.org</w:t>
            </w:r>
          </w:p>
        </w:tc>
      </w:tr>
      <w:tr w:rsidRPr="005B553D" w:rsidR="005B553D" w:rsidTr="005B553D" w14:paraId="7F58F353" w14:textId="77777777">
        <w:tc>
          <w:tcPr>
            <w:tcW w:w="1716" w:type="dxa"/>
            <w:tcBorders>
              <w:left w:val="single" w:color="auto" w:sz="12" w:space="0"/>
            </w:tcBorders>
            <w:shd w:val="clear" w:color="auto" w:fill="auto"/>
          </w:tcPr>
          <w:p w:rsidRPr="005B553D" w:rsidR="005B553D" w:rsidP="00B763CE" w:rsidRDefault="005B553D" w14:paraId="48C9DA01" w14:textId="77777777">
            <w:pPr>
              <w:rPr>
                <w:bCs/>
              </w:rPr>
            </w:pPr>
            <w:r w:rsidRPr="005B553D">
              <w:rPr>
                <w:bCs/>
              </w:rPr>
              <w:t>None</w:t>
            </w:r>
          </w:p>
        </w:tc>
        <w:tc>
          <w:tcPr>
            <w:tcW w:w="2820" w:type="dxa"/>
            <w:tcBorders>
              <w:right w:val="single" w:color="000000" w:sz="12" w:space="0"/>
            </w:tcBorders>
            <w:shd w:val="clear" w:color="auto" w:fill="auto"/>
          </w:tcPr>
          <w:p w:rsidRPr="005B553D" w:rsidR="005B553D" w:rsidP="00B763CE" w:rsidRDefault="005B553D" w14:paraId="3161A9A1" w14:textId="77777777">
            <w:r w:rsidRPr="005B553D">
              <w:t>None</w:t>
            </w:r>
          </w:p>
        </w:tc>
        <w:tc>
          <w:tcPr>
            <w:tcW w:w="2220" w:type="dxa"/>
            <w:tcBorders>
              <w:left w:val="single" w:color="000000" w:sz="12" w:space="0"/>
            </w:tcBorders>
            <w:shd w:val="clear" w:color="auto" w:fill="auto"/>
          </w:tcPr>
          <w:p w:rsidRPr="005B553D" w:rsidR="005B553D" w:rsidP="00B763CE" w:rsidRDefault="005B553D" w14:paraId="78B52C0B" w14:textId="77777777">
            <w:r w:rsidRPr="005B553D">
              <w:t xml:space="preserve">Wayne </w:t>
            </w:r>
            <w:proofErr w:type="spellStart"/>
            <w:r w:rsidRPr="005B553D">
              <w:t>Clatterbuck</w:t>
            </w:r>
            <w:proofErr w:type="spellEnd"/>
          </w:p>
        </w:tc>
        <w:tc>
          <w:tcPr>
            <w:tcW w:w="2820" w:type="dxa"/>
            <w:shd w:val="clear" w:color="auto" w:fill="auto"/>
          </w:tcPr>
          <w:p w:rsidRPr="005B553D" w:rsidR="005B553D" w:rsidP="00B763CE" w:rsidRDefault="005B553D" w14:paraId="28FA7F1B" w14:textId="77777777">
            <w:r w:rsidRPr="005B553D">
              <w:t>wclatter@utk.edu</w:t>
            </w:r>
          </w:p>
        </w:tc>
      </w:tr>
      <w:tr w:rsidRPr="005B553D" w:rsidR="005B553D" w:rsidTr="005B553D" w14:paraId="69EA159F" w14:textId="77777777">
        <w:tc>
          <w:tcPr>
            <w:tcW w:w="1716" w:type="dxa"/>
            <w:tcBorders>
              <w:left w:val="single" w:color="auto" w:sz="12" w:space="0"/>
              <w:bottom w:val="single" w:color="auto" w:sz="2" w:space="0"/>
            </w:tcBorders>
            <w:shd w:val="clear" w:color="auto" w:fill="auto"/>
          </w:tcPr>
          <w:p w:rsidRPr="005B553D" w:rsidR="005B553D" w:rsidP="00B763CE" w:rsidRDefault="005B553D" w14:paraId="11BE731D" w14:textId="77777777">
            <w:pPr>
              <w:rPr>
                <w:bCs/>
              </w:rPr>
            </w:pPr>
            <w:r w:rsidRPr="005B553D">
              <w:rPr>
                <w:bCs/>
              </w:rPr>
              <w:t>None</w:t>
            </w:r>
          </w:p>
        </w:tc>
        <w:tc>
          <w:tcPr>
            <w:tcW w:w="2820" w:type="dxa"/>
            <w:tcBorders>
              <w:right w:val="single" w:color="000000" w:sz="12" w:space="0"/>
            </w:tcBorders>
            <w:shd w:val="clear" w:color="auto" w:fill="auto"/>
          </w:tcPr>
          <w:p w:rsidRPr="005B553D" w:rsidR="005B553D" w:rsidP="00B763CE" w:rsidRDefault="005B553D" w14:paraId="729EF84A" w14:textId="77777777">
            <w:r w:rsidRPr="005B553D">
              <w:t>None</w:t>
            </w:r>
          </w:p>
        </w:tc>
        <w:tc>
          <w:tcPr>
            <w:tcW w:w="2220" w:type="dxa"/>
            <w:tcBorders>
              <w:left w:val="single" w:color="000000" w:sz="12" w:space="0"/>
              <w:bottom w:val="single" w:color="auto" w:sz="2" w:space="0"/>
            </w:tcBorders>
            <w:shd w:val="clear" w:color="auto" w:fill="auto"/>
          </w:tcPr>
          <w:p w:rsidRPr="005B553D" w:rsidR="005B553D" w:rsidP="00B763CE" w:rsidRDefault="005B553D" w14:paraId="52360E55" w14:textId="77777777">
            <w:r w:rsidRPr="005B553D">
              <w:t>None</w:t>
            </w:r>
          </w:p>
        </w:tc>
        <w:tc>
          <w:tcPr>
            <w:tcW w:w="2820" w:type="dxa"/>
            <w:shd w:val="clear" w:color="auto" w:fill="auto"/>
          </w:tcPr>
          <w:p w:rsidRPr="005B553D" w:rsidR="005B553D" w:rsidP="00B763CE" w:rsidRDefault="005B553D" w14:paraId="1027424A" w14:textId="77777777">
            <w:r w:rsidRPr="005B553D">
              <w:t>None</w:t>
            </w:r>
          </w:p>
        </w:tc>
      </w:tr>
    </w:tbl>
    <w:p w:rsidR="005B553D" w:rsidP="005B553D" w:rsidRDefault="005B553D" w14:paraId="5DAB6C7B" w14:textId="77777777"/>
    <w:p w:rsidR="005B553D" w:rsidP="005B553D" w:rsidRDefault="005B553D" w14:paraId="09C7FA11" w14:textId="77777777">
      <w:pPr>
        <w:pStyle w:val="InfoPara"/>
      </w:pPr>
      <w:r>
        <w:t>Vegetation Type</w:t>
      </w:r>
    </w:p>
    <w:p w:rsidR="005B553D" w:rsidP="005B553D" w:rsidRDefault="00EF10E5" w14:paraId="772E3236" w14:textId="2DD0EA89">
      <w:r w:rsidRPr="00EF10E5">
        <w:t>Mixed Upland and Wetland</w:t>
      </w:r>
    </w:p>
    <w:p w:rsidR="005B553D" w:rsidP="005B553D" w:rsidRDefault="005B553D" w14:paraId="7B383C9C" w14:textId="77777777">
      <w:pPr>
        <w:pStyle w:val="InfoPara"/>
      </w:pPr>
      <w:r>
        <w:t>Map Zones</w:t>
      </w:r>
    </w:p>
    <w:p w:rsidR="005B553D" w:rsidP="005B553D" w:rsidRDefault="00B763CE" w14:paraId="156DC660" w14:textId="77777777">
      <w:r>
        <w:t>47,</w:t>
      </w:r>
      <w:r w:rsidR="00B677A3">
        <w:t xml:space="preserve"> </w:t>
      </w:r>
      <w:r>
        <w:t>48,</w:t>
      </w:r>
      <w:r w:rsidR="00B677A3">
        <w:t xml:space="preserve"> </w:t>
      </w:r>
      <w:r>
        <w:t>53,</w:t>
      </w:r>
      <w:r w:rsidR="00B677A3">
        <w:t xml:space="preserve"> </w:t>
      </w:r>
      <w:r>
        <w:t>54,</w:t>
      </w:r>
      <w:r w:rsidR="00B677A3">
        <w:t xml:space="preserve"> </w:t>
      </w:r>
      <w:r>
        <w:t>57,</w:t>
      </w:r>
      <w:r w:rsidR="00B677A3">
        <w:t xml:space="preserve"> </w:t>
      </w:r>
      <w:r>
        <w:t>59,</w:t>
      </w:r>
      <w:r w:rsidR="00B677A3">
        <w:t xml:space="preserve"> </w:t>
      </w:r>
      <w:r>
        <w:t>60,</w:t>
      </w:r>
      <w:r w:rsidR="00B677A3">
        <w:t xml:space="preserve"> </w:t>
      </w:r>
      <w:r w:rsidR="005B553D">
        <w:t>61</w:t>
      </w:r>
      <w:r>
        <w:t>,</w:t>
      </w:r>
      <w:r w:rsidR="00B677A3">
        <w:t xml:space="preserve"> </w:t>
      </w:r>
      <w:r>
        <w:t>63</w:t>
      </w:r>
    </w:p>
    <w:p w:rsidR="005B553D" w:rsidP="005B553D" w:rsidRDefault="005B553D" w14:paraId="33735513" w14:textId="77777777">
      <w:pPr>
        <w:pStyle w:val="InfoPara"/>
      </w:pPr>
      <w:r>
        <w:t>Geographic Range</w:t>
      </w:r>
    </w:p>
    <w:p w:rsidR="005B553D" w:rsidP="005B553D" w:rsidRDefault="4107EB02" w14:paraId="474C1D70" w14:textId="3FF7F3A0">
      <w:r>
        <w:t>This systems group encompasses large-river floodplains over much of the eastern United States, from southern New England south to Georgia, and west to the Dakotas and eastern Oklahoma (NatureServe 2007).</w:t>
      </w:r>
    </w:p>
    <w:p w:rsidR="005B553D" w:rsidP="005B553D" w:rsidRDefault="005B553D" w14:paraId="27E41A49" w14:textId="77777777">
      <w:pPr>
        <w:pStyle w:val="InfoPara"/>
      </w:pPr>
      <w:r>
        <w:t>Biophysical Site Description</w:t>
      </w:r>
    </w:p>
    <w:p w:rsidR="005B553D" w:rsidP="005B553D" w:rsidRDefault="4107EB02" w14:paraId="694C79E8" w14:textId="67FB4B58">
      <w:r>
        <w:t>This systems group encompasses large-river floodplains over much of the eastern U.S. (NatureServe 2007), but differs from the Coastal Plain model in several ways. First it is floristically different in that it lacks cypress and tupelo except in its lowest elevation where it transitions to the Coastal Plain. Permanent standing water is lacking except in the areas closest to sea level where oxbow lakes may exist. Hydroperiods are shorter and fluvial features such as river terraces, oxbows, alluvial flats, point bars, streamside levees and other fine-scale alluvial floodplain features are abundant. NatureServe (2007) notes some will include herbaceous sloughs and shrub wetlands, particularly in abandoned channels</w:t>
      </w:r>
    </w:p>
    <w:p w:rsidR="005B553D" w:rsidP="005B553D" w:rsidRDefault="005B553D" w14:paraId="02EB378F" w14:textId="77777777"/>
    <w:p w:rsidR="005B553D" w:rsidP="005B553D" w:rsidRDefault="005B553D" w14:paraId="055A59F2" w14:textId="77777777">
      <w:r>
        <w:t>The substrate is primarily alluvium. The generally fertile soils are usually sandy to loamy but include local clayey and gravelly areas (NatureServe 2007).</w:t>
      </w:r>
    </w:p>
    <w:p w:rsidR="005B553D" w:rsidP="005B553D" w:rsidRDefault="005B553D" w14:paraId="6A05A809" w14:textId="77777777"/>
    <w:p w:rsidR="005B553D" w:rsidP="005B553D" w:rsidRDefault="005B553D" w14:paraId="2B8ADF53" w14:textId="77777777">
      <w:r>
        <w:t xml:space="preserve">Synonyms for this </w:t>
      </w:r>
      <w:r w:rsidR="00B677A3">
        <w:t>Biophysical Setting (</w:t>
      </w:r>
      <w:r>
        <w:t>BpS</w:t>
      </w:r>
      <w:r w:rsidR="00B677A3">
        <w:t>)</w:t>
      </w:r>
      <w:r>
        <w:t xml:space="preserve"> and its variations include eastern riverfront forest, bottomland hardwood forest, and alluvial forest. Fire and beaver activity create a mosaic whose elements include canebrake, beaver ponds, and grass-sedge meadows in abandoned beaver clearings, as well as the swamps and bottomland hardwood forests that make up more than 95% of the cover that exists today.</w:t>
      </w:r>
    </w:p>
    <w:p w:rsidR="005B553D" w:rsidP="005B553D" w:rsidRDefault="005B553D" w14:paraId="692FA9C8" w14:textId="77777777">
      <w:pPr>
        <w:pStyle w:val="InfoPara"/>
      </w:pPr>
      <w:r>
        <w:t>Vegetation Description</w:t>
      </w:r>
    </w:p>
    <w:p w:rsidR="005B553D" w:rsidP="005B553D" w:rsidRDefault="005B553D" w14:paraId="2B9321C1" w14:textId="77777777">
      <w:r>
        <w:t>Most of the system is forest vegetation. The canopy is usually dominated by a mix of characteristic alluvial and bottomland species (depending on the region) such as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river birch (</w:t>
      </w:r>
      <w:r w:rsidRPr="00E82ECB">
        <w:rPr>
          <w:i/>
        </w:rPr>
        <w:t xml:space="preserve">Betula </w:t>
      </w:r>
      <w:proofErr w:type="spellStart"/>
      <w:r w:rsidRPr="00E82ECB">
        <w:rPr>
          <w:i/>
        </w:rPr>
        <w:t>nigra</w:t>
      </w:r>
      <w:proofErr w:type="spellEnd"/>
      <w:r>
        <w:t>), box elder (</w:t>
      </w:r>
      <w:r w:rsidRPr="00E82ECB">
        <w:rPr>
          <w:i/>
        </w:rPr>
        <w:t xml:space="preserve">Acer </w:t>
      </w:r>
      <w:proofErr w:type="spellStart"/>
      <w:r w:rsidRPr="00E82ECB">
        <w:rPr>
          <w:i/>
        </w:rPr>
        <w:t>negundo</w:t>
      </w:r>
      <w:proofErr w:type="spellEnd"/>
      <w:r>
        <w:t>), eastern cottonwood (</w:t>
      </w:r>
      <w:proofErr w:type="spellStart"/>
      <w:r w:rsidRPr="00E82ECB">
        <w:rPr>
          <w:i/>
        </w:rPr>
        <w:t>Populus</w:t>
      </w:r>
      <w:proofErr w:type="spellEnd"/>
      <w:r w:rsidRPr="00E82ECB">
        <w:rPr>
          <w:i/>
        </w:rPr>
        <w:t xml:space="preserve"> </w:t>
      </w:r>
      <w:proofErr w:type="spellStart"/>
      <w:r w:rsidRPr="00E82ECB">
        <w:rPr>
          <w:i/>
        </w:rPr>
        <w:t>deltoides</w:t>
      </w:r>
      <w:proofErr w:type="spellEnd"/>
      <w:r>
        <w:t>), sugarberry (</w:t>
      </w:r>
      <w:proofErr w:type="spellStart"/>
      <w:r w:rsidRPr="00E82ECB">
        <w:rPr>
          <w:i/>
        </w:rPr>
        <w:t>Celtis</w:t>
      </w:r>
      <w:proofErr w:type="spellEnd"/>
      <w:r w:rsidRPr="00E82ECB">
        <w:rPr>
          <w:i/>
        </w:rPr>
        <w:t xml:space="preserve"> </w:t>
      </w:r>
      <w:proofErr w:type="spellStart"/>
      <w:r w:rsidRPr="00E82ECB">
        <w:rPr>
          <w:i/>
        </w:rPr>
        <w:t>laevigata</w:t>
      </w:r>
      <w:proofErr w:type="spellEnd"/>
      <w:r>
        <w:t>), green ash (</w:t>
      </w:r>
      <w:proofErr w:type="spellStart"/>
      <w:r w:rsidRPr="00E82ECB">
        <w:rPr>
          <w:i/>
        </w:rPr>
        <w:t>Fraxinus</w:t>
      </w:r>
      <w:proofErr w:type="spellEnd"/>
      <w:r w:rsidRPr="00E82ECB">
        <w:rPr>
          <w:i/>
        </w:rPr>
        <w:t xml:space="preserve"> </w:t>
      </w:r>
      <w:proofErr w:type="spellStart"/>
      <w:r w:rsidRPr="00E82ECB">
        <w:rPr>
          <w:i/>
        </w:rPr>
        <w:t>pennsylvanica</w:t>
      </w:r>
      <w:proofErr w:type="spellEnd"/>
      <w:r>
        <w:t>), sweetgum (</w:t>
      </w:r>
      <w:r w:rsidRPr="00E82ECB">
        <w:rPr>
          <w:i/>
        </w:rPr>
        <w:t xml:space="preserve">Liquidambar </w:t>
      </w:r>
      <w:proofErr w:type="spellStart"/>
      <w:r w:rsidRPr="00E82ECB">
        <w:rPr>
          <w:i/>
        </w:rPr>
        <w:t>styraciflua</w:t>
      </w:r>
      <w:proofErr w:type="spellEnd"/>
      <w:r>
        <w:t>), and red maple (</w:t>
      </w:r>
      <w:r w:rsidRPr="00E82ECB">
        <w:rPr>
          <w:i/>
        </w:rPr>
        <w:t>Acer rubrum</w:t>
      </w:r>
      <w:r>
        <w:t>). NatureServe (2007) also notes characteristic trees include silver maple (</w:t>
      </w:r>
      <w:r w:rsidRPr="00E82ECB">
        <w:rPr>
          <w:i/>
        </w:rPr>
        <w:t xml:space="preserve">Acer </w:t>
      </w:r>
      <w:proofErr w:type="spellStart"/>
      <w:r w:rsidRPr="00E82ECB">
        <w:rPr>
          <w:i/>
        </w:rPr>
        <w:t>saccharinum</w:t>
      </w:r>
      <w:proofErr w:type="spellEnd"/>
      <w:r>
        <w:t xml:space="preserve">), willows, especially black </w:t>
      </w:r>
      <w:r>
        <w:lastRenderedPageBreak/>
        <w:t>willow (</w:t>
      </w:r>
      <w:r w:rsidRPr="00E82ECB">
        <w:rPr>
          <w:i/>
        </w:rPr>
        <w:t xml:space="preserve">Salix </w:t>
      </w:r>
      <w:proofErr w:type="spellStart"/>
      <w:r w:rsidRPr="00E82ECB">
        <w:rPr>
          <w:i/>
        </w:rPr>
        <w:t>nigra</w:t>
      </w:r>
      <w:proofErr w:type="spellEnd"/>
      <w:r>
        <w:t>) in the wettest areas, American elm (</w:t>
      </w:r>
      <w:proofErr w:type="spellStart"/>
      <w:r w:rsidRPr="00E82ECB">
        <w:rPr>
          <w:i/>
        </w:rPr>
        <w:t>Ulmus</w:t>
      </w:r>
      <w:proofErr w:type="spellEnd"/>
      <w:r w:rsidRPr="00E82ECB">
        <w:rPr>
          <w:i/>
        </w:rPr>
        <w:t xml:space="preserve"> Americana</w:t>
      </w:r>
      <w:r>
        <w:t xml:space="preserve">), swamp chestnut oak </w:t>
      </w:r>
      <w:r w:rsidRPr="00E82ECB">
        <w:rPr>
          <w:i/>
        </w:rPr>
        <w:t xml:space="preserve">(Quercus </w:t>
      </w:r>
      <w:proofErr w:type="spellStart"/>
      <w:r w:rsidRPr="00E82ECB">
        <w:rPr>
          <w:i/>
        </w:rPr>
        <w:t>michauxii</w:t>
      </w:r>
      <w:proofErr w:type="spellEnd"/>
      <w:r>
        <w:t xml:space="preserve">), </w:t>
      </w:r>
      <w:proofErr w:type="spellStart"/>
      <w:r>
        <w:t>cherrybark</w:t>
      </w:r>
      <w:proofErr w:type="spellEnd"/>
      <w:r>
        <w:t xml:space="preserve"> oak (</w:t>
      </w:r>
      <w:r w:rsidRPr="00E82ECB">
        <w:rPr>
          <w:i/>
        </w:rPr>
        <w:t>Quercus pagoda</w:t>
      </w:r>
      <w:r>
        <w:t>), and (at least in the Midwest) Bur oak (</w:t>
      </w:r>
      <w:r w:rsidRPr="00E82ECB">
        <w:rPr>
          <w:i/>
        </w:rPr>
        <w:t xml:space="preserve">Quercus </w:t>
      </w:r>
      <w:proofErr w:type="spellStart"/>
      <w:r w:rsidRPr="00E82ECB">
        <w:rPr>
          <w:i/>
        </w:rPr>
        <w:t>macrocarpa</w:t>
      </w:r>
      <w:proofErr w:type="spellEnd"/>
      <w:r>
        <w:t xml:space="preserve">) in more well-drained areas. The </w:t>
      </w:r>
      <w:proofErr w:type="gramStart"/>
      <w:r>
        <w:t>particular mix</w:t>
      </w:r>
      <w:proofErr w:type="gramEnd"/>
      <w:r>
        <w:t xml:space="preserve"> of tree species will vary across the geographic range of this systems group, with some trees absent over parts of the range. Successional areas are often dominated by sweetgum (</w:t>
      </w:r>
      <w:r w:rsidRPr="00E82ECB">
        <w:rPr>
          <w:i/>
        </w:rPr>
        <w:t xml:space="preserve">Liquidambar </w:t>
      </w:r>
      <w:proofErr w:type="spellStart"/>
      <w:r w:rsidRPr="00E82ECB">
        <w:rPr>
          <w:i/>
        </w:rPr>
        <w:t>styraciflua</w:t>
      </w:r>
      <w:proofErr w:type="spellEnd"/>
      <w:r>
        <w:t>), or tulip tree (</w:t>
      </w:r>
      <w:r w:rsidRPr="00E82ECB">
        <w:rPr>
          <w:i/>
        </w:rPr>
        <w:t xml:space="preserve">Liriodendron </w:t>
      </w:r>
      <w:proofErr w:type="spellStart"/>
      <w:r w:rsidRPr="00E82ECB">
        <w:rPr>
          <w:i/>
        </w:rPr>
        <w:t>tulipifera</w:t>
      </w:r>
      <w:proofErr w:type="spellEnd"/>
      <w:r>
        <w:t xml:space="preserve">). </w:t>
      </w:r>
    </w:p>
    <w:p w:rsidR="005B553D" w:rsidP="005B553D" w:rsidRDefault="005B553D" w14:paraId="5A39BBE3" w14:textId="77777777"/>
    <w:p w:rsidR="005B553D" w:rsidP="005B553D" w:rsidRDefault="005B553D" w14:paraId="05BEBA0A" w14:textId="77777777">
      <w:r>
        <w:t>The driest and most fire sheltered sites support species such as pignut hickory (</w:t>
      </w:r>
      <w:proofErr w:type="spellStart"/>
      <w:r w:rsidRPr="00E82ECB">
        <w:rPr>
          <w:i/>
        </w:rPr>
        <w:t>Carya</w:t>
      </w:r>
      <w:proofErr w:type="spellEnd"/>
      <w:r w:rsidRPr="00E82ECB">
        <w:rPr>
          <w:i/>
        </w:rPr>
        <w:t xml:space="preserve"> </w:t>
      </w:r>
      <w:proofErr w:type="spellStart"/>
      <w:r w:rsidRPr="00E82ECB">
        <w:rPr>
          <w:i/>
        </w:rPr>
        <w:t>glabra</w:t>
      </w:r>
      <w:proofErr w:type="spellEnd"/>
      <w:r>
        <w:t>), shagbark hickory (</w:t>
      </w:r>
      <w:proofErr w:type="spellStart"/>
      <w:r w:rsidRPr="00E82ECB">
        <w:rPr>
          <w:i/>
        </w:rPr>
        <w:t>Carya</w:t>
      </w:r>
      <w:proofErr w:type="spellEnd"/>
      <w:r w:rsidRPr="00E82ECB">
        <w:rPr>
          <w:i/>
        </w:rPr>
        <w:t xml:space="preserve"> ovata</w:t>
      </w:r>
      <w:r>
        <w:t>), beech (</w:t>
      </w:r>
      <w:r w:rsidRPr="00E82ECB">
        <w:rPr>
          <w:i/>
        </w:rPr>
        <w:t xml:space="preserve">Fagus </w:t>
      </w:r>
      <w:proofErr w:type="spellStart"/>
      <w:r w:rsidRPr="00E82ECB">
        <w:rPr>
          <w:i/>
        </w:rPr>
        <w:t>grandifolia</w:t>
      </w:r>
      <w:proofErr w:type="spellEnd"/>
      <w:r>
        <w:t xml:space="preserve">), and other fire sensitive species. </w:t>
      </w:r>
    </w:p>
    <w:p w:rsidR="005B553D" w:rsidP="005B553D" w:rsidRDefault="005B553D" w14:paraId="0F354EC9" w14:textId="77777777">
      <w:r>
        <w:t>Subcanopy species included American holly (</w:t>
      </w:r>
      <w:r w:rsidRPr="00E82ECB">
        <w:rPr>
          <w:i/>
        </w:rPr>
        <w:t xml:space="preserve">Ilex </w:t>
      </w:r>
      <w:proofErr w:type="spellStart"/>
      <w:r w:rsidRPr="00E82ECB">
        <w:rPr>
          <w:i/>
        </w:rPr>
        <w:t>opaca</w:t>
      </w:r>
      <w:proofErr w:type="spellEnd"/>
      <w:r>
        <w:t>), deciduous holly (</w:t>
      </w:r>
      <w:r w:rsidRPr="00E82ECB">
        <w:rPr>
          <w:i/>
        </w:rPr>
        <w:t>Ilex decidua</w:t>
      </w:r>
      <w:r>
        <w:t xml:space="preserve"> and </w:t>
      </w:r>
      <w:r w:rsidRPr="00E82ECB">
        <w:rPr>
          <w:i/>
        </w:rPr>
        <w:t xml:space="preserve">Ilex </w:t>
      </w:r>
      <w:proofErr w:type="spellStart"/>
      <w:r w:rsidRPr="00E82ECB">
        <w:rPr>
          <w:i/>
        </w:rPr>
        <w:t>ambigua</w:t>
      </w:r>
      <w:proofErr w:type="spellEnd"/>
      <w:r>
        <w:t>), red mulberry (</w:t>
      </w:r>
      <w:proofErr w:type="spellStart"/>
      <w:r w:rsidRPr="00E82ECB">
        <w:rPr>
          <w:i/>
        </w:rPr>
        <w:t>Morus</w:t>
      </w:r>
      <w:proofErr w:type="spellEnd"/>
      <w:r w:rsidRPr="00E82ECB">
        <w:rPr>
          <w:i/>
        </w:rPr>
        <w:t xml:space="preserve"> </w:t>
      </w:r>
      <w:proofErr w:type="spellStart"/>
      <w:r w:rsidRPr="00E82ECB">
        <w:rPr>
          <w:i/>
        </w:rPr>
        <w:t>rubra</w:t>
      </w:r>
      <w:proofErr w:type="spellEnd"/>
      <w:r>
        <w:t>), ironwood (</w:t>
      </w:r>
      <w:proofErr w:type="spellStart"/>
      <w:r w:rsidRPr="00E82ECB">
        <w:rPr>
          <w:i/>
        </w:rPr>
        <w:t>Carpinus</w:t>
      </w:r>
      <w:proofErr w:type="spellEnd"/>
      <w:r w:rsidRPr="00E82ECB">
        <w:rPr>
          <w:i/>
        </w:rPr>
        <w:t xml:space="preserve"> </w:t>
      </w:r>
      <w:proofErr w:type="spellStart"/>
      <w:r w:rsidRPr="00E82ECB">
        <w:rPr>
          <w:i/>
        </w:rPr>
        <w:t>caroliniana</w:t>
      </w:r>
      <w:proofErr w:type="spellEnd"/>
      <w:r>
        <w:t>) and hop hornbeam (</w:t>
      </w:r>
      <w:proofErr w:type="spellStart"/>
      <w:r w:rsidRPr="00E82ECB">
        <w:rPr>
          <w:i/>
        </w:rPr>
        <w:t>Ostrya</w:t>
      </w:r>
      <w:proofErr w:type="spellEnd"/>
      <w:r w:rsidRPr="00E82ECB">
        <w:rPr>
          <w:i/>
        </w:rPr>
        <w:t xml:space="preserve"> </w:t>
      </w:r>
      <w:proofErr w:type="spellStart"/>
      <w:r w:rsidRPr="00E82ECB">
        <w:rPr>
          <w:i/>
        </w:rPr>
        <w:t>virginiana</w:t>
      </w:r>
      <w:proofErr w:type="spellEnd"/>
      <w:r>
        <w:t>). Shrubs such as spicebush (</w:t>
      </w:r>
      <w:proofErr w:type="spellStart"/>
      <w:r w:rsidRPr="00E82ECB">
        <w:rPr>
          <w:i/>
        </w:rPr>
        <w:t>Lindera</w:t>
      </w:r>
      <w:proofErr w:type="spellEnd"/>
      <w:r w:rsidRPr="00E82ECB">
        <w:rPr>
          <w:i/>
        </w:rPr>
        <w:t xml:space="preserve"> benzoin</w:t>
      </w:r>
      <w:r>
        <w:t>), beautyberry (</w:t>
      </w:r>
      <w:r w:rsidRPr="00E82ECB">
        <w:rPr>
          <w:i/>
        </w:rPr>
        <w:t xml:space="preserve">Callicarpa </w:t>
      </w:r>
      <w:proofErr w:type="spellStart"/>
      <w:r w:rsidRPr="00E82ECB">
        <w:rPr>
          <w:i/>
        </w:rPr>
        <w:t>americana</w:t>
      </w:r>
      <w:proofErr w:type="spellEnd"/>
      <w:r>
        <w:t>), yellowroot (</w:t>
      </w:r>
      <w:proofErr w:type="spellStart"/>
      <w:r w:rsidRPr="00E82ECB">
        <w:rPr>
          <w:i/>
        </w:rPr>
        <w:t>Xanthorhiza</w:t>
      </w:r>
      <w:proofErr w:type="spellEnd"/>
      <w:r w:rsidRPr="00E82ECB">
        <w:rPr>
          <w:i/>
        </w:rPr>
        <w:t xml:space="preserve"> </w:t>
      </w:r>
      <w:proofErr w:type="spellStart"/>
      <w:r w:rsidRPr="00E82ECB">
        <w:rPr>
          <w:i/>
        </w:rPr>
        <w:t>simplicissima</w:t>
      </w:r>
      <w:proofErr w:type="spellEnd"/>
      <w:r>
        <w:t>), common buttonbush (</w:t>
      </w:r>
      <w:proofErr w:type="spellStart"/>
      <w:r w:rsidRPr="00E82ECB">
        <w:rPr>
          <w:i/>
        </w:rPr>
        <w:t>Cephalanthus</w:t>
      </w:r>
      <w:proofErr w:type="spellEnd"/>
      <w:r w:rsidRPr="00E82ECB">
        <w:rPr>
          <w:i/>
        </w:rPr>
        <w:t xml:space="preserve"> </w:t>
      </w:r>
      <w:proofErr w:type="spellStart"/>
      <w:r w:rsidRPr="00E82ECB">
        <w:rPr>
          <w:i/>
        </w:rPr>
        <w:t>occidentalis</w:t>
      </w:r>
      <w:proofErr w:type="spellEnd"/>
      <w:r>
        <w:t xml:space="preserve">), </w:t>
      </w:r>
      <w:proofErr w:type="spellStart"/>
      <w:r>
        <w:t>roughleaf</w:t>
      </w:r>
      <w:proofErr w:type="spellEnd"/>
      <w:r>
        <w:t xml:space="preserve"> dogwood (</w:t>
      </w:r>
      <w:proofErr w:type="spellStart"/>
      <w:r w:rsidRPr="00E82ECB">
        <w:rPr>
          <w:i/>
        </w:rPr>
        <w:t>Cornus</w:t>
      </w:r>
      <w:proofErr w:type="spellEnd"/>
      <w:r w:rsidRPr="00E82ECB">
        <w:rPr>
          <w:i/>
        </w:rPr>
        <w:t xml:space="preserve"> </w:t>
      </w:r>
      <w:proofErr w:type="spellStart"/>
      <w:r w:rsidRPr="00E82ECB">
        <w:rPr>
          <w:i/>
        </w:rPr>
        <w:t>drummondii</w:t>
      </w:r>
      <w:proofErr w:type="spellEnd"/>
      <w:r>
        <w:t>), and pawpaw (</w:t>
      </w:r>
      <w:proofErr w:type="spellStart"/>
      <w:r w:rsidRPr="00E82ECB">
        <w:rPr>
          <w:i/>
        </w:rPr>
        <w:t>Asimina</w:t>
      </w:r>
      <w:proofErr w:type="spellEnd"/>
      <w:r w:rsidRPr="00E82ECB">
        <w:rPr>
          <w:i/>
        </w:rPr>
        <w:t xml:space="preserve"> </w:t>
      </w:r>
      <w:proofErr w:type="spellStart"/>
      <w:r w:rsidRPr="00E82ECB">
        <w:rPr>
          <w:i/>
        </w:rPr>
        <w:t>triloba</w:t>
      </w:r>
      <w:proofErr w:type="spellEnd"/>
      <w:r>
        <w:t>); sedges (</w:t>
      </w:r>
      <w:proofErr w:type="spellStart"/>
      <w:r w:rsidRPr="00E82ECB">
        <w:rPr>
          <w:i/>
        </w:rPr>
        <w:t>Carex</w:t>
      </w:r>
      <w:proofErr w:type="spellEnd"/>
      <w:r>
        <w:t xml:space="preserve"> spp.); and grasses including eastern bottlebrush grass (</w:t>
      </w:r>
      <w:proofErr w:type="spellStart"/>
      <w:r w:rsidRPr="00E82ECB">
        <w:rPr>
          <w:i/>
        </w:rPr>
        <w:t>Elymus</w:t>
      </w:r>
      <w:proofErr w:type="spellEnd"/>
      <w:r w:rsidRPr="00E82ECB">
        <w:rPr>
          <w:i/>
        </w:rPr>
        <w:t xml:space="preserve"> </w:t>
      </w:r>
      <w:proofErr w:type="spellStart"/>
      <w:r w:rsidRPr="00E82ECB">
        <w:rPr>
          <w:i/>
        </w:rPr>
        <w:t>hystrix</w:t>
      </w:r>
      <w:proofErr w:type="spellEnd"/>
      <w:r>
        <w:t>), Canada wildrye (</w:t>
      </w:r>
      <w:proofErr w:type="spellStart"/>
      <w:r w:rsidRPr="00E82ECB">
        <w:rPr>
          <w:i/>
        </w:rPr>
        <w:t>Elymus</w:t>
      </w:r>
      <w:proofErr w:type="spellEnd"/>
      <w:r w:rsidRPr="00E82ECB">
        <w:rPr>
          <w:i/>
        </w:rPr>
        <w:t xml:space="preserve"> Canadensis</w:t>
      </w:r>
      <w:r>
        <w:t xml:space="preserve">), and Indian </w:t>
      </w:r>
      <w:proofErr w:type="spellStart"/>
      <w:r>
        <w:t>woodoats</w:t>
      </w:r>
      <w:proofErr w:type="spellEnd"/>
      <w:r>
        <w:t xml:space="preserve"> (</w:t>
      </w:r>
      <w:proofErr w:type="spellStart"/>
      <w:r w:rsidRPr="00E82ECB">
        <w:rPr>
          <w:i/>
        </w:rPr>
        <w:t>Chasmanthium</w:t>
      </w:r>
      <w:proofErr w:type="spellEnd"/>
      <w:r w:rsidRPr="00E82ECB">
        <w:rPr>
          <w:i/>
        </w:rPr>
        <w:t xml:space="preserve"> </w:t>
      </w:r>
      <w:proofErr w:type="spellStart"/>
      <w:r w:rsidRPr="00E82ECB">
        <w:rPr>
          <w:i/>
        </w:rPr>
        <w:t>latifolium</w:t>
      </w:r>
      <w:proofErr w:type="spellEnd"/>
      <w:r w:rsidRPr="00E82ECB">
        <w:rPr>
          <w:i/>
        </w:rPr>
        <w:t>),</w:t>
      </w:r>
      <w:r>
        <w:t xml:space="preserve"> and false nettle (</w:t>
      </w:r>
      <w:proofErr w:type="spellStart"/>
      <w:r w:rsidRPr="00E82ECB">
        <w:rPr>
          <w:i/>
        </w:rPr>
        <w:t>Boehmeria</w:t>
      </w:r>
      <w:proofErr w:type="spellEnd"/>
      <w:r w:rsidRPr="00E82ECB">
        <w:rPr>
          <w:i/>
        </w:rPr>
        <w:t xml:space="preserve"> </w:t>
      </w:r>
      <w:proofErr w:type="spellStart"/>
      <w:r w:rsidRPr="00E82ECB">
        <w:rPr>
          <w:i/>
        </w:rPr>
        <w:t>cylindrica</w:t>
      </w:r>
      <w:proofErr w:type="spellEnd"/>
      <w:r>
        <w:t xml:space="preserve">) may be present. </w:t>
      </w:r>
    </w:p>
    <w:p w:rsidR="005B553D" w:rsidP="005B553D" w:rsidRDefault="005B553D" w14:paraId="41C8F396" w14:textId="77777777"/>
    <w:p w:rsidR="005B553D" w:rsidP="005B553D" w:rsidRDefault="005B553D" w14:paraId="3A009A07" w14:textId="77777777">
      <w:r>
        <w:t xml:space="preserve">Oxbows may support herbaceous vegetation dominated by species including </w:t>
      </w:r>
      <w:proofErr w:type="spellStart"/>
      <w:r w:rsidRPr="00E82ECB">
        <w:rPr>
          <w:i/>
        </w:rPr>
        <w:t>Nelumbo</w:t>
      </w:r>
      <w:proofErr w:type="spellEnd"/>
      <w:r w:rsidRPr="00E82ECB">
        <w:rPr>
          <w:i/>
        </w:rPr>
        <w:t xml:space="preserve"> lutea</w:t>
      </w:r>
      <w:r>
        <w:t xml:space="preserve"> and </w:t>
      </w:r>
      <w:proofErr w:type="spellStart"/>
      <w:r w:rsidRPr="00E82ECB">
        <w:rPr>
          <w:i/>
        </w:rPr>
        <w:t>Typha</w:t>
      </w:r>
      <w:proofErr w:type="spellEnd"/>
      <w:r w:rsidRPr="00E82ECB">
        <w:rPr>
          <w:i/>
        </w:rPr>
        <w:t xml:space="preserve"> </w:t>
      </w:r>
      <w:proofErr w:type="spellStart"/>
      <w:r w:rsidRPr="00E82ECB">
        <w:rPr>
          <w:i/>
        </w:rPr>
        <w:t>latifolia</w:t>
      </w:r>
      <w:proofErr w:type="spellEnd"/>
      <w:r>
        <w:t xml:space="preserve">. </w:t>
      </w:r>
    </w:p>
    <w:p w:rsidR="005B553D" w:rsidP="005B553D" w:rsidRDefault="005B553D" w14:paraId="72A3D3EC" w14:textId="77777777"/>
    <w:p w:rsidR="005B553D" w:rsidP="005B553D" w:rsidRDefault="005B553D" w14:paraId="42BE9945" w14:textId="77777777">
      <w:r>
        <w:t>Frequently reworked gravel bars may be dominated by young black willow (</w:t>
      </w:r>
      <w:r w:rsidRPr="00E82ECB">
        <w:rPr>
          <w:i/>
        </w:rPr>
        <w:t xml:space="preserve">Salix </w:t>
      </w:r>
      <w:proofErr w:type="spellStart"/>
      <w:r w:rsidRPr="00E82ECB">
        <w:rPr>
          <w:i/>
        </w:rPr>
        <w:t>nigra</w:t>
      </w:r>
      <w:proofErr w:type="spellEnd"/>
      <w:r>
        <w:t>),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or river birch (</w:t>
      </w:r>
      <w:r w:rsidRPr="00E82ECB">
        <w:rPr>
          <w:i/>
        </w:rPr>
        <w:t xml:space="preserve">Betula </w:t>
      </w:r>
      <w:proofErr w:type="spellStart"/>
      <w:r w:rsidRPr="00E82ECB">
        <w:rPr>
          <w:i/>
        </w:rPr>
        <w:t>nigra</w:t>
      </w:r>
      <w:proofErr w:type="spellEnd"/>
      <w:r>
        <w:t xml:space="preserve">), or they may have sparse vegetation of a wide variety of annual and perennial herbs of weedy habits (NatureServe 2007). </w:t>
      </w:r>
    </w:p>
    <w:p w:rsidR="005B553D" w:rsidP="005B553D" w:rsidRDefault="005B553D" w14:paraId="0D0B940D" w14:textId="77777777"/>
    <w:p w:rsidR="005B553D" w:rsidP="005B553D" w:rsidRDefault="005B553D" w14:paraId="2771273C" w14:textId="77777777">
      <w:r>
        <w:t>There are numerous accounts of canebrake (</w:t>
      </w:r>
      <w:proofErr w:type="spellStart"/>
      <w:r w:rsidRPr="00E82ECB">
        <w:rPr>
          <w:i/>
        </w:rPr>
        <w:t>Arundinaria</w:t>
      </w:r>
      <w:proofErr w:type="spellEnd"/>
      <w:r w:rsidRPr="00E82ECB">
        <w:rPr>
          <w:i/>
        </w:rPr>
        <w:t xml:space="preserve"> </w:t>
      </w:r>
      <w:proofErr w:type="spellStart"/>
      <w:r w:rsidRPr="00E82ECB">
        <w:rPr>
          <w:i/>
        </w:rPr>
        <w:t>gigantea</w:t>
      </w:r>
      <w:proofErr w:type="spellEnd"/>
      <w:r>
        <w:t xml:space="preserve"> ssp. </w:t>
      </w:r>
      <w:proofErr w:type="spellStart"/>
      <w:r w:rsidRPr="00E82ECB">
        <w:rPr>
          <w:i/>
        </w:rPr>
        <w:t>gigantea</w:t>
      </w:r>
      <w:proofErr w:type="spellEnd"/>
      <w:r>
        <w:t xml:space="preserve">) in piedmont bottomlands, both as historical accounts and on deed descriptions (Frost 2005). Canebrake occurred </w:t>
      </w:r>
      <w:proofErr w:type="gramStart"/>
      <w:r>
        <w:t>in particular locations</w:t>
      </w:r>
      <w:proofErr w:type="gramEnd"/>
      <w:r>
        <w:t xml:space="preserve"> that had easy access for fire (i.e.</w:t>
      </w:r>
      <w:r w:rsidR="00B677A3">
        <w:t>,</w:t>
      </w:r>
      <w:r>
        <w:t xml:space="preserve"> bottomlands bordered by upland flats as opposed to steep slopes) and where the uplands experienced frequent fire as the result of a combination of lightning and Native American ignitions. </w:t>
      </w:r>
    </w:p>
    <w:p w:rsidR="005B553D" w:rsidP="005B553D" w:rsidRDefault="005B553D" w14:paraId="0E27B00A" w14:textId="77777777"/>
    <w:p w:rsidR="005B553D" w:rsidP="005B553D" w:rsidRDefault="005B553D" w14:paraId="10D98E92" w14:textId="77777777">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willows (</w:t>
      </w:r>
      <w:r w:rsidRPr="00E82ECB">
        <w:rPr>
          <w:i/>
        </w:rPr>
        <w:t xml:space="preserve">Salix </w:t>
      </w:r>
      <w:proofErr w:type="spellStart"/>
      <w:r w:rsidRPr="00E82ECB">
        <w:rPr>
          <w:i/>
        </w:rPr>
        <w:t>nigra</w:t>
      </w:r>
      <w:proofErr w:type="spellEnd"/>
      <w:r>
        <w:t>), river birch (</w:t>
      </w:r>
      <w:r w:rsidRPr="00E82ECB">
        <w:rPr>
          <w:i/>
        </w:rPr>
        <w:t xml:space="preserve">Betula </w:t>
      </w:r>
      <w:proofErr w:type="spellStart"/>
      <w:r w:rsidRPr="00E82ECB">
        <w:rPr>
          <w:i/>
        </w:rPr>
        <w:t>nigra</w:t>
      </w:r>
      <w:proofErr w:type="spellEnd"/>
      <w:r>
        <w:t>), box elder (</w:t>
      </w:r>
      <w:r w:rsidRPr="00E82ECB">
        <w:rPr>
          <w:i/>
        </w:rPr>
        <w:t xml:space="preserve">Acer </w:t>
      </w:r>
      <w:proofErr w:type="spellStart"/>
      <w:r w:rsidRPr="00E82ECB">
        <w:rPr>
          <w:i/>
        </w:rPr>
        <w:t>negundo</w:t>
      </w:r>
      <w:proofErr w:type="spellEnd"/>
      <w:r>
        <w:t>) and Eastern cottonwood (</w:t>
      </w:r>
      <w:proofErr w:type="spellStart"/>
      <w:r w:rsidRPr="00E82ECB">
        <w:rPr>
          <w:i/>
        </w:rPr>
        <w:t>Populus</w:t>
      </w:r>
      <w:proofErr w:type="spellEnd"/>
      <w:r w:rsidRPr="00E82ECB">
        <w:rPr>
          <w:i/>
        </w:rPr>
        <w:t xml:space="preserve"> </w:t>
      </w:r>
      <w:proofErr w:type="spellStart"/>
      <w:r w:rsidRPr="00E82ECB">
        <w:rPr>
          <w:i/>
        </w:rPr>
        <w:t>deltoides</w:t>
      </w:r>
      <w:proofErr w:type="spellEnd"/>
      <w:r>
        <w:t>). Streamside levees are typical habitat for river oats (</w:t>
      </w:r>
      <w:proofErr w:type="spellStart"/>
      <w:r w:rsidRPr="00E82ECB">
        <w:rPr>
          <w:i/>
        </w:rPr>
        <w:t>Chasmanthium</w:t>
      </w:r>
      <w:proofErr w:type="spellEnd"/>
      <w:r w:rsidRPr="00E82ECB">
        <w:rPr>
          <w:i/>
        </w:rPr>
        <w:t xml:space="preserve"> </w:t>
      </w:r>
      <w:proofErr w:type="spellStart"/>
      <w:r w:rsidRPr="00E82ECB">
        <w:rPr>
          <w:i/>
        </w:rPr>
        <w:t>latifolium</w:t>
      </w:r>
      <w:proofErr w:type="spellEnd"/>
      <w:r>
        <w:t>) and a diverse flora of other bottomland graminoids and forbs.</w:t>
      </w:r>
    </w:p>
    <w:p w:rsidR="005B553D" w:rsidP="005B553D" w:rsidRDefault="005B553D" w14:paraId="60061E4C" w14:textId="77777777"/>
    <w:p w:rsidR="005B553D" w:rsidP="005B553D" w:rsidRDefault="005B553D" w14:paraId="1A8992F9" w14:textId="77777777">
      <w:r>
        <w:t xml:space="preserve">Because of the </w:t>
      </w:r>
      <w:proofErr w:type="gramStart"/>
      <w:r>
        <w:t>particular mix</w:t>
      </w:r>
      <w:proofErr w:type="gramEnd"/>
      <w:r>
        <w:t xml:space="preserve"> and diversity of tree species will vary across the geographic range of this systems group, the list of BpS dominant and indicator species is only a rudimentary list.</w:t>
      </w:r>
    </w:p>
    <w:p w:rsidR="005B553D" w:rsidP="005B553D" w:rsidRDefault="005B553D" w14:paraId="6D268F8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bl>
    <w:p>
      <w:r>
        <w:rPr>
          <w:sz w:val="16"/>
        </w:rPr>
        <w:t>Species names are from the NRCS PLANTS database. Check species codes at http://plants.usda.gov.</w:t>
      </w:r>
    </w:p>
    <w:p w:rsidR="005B553D" w:rsidP="005B553D" w:rsidRDefault="005B553D" w14:paraId="3FFA1376" w14:textId="77777777">
      <w:pPr>
        <w:pStyle w:val="InfoPara"/>
      </w:pPr>
      <w:r>
        <w:t>Disturbance Description</w:t>
      </w:r>
    </w:p>
    <w:p w:rsidR="005B553D" w:rsidP="005B553D" w:rsidRDefault="005B553D" w14:paraId="34ECCAC7" w14:textId="77777777">
      <w:r>
        <w:t xml:space="preserve">Fire regime group III (conspicuous and most frequent in stands with canebrake or native grassy understory). Fire return interval varied highly. Except in canebrake, most fires were very light surface fires, creeping in hardwood litter with some thin, patchy cover of bottomland grasses such as slender </w:t>
      </w:r>
      <w:proofErr w:type="spellStart"/>
      <w:r>
        <w:t>woodoats</w:t>
      </w:r>
      <w:proofErr w:type="spellEnd"/>
      <w:r>
        <w:t xml:space="preserve"> (</w:t>
      </w:r>
      <w:proofErr w:type="spellStart"/>
      <w:r w:rsidRPr="00E82ECB">
        <w:rPr>
          <w:i/>
        </w:rPr>
        <w:t>Chasmanthium</w:t>
      </w:r>
      <w:proofErr w:type="spellEnd"/>
      <w:r w:rsidRPr="00E82ECB">
        <w:rPr>
          <w:i/>
        </w:rPr>
        <w:t xml:space="preserve"> </w:t>
      </w:r>
      <w:proofErr w:type="spellStart"/>
      <w:r w:rsidRPr="00E82ECB">
        <w:rPr>
          <w:i/>
        </w:rPr>
        <w:t>laxum</w:t>
      </w:r>
      <w:proofErr w:type="spellEnd"/>
      <w:r>
        <w:t>) and river oats (</w:t>
      </w:r>
      <w:proofErr w:type="spellStart"/>
      <w:r w:rsidRPr="00E82ECB">
        <w:rPr>
          <w:i/>
        </w:rPr>
        <w:t>Uniola</w:t>
      </w:r>
      <w:proofErr w:type="spellEnd"/>
      <w:r w:rsidRPr="00E82ECB">
        <w:rPr>
          <w:i/>
        </w:rPr>
        <w:t xml:space="preserve"> </w:t>
      </w:r>
      <w:proofErr w:type="spellStart"/>
      <w:r w:rsidRPr="00E82ECB">
        <w:rPr>
          <w:i/>
        </w:rPr>
        <w:t>latifolia</w:t>
      </w:r>
      <w:proofErr w:type="spellEnd"/>
      <w:r>
        <w:t>). Flame lengths were mostly 6</w:t>
      </w:r>
      <w:r w:rsidR="00B677A3">
        <w:t>-</w:t>
      </w:r>
      <w:r>
        <w:t>12in. Even so, fire-scarred trees can be found in most bottomlands except in the wettest microsites. Stand replacement fires are unknown in this type. Except where Native American burning was involved, fires likely occurred primarily during drought conditions and then often only when fire spread into bottomlands from more pyrophytic uplands. Trees may be partially girdled by fire in duff, followed by bark sloughing. While fire rarely killed the tree, this allowed entry of rot, which, in the moist environment, often resulted in hollow trees, providing nesting and denning habitat for many species of birds and ani</w:t>
      </w:r>
      <w:r w:rsidR="00B00569">
        <w:t xml:space="preserve">mals. Surface fires occurred </w:t>
      </w:r>
      <w:r>
        <w:t>freq</w:t>
      </w:r>
      <w:r w:rsidR="00B00569">
        <w:t xml:space="preserve">uently </w:t>
      </w:r>
      <w:r>
        <w:t>in canebrake and bottomla</w:t>
      </w:r>
      <w:r w:rsidR="00B00569">
        <w:t>nd hardwood/canebrake, but less in</w:t>
      </w:r>
      <w:r>
        <w:t xml:space="preserve"> hardwood litter. Low areas having a long hydroperiod, islands, and areas protected from fire by back swamps and oxbows were virtually fire free. Fire effects were largely limited to top kill of shrubs and tree saplings less than 2in diameter, and formation of hollow trees. </w:t>
      </w:r>
    </w:p>
    <w:p w:rsidR="005B553D" w:rsidP="005B553D" w:rsidRDefault="005B553D" w14:paraId="44EAFD9C" w14:textId="77777777"/>
    <w:p w:rsidR="005B553D" w:rsidP="005B553D" w:rsidRDefault="005B553D" w14:paraId="2DE1B965" w14:textId="77777777">
      <w:r w:rsidRPr="00E82ECB">
        <w:rPr>
          <w:i/>
        </w:rPr>
        <w:t>Other Disturbance Types</w:t>
      </w:r>
      <w:r>
        <w:t xml:space="preserve">. The distinctive dynamics of river flooding are presumably the primary reason for the distinctive vegetation of this system, though not </w:t>
      </w:r>
      <w:proofErr w:type="gramStart"/>
      <w:r>
        <w:t>all of</w:t>
      </w:r>
      <w:proofErr w:type="gramEnd"/>
      <w:r>
        <w:t xml:space="preserve"> the factors are well known. The large rivers have the largest watersheds in the region, but the gradients of most of these rivers limit floods to </w:t>
      </w:r>
      <w:proofErr w:type="gramStart"/>
      <w:r>
        <w:t>fairly short</w:t>
      </w:r>
      <w:proofErr w:type="gramEnd"/>
      <w:r>
        <w:t xml:space="preserve"> duration. Flooding is most common in the winter, but may occur in other seasons. The sorting of plant communities by depositional landforms of different height suggest that wetness or depth of flood waters may be of significance, though it has much less influence than in the Coastal Plain. Flood waters have significant energy, and scouring and reworking of sediment are </w:t>
      </w:r>
      <w:proofErr w:type="gramStart"/>
      <w:r>
        <w:t>an important factor</w:t>
      </w:r>
      <w:proofErr w:type="gramEnd"/>
      <w:r>
        <w:t xml:space="preserve"> in bar and bank communities. In addition to disturbance, floods bring nutrient input, deposit sediment, and disperse plant seeds. While flooding rarely leads to canopy tree mortality except where beavers impounded a channel or along stream banks where a tree might be subject to undercutting in the process of channel migration, the most significant disturbance in bottomlands was wind. </w:t>
      </w:r>
    </w:p>
    <w:p w:rsidR="005B553D" w:rsidP="005B553D" w:rsidRDefault="005B553D" w14:paraId="4B94D5A5" w14:textId="77777777"/>
    <w:p w:rsidR="005B553D" w:rsidP="005B553D" w:rsidRDefault="005B553D" w14:paraId="1F7F1168" w14:textId="77777777">
      <w:r>
        <w:t xml:space="preserve">Winds have a major </w:t>
      </w:r>
      <w:r w:rsidR="00B677A3">
        <w:t>e</w:t>
      </w:r>
      <w:r>
        <w:t>ffect in bottomland forests because of wet soils, less dense soil, and trees that are shallow-rooted. Like all but a few Eastern forest types, canopy tree mortality was limited to tree by tree or small group replacement and wind throw was the primary cause of mortality in bottomlands. The frequency of these events equates with major hurricanes (East of the Moun</w:t>
      </w:r>
      <w:r w:rsidR="00B00569">
        <w:t>tains predominantly).</w:t>
      </w:r>
      <w:r>
        <w:t xml:space="preserve"> While tornado tracks can be found passing across uplands and bottomlands (see one such indicated on a map of Umstead State Park, Raleigh, North Carolina), leaving narrow swaths of felled trees, </w:t>
      </w:r>
      <w:proofErr w:type="gramStart"/>
      <w:r>
        <w:t>the majority of</w:t>
      </w:r>
      <w:proofErr w:type="gramEnd"/>
      <w:r>
        <w:t xml:space="preserve"> wind throw seems to have been the result of hurricanes and hurricane-spawned tornadoes. Following Hurricane Fran in 1996, even though the Piedmont is removed from the coast by 25 to </w:t>
      </w:r>
      <w:r w:rsidR="00B677A3">
        <w:t xml:space="preserve">more than </w:t>
      </w:r>
      <w:r>
        <w:t xml:space="preserve">100 miles, there was extensive wind throw of middle-aged and old growth trees in Piedmont bottomlands. Bottomland oaks, even though seemingly more sheltered, were much more heavily affected than hardwoods on adjacent </w:t>
      </w:r>
      <w:r>
        <w:lastRenderedPageBreak/>
        <w:t>uplands. Gaps as large as 1ha were seen intermixed in areas with extensive single tree wind throw. Note that tornados can be common outside hurricane events in some regions.</w:t>
      </w:r>
    </w:p>
    <w:p w:rsidR="005B553D" w:rsidP="005B553D" w:rsidRDefault="005B553D" w14:paraId="31163C36" w14:textId="6772858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607</w:t>
            </w:r>
          </w:p>
        </w:tc>
        <w:tc>
          <w:p>
            <w:pPr>
              <w:jc w:val="center"/>
            </w:pPr>
            <w:r>
              <w:t>13</w:t>
            </w:r>
          </w:p>
        </w:tc>
        <w:tc>
          <w:p>
            <w:pPr>
              <w:jc w:val="center"/>
            </w:pPr>
            <w:r>
              <w:t>200</w:t>
            </w:r>
          </w:p>
        </w:tc>
        <w:tc>
          <w:p>
            <w:pPr>
              <w:jc w:val="center"/>
            </w:pPr>
            <w:r>
              <w:t>1000</w:t>
            </w:r>
          </w:p>
        </w:tc>
      </w:tr>
      <w:tr>
        <w:tc>
          <w:p>
            <w:pPr>
              <w:jc w:val="center"/>
            </w:pPr>
            <w:r>
              <w:t>Moderate (Mixed)</w:t>
            </w:r>
          </w:p>
        </w:tc>
        <w:tc>
          <w:p>
            <w:pPr>
              <w:jc w:val="center"/>
            </w:pPr>
            <w:r>
              <w:t>388</w:t>
            </w:r>
          </w:p>
        </w:tc>
        <w:tc>
          <w:p>
            <w:pPr>
              <w:jc w:val="center"/>
            </w:pPr>
            <w:r>
              <w:t>21</w:t>
            </w:r>
          </w:p>
        </w:tc>
        <w:tc>
          <w:p>
            <w:pPr>
              <w:jc w:val="center"/>
            </w:pPr>
            <w:r>
              <w:t>150</w:t>
            </w:r>
          </w:p>
        </w:tc>
        <w:tc>
          <w:p>
            <w:pPr>
              <w:jc w:val="center"/>
            </w:pPr>
            <w:r>
              <w:t>500</w:t>
            </w:r>
          </w:p>
        </w:tc>
      </w:tr>
      <w:tr>
        <w:tc>
          <w:p>
            <w:pPr>
              <w:jc w:val="center"/>
            </w:pPr>
            <w:r>
              <w:t>Low (Surface)</w:t>
            </w:r>
          </w:p>
        </w:tc>
        <w:tc>
          <w:p>
            <w:pPr>
              <w:jc w:val="center"/>
            </w:pPr>
            <w:r>
              <w:t>120</w:t>
            </w:r>
          </w:p>
        </w:tc>
        <w:tc>
          <w:p>
            <w:pPr>
              <w:jc w:val="center"/>
            </w:pPr>
            <w:r>
              <w:t>66</w:t>
            </w:r>
          </w:p>
        </w:tc>
        <w:tc>
          <w:p>
            <w:pPr>
              <w:jc w:val="center"/>
            </w:pPr>
            <w:r>
              <w:t>4</w:t>
            </w:r>
          </w:p>
        </w:tc>
        <w:tc>
          <w:p>
            <w:pPr>
              <w:jc w:val="center"/>
            </w:pPr>
            <w:r>
              <w:t>200</w:t>
            </w:r>
          </w:p>
        </w:tc>
      </w:tr>
      <w:tr>
        <w:tc>
          <w:p>
            <w:pPr>
              <w:jc w:val="center"/>
            </w:pPr>
            <w:r>
              <w:t>All Fires</w:t>
            </w:r>
          </w:p>
        </w:tc>
        <w:tc>
          <w:p>
            <w:pPr>
              <w:jc w:val="center"/>
            </w:pPr>
            <w:r>
              <w:t>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553D" w:rsidP="005B553D" w:rsidRDefault="005B553D" w14:paraId="0F11429A" w14:textId="77777777">
      <w:pPr>
        <w:pStyle w:val="InfoPara"/>
      </w:pPr>
      <w:r>
        <w:t>Scale Description</w:t>
      </w:r>
    </w:p>
    <w:p w:rsidR="005B553D" w:rsidP="005B553D" w:rsidRDefault="005B553D" w14:paraId="6C1F9A6E" w14:textId="77777777">
      <w:r>
        <w:t>Narrow bands or isolated pockets are found along river and stream bottoms (quarter mile from stream, largely dependent upon nearby topography). Larger homogenous areas found in level or slightly rolling landscapes adequate in size to contain natural variation in vegetation and disturbance regime. (&gt;5,000ac).</w:t>
      </w:r>
    </w:p>
    <w:p w:rsidR="005B553D" w:rsidP="005B553D" w:rsidRDefault="005B553D" w14:paraId="0D81CF27" w14:textId="77777777">
      <w:pPr>
        <w:pStyle w:val="InfoPara"/>
      </w:pPr>
      <w:r>
        <w:t>Adjacency or Identification Concerns</w:t>
      </w:r>
    </w:p>
    <w:p w:rsidR="005B553D" w:rsidP="005B553D" w:rsidRDefault="005B553D" w14:paraId="22F0D8B3" w14:textId="77777777">
      <w:r>
        <w:t>Compare to Southern Flood Plain model for the Atlantic and Gulf coastal plain variant of this type. This piedmont type is characterized by narrower floodplains and vegetation adapted to varying levels of inundation, but less long</w:t>
      </w:r>
      <w:r w:rsidR="00B677A3">
        <w:t>-</w:t>
      </w:r>
      <w:r>
        <w:t>term flooding and permanent standing water, although species including bald cypress (Taxodium distichum) and gums such as tupelo (</w:t>
      </w:r>
      <w:r w:rsidRPr="00E82ECB">
        <w:rPr>
          <w:i/>
        </w:rPr>
        <w:t xml:space="preserve">Nyssa </w:t>
      </w:r>
      <w:proofErr w:type="spellStart"/>
      <w:r w:rsidRPr="00E82ECB">
        <w:rPr>
          <w:i/>
        </w:rPr>
        <w:t>aquatica</w:t>
      </w:r>
      <w:proofErr w:type="spellEnd"/>
      <w:r>
        <w:t>), swamp black gum (</w:t>
      </w:r>
      <w:r w:rsidRPr="00E82ECB">
        <w:rPr>
          <w:i/>
        </w:rPr>
        <w:t xml:space="preserve">Nyssa </w:t>
      </w:r>
      <w:proofErr w:type="spellStart"/>
      <w:r w:rsidRPr="00E82ECB">
        <w:rPr>
          <w:i/>
        </w:rPr>
        <w:t>biflora</w:t>
      </w:r>
      <w:proofErr w:type="spellEnd"/>
      <w:r>
        <w:t>) occur in areas adjacent to the coastal plain with longer regular inundation periods. Piedmont and mountain river floodplain forests are differentiated from adjacent mesophytic upland forests (see R</w:t>
      </w:r>
      <w:r w:rsidR="00B677A3">
        <w:t xml:space="preserve">apid </w:t>
      </w:r>
      <w:r>
        <w:t>A</w:t>
      </w:r>
      <w:r w:rsidR="00B677A3">
        <w:t>ssessment</w:t>
      </w:r>
      <w:r>
        <w:t xml:space="preserve"> </w:t>
      </w:r>
      <w:r w:rsidR="00B677A3">
        <w:t xml:space="preserve">[RA] </w:t>
      </w:r>
      <w:r>
        <w:t>model R8MMHF, Mixed Mesic Hardwoods Forest) by the presence of plants indicative of alluvial or bottomland settings such a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river birch (</w:t>
      </w:r>
      <w:r w:rsidRPr="00E82ECB">
        <w:rPr>
          <w:i/>
        </w:rPr>
        <w:t xml:space="preserve">Betula </w:t>
      </w:r>
      <w:proofErr w:type="spellStart"/>
      <w:r w:rsidRPr="00E82ECB">
        <w:rPr>
          <w:i/>
        </w:rPr>
        <w:t>nigra</w:t>
      </w:r>
      <w:proofErr w:type="spellEnd"/>
      <w:r>
        <w:t>), and box elder (</w:t>
      </w:r>
      <w:r w:rsidRPr="00E82ECB">
        <w:rPr>
          <w:i/>
        </w:rPr>
        <w:t xml:space="preserve">Acer </w:t>
      </w:r>
      <w:proofErr w:type="spellStart"/>
      <w:r w:rsidRPr="00E82ECB">
        <w:rPr>
          <w:i/>
        </w:rPr>
        <w:t>negundo</w:t>
      </w:r>
      <w:proofErr w:type="spellEnd"/>
      <w:r>
        <w:t>). These bottomlands often allow drier-associated species such as oaks and pines to encroach during droughty periods, and then persist due to the lack of long-term inundation in steeper, narrower floodplains.</w:t>
      </w:r>
    </w:p>
    <w:p w:rsidR="005B553D" w:rsidP="005B553D" w:rsidRDefault="005B553D" w14:paraId="45FB0818" w14:textId="77777777"/>
    <w:p w:rsidR="005B553D" w:rsidP="005B553D" w:rsidRDefault="005B553D" w14:paraId="7190135A" w14:textId="77777777">
      <w:r>
        <w:t>Standard Ecological Systems noted by NatureServe (2007) that make up this aggregated system include:</w:t>
      </w:r>
    </w:p>
    <w:p w:rsidR="005B553D" w:rsidP="005B553D" w:rsidRDefault="005B553D" w14:paraId="5797C6FD" w14:textId="77777777">
      <w:r>
        <w:t>• Central Appalachian River Floodplain (CES202.608)</w:t>
      </w:r>
    </w:p>
    <w:p w:rsidR="005B553D" w:rsidP="005B553D" w:rsidRDefault="005B553D" w14:paraId="09016C1E" w14:textId="77777777">
      <w:r>
        <w:t>• North-Central Interior Floodplain (CES202.694)</w:t>
      </w:r>
    </w:p>
    <w:p w:rsidR="005B553D" w:rsidP="005B553D" w:rsidRDefault="005B553D" w14:paraId="32E5D023" w14:textId="77777777">
      <w:r>
        <w:t>• South-Central Interior Large Floodplain (CES202.705)</w:t>
      </w:r>
    </w:p>
    <w:p w:rsidR="005B553D" w:rsidP="005B553D" w:rsidRDefault="005B553D" w14:paraId="35191BCE" w14:textId="77777777">
      <w:r>
        <w:t>• Southern Piedmont Large Floodplain Forest (CES202.324)</w:t>
      </w:r>
    </w:p>
    <w:p w:rsidR="005B553D" w:rsidP="005B553D" w:rsidRDefault="005B553D" w14:paraId="69CB6488" w14:textId="77777777">
      <w:pPr>
        <w:pStyle w:val="InfoPara"/>
      </w:pPr>
      <w:r>
        <w:t>Issues or Problems</w:t>
      </w:r>
    </w:p>
    <w:p w:rsidR="005B553D" w:rsidP="005B553D" w:rsidRDefault="005B553D" w14:paraId="197F72F6" w14:textId="77777777">
      <w:r>
        <w:t>Federal reservoirs have had a serious and negative effect, along with agriculture that has converted much floodplain acreage to drained agricultural land. In the remaining less</w:t>
      </w:r>
      <w:r w:rsidR="00B677A3">
        <w:t>-</w:t>
      </w:r>
      <w:r>
        <w:t>altered floodplains, flood duration varies according to the river's gradient (NatureServe 2007).</w:t>
      </w:r>
    </w:p>
    <w:p w:rsidR="005B553D" w:rsidP="005B553D" w:rsidRDefault="005B553D" w14:paraId="670324E7" w14:textId="77777777">
      <w:pPr>
        <w:pStyle w:val="InfoPara"/>
      </w:pPr>
      <w:r>
        <w:t>Native Uncharacteristic Conditions</w:t>
      </w:r>
    </w:p>
    <w:p w:rsidR="005B553D" w:rsidP="005B553D" w:rsidRDefault="005B553D" w14:paraId="049F31CB" w14:textId="77777777"/>
    <w:p w:rsidR="005B553D" w:rsidP="005B553D" w:rsidRDefault="005B553D" w14:paraId="3CB4E697" w14:textId="77777777">
      <w:pPr>
        <w:pStyle w:val="InfoPara"/>
      </w:pPr>
      <w:r>
        <w:lastRenderedPageBreak/>
        <w:t>Comments</w:t>
      </w:r>
    </w:p>
    <w:p w:rsidR="005B553D" w:rsidP="005B553D" w:rsidRDefault="005B553D" w14:paraId="55B8A0DD" w14:textId="77777777">
      <w:r>
        <w:t xml:space="preserve">C. Szell 10/2007: This model was accepted </w:t>
      </w:r>
      <w:r w:rsidR="00B677A3">
        <w:t>completely</w:t>
      </w:r>
      <w:r>
        <w:t xml:space="preserve"> from </w:t>
      </w:r>
      <w:r w:rsidR="00B677A3">
        <w:t>map zones (</w:t>
      </w:r>
      <w:r>
        <w:t>MZs</w:t>
      </w:r>
      <w:r w:rsidR="00B677A3">
        <w:t>)</w:t>
      </w:r>
      <w:r>
        <w:t xml:space="preserve"> 54 and 59. No changes were made to descriptive information or the VDDT model for delivery for MZ57. </w:t>
      </w:r>
    </w:p>
    <w:p w:rsidR="005B553D" w:rsidP="005B553D" w:rsidRDefault="005B553D" w14:paraId="53128261" w14:textId="77777777"/>
    <w:p w:rsidR="005B553D" w:rsidP="005B553D" w:rsidRDefault="005B553D" w14:paraId="468B7B04" w14:textId="77777777">
      <w:r>
        <w:t xml:space="preserve">This model, as described for MZ54 and MZ59, was adopted from BpS 1473 for Gulf and Atlantic Coastal Floodplain, and the </w:t>
      </w:r>
      <w:r w:rsidR="00B677A3">
        <w:t>RA</w:t>
      </w:r>
      <w:r>
        <w:t xml:space="preserve"> model R8FPFOpi -- Bottomland Hardwood Forest. All relevant reference documents were left from R8FPFOpi that were mainly used in the General and Class descriptions. The VDDT model was adopted from R8FPFOpi and a few class probabilistic transitions were changed or added.</w:t>
      </w:r>
    </w:p>
    <w:p w:rsidR="00B763CE" w:rsidP="005B553D" w:rsidRDefault="00B763CE" w14:paraId="62486C05" w14:textId="77777777"/>
    <w:p w:rsidR="00B763CE" w:rsidP="005B553D" w:rsidRDefault="00B763CE" w14:paraId="24EB8977" w14:textId="77777777">
      <w:r>
        <w:t>During the Duplicate identification process the BpS model 14710 was found to be identical for MZ</w:t>
      </w:r>
      <w:r w:rsidR="00B677A3">
        <w:t xml:space="preserve">s </w:t>
      </w:r>
      <w:r>
        <w:t xml:space="preserve">47, 48, 53, 54, 57, 59, 60, 61, and 63, despite there being some differences in the </w:t>
      </w:r>
      <w:r w:rsidR="00B677A3">
        <w:t>fire return intervals (</w:t>
      </w:r>
      <w:r>
        <w:t>FRIs</w:t>
      </w:r>
      <w:r w:rsidR="00B677A3">
        <w:t>)</w:t>
      </w:r>
      <w:r>
        <w:t xml:space="preserve"> and Reference Conditions reported in the model descriptions. The model parameters were identical so the differences must be due to overwriting or writing the values in the M</w:t>
      </w:r>
      <w:r w:rsidR="00B677A3">
        <w:t xml:space="preserve">odel </w:t>
      </w:r>
      <w:r>
        <w:t>T</w:t>
      </w:r>
      <w:r w:rsidR="00B677A3">
        <w:t xml:space="preserve">racker </w:t>
      </w:r>
      <w:r>
        <w:t>D</w:t>
      </w:r>
      <w:r w:rsidR="00B677A3">
        <w:t xml:space="preserve">ata </w:t>
      </w:r>
      <w:r>
        <w:t>B</w:t>
      </w:r>
      <w:r w:rsidR="00B677A3">
        <w:t>ase</w:t>
      </w:r>
      <w:r>
        <w:t>. There was additional useful information in the description for MZ61 so it was used for all these zones. There were differences in the reviewer information, but that was not significant enough to keep these models separate.</w:t>
      </w:r>
    </w:p>
    <w:p w:rsidR="00B763CE" w:rsidP="005B553D" w:rsidRDefault="00B763CE" w14:paraId="4101652C" w14:textId="77777777"/>
    <w:p w:rsidR="00B763CE" w:rsidP="005B553D" w:rsidRDefault="00B763CE" w14:paraId="4B99056E" w14:textId="77777777"/>
    <w:p w:rsidR="005B553D" w:rsidP="005B553D" w:rsidRDefault="005B553D" w14:paraId="40906C53" w14:textId="77777777">
      <w:pPr>
        <w:pStyle w:val="ReportSection"/>
      </w:pPr>
      <w:r>
        <w:t>Succession Classes</w:t>
      </w:r>
    </w:p>
    <w:p w:rsidR="005B553D" w:rsidP="005B553D" w:rsidRDefault="005B553D" w14:paraId="1299C43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553D" w:rsidP="005B553D" w:rsidRDefault="005B553D" w14:paraId="3CCF1004"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B553D" w:rsidP="005B553D" w:rsidRDefault="005B553D" w14:paraId="4DDBEF00" w14:textId="77777777"/>
    <w:p w:rsidR="005B553D" w:rsidP="005B553D" w:rsidRDefault="005B553D" w14:paraId="61C30D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5B553D" w:rsidR="005B553D" w:rsidTr="005B553D" w14:paraId="5E72BFC1" w14:textId="77777777">
        <w:tc>
          <w:tcPr>
            <w:tcW w:w="1056" w:type="dxa"/>
            <w:tcBorders>
              <w:top w:val="single" w:color="auto" w:sz="2" w:space="0"/>
              <w:bottom w:val="single" w:color="000000" w:sz="12" w:space="0"/>
            </w:tcBorders>
            <w:shd w:val="clear" w:color="auto" w:fill="auto"/>
          </w:tcPr>
          <w:p w:rsidRPr="005B553D" w:rsidR="005B553D" w:rsidP="00B763CE" w:rsidRDefault="005B553D" w14:paraId="0C0DCAB3" w14:textId="77777777">
            <w:pPr>
              <w:rPr>
                <w:b/>
                <w:bCs/>
              </w:rPr>
            </w:pPr>
            <w:r w:rsidRPr="005B553D">
              <w:rPr>
                <w:b/>
                <w:bCs/>
              </w:rPr>
              <w:t>Symbol</w:t>
            </w:r>
          </w:p>
        </w:tc>
        <w:tc>
          <w:tcPr>
            <w:tcW w:w="2700" w:type="dxa"/>
            <w:tcBorders>
              <w:top w:val="single" w:color="auto" w:sz="2" w:space="0"/>
              <w:bottom w:val="single" w:color="000000" w:sz="12" w:space="0"/>
            </w:tcBorders>
            <w:shd w:val="clear" w:color="auto" w:fill="auto"/>
          </w:tcPr>
          <w:p w:rsidRPr="005B553D" w:rsidR="005B553D" w:rsidP="00B763CE" w:rsidRDefault="005B553D" w14:paraId="2E08785D" w14:textId="77777777">
            <w:pPr>
              <w:rPr>
                <w:b/>
                <w:bCs/>
              </w:rPr>
            </w:pPr>
            <w:r w:rsidRPr="005B553D">
              <w:rPr>
                <w:b/>
                <w:bCs/>
              </w:rPr>
              <w:t>Scientific Name</w:t>
            </w:r>
          </w:p>
        </w:tc>
        <w:tc>
          <w:tcPr>
            <w:tcW w:w="1860" w:type="dxa"/>
            <w:tcBorders>
              <w:top w:val="single" w:color="auto" w:sz="2" w:space="0"/>
              <w:bottom w:val="single" w:color="000000" w:sz="12" w:space="0"/>
            </w:tcBorders>
            <w:shd w:val="clear" w:color="auto" w:fill="auto"/>
          </w:tcPr>
          <w:p w:rsidRPr="005B553D" w:rsidR="005B553D" w:rsidP="00B763CE" w:rsidRDefault="005B553D" w14:paraId="34C47DF2" w14:textId="77777777">
            <w:pPr>
              <w:rPr>
                <w:b/>
                <w:bCs/>
              </w:rPr>
            </w:pPr>
            <w:r w:rsidRPr="005B553D">
              <w:rPr>
                <w:b/>
                <w:bCs/>
              </w:rPr>
              <w:t>Common Name</w:t>
            </w:r>
          </w:p>
        </w:tc>
        <w:tc>
          <w:tcPr>
            <w:tcW w:w="1956" w:type="dxa"/>
            <w:tcBorders>
              <w:top w:val="single" w:color="auto" w:sz="2" w:space="0"/>
              <w:bottom w:val="single" w:color="000000" w:sz="12" w:space="0"/>
            </w:tcBorders>
            <w:shd w:val="clear" w:color="auto" w:fill="auto"/>
          </w:tcPr>
          <w:p w:rsidRPr="005B553D" w:rsidR="005B553D" w:rsidP="00B763CE" w:rsidRDefault="005B553D" w14:paraId="40AC7F03" w14:textId="77777777">
            <w:pPr>
              <w:rPr>
                <w:b/>
                <w:bCs/>
              </w:rPr>
            </w:pPr>
            <w:r w:rsidRPr="005B553D">
              <w:rPr>
                <w:b/>
                <w:bCs/>
              </w:rPr>
              <w:t>Canopy Position</w:t>
            </w:r>
          </w:p>
        </w:tc>
      </w:tr>
      <w:tr w:rsidRPr="005B553D" w:rsidR="005B553D" w:rsidTr="005B553D" w14:paraId="03179F95" w14:textId="77777777">
        <w:tc>
          <w:tcPr>
            <w:tcW w:w="1056" w:type="dxa"/>
            <w:tcBorders>
              <w:top w:val="single" w:color="000000" w:sz="12" w:space="0"/>
            </w:tcBorders>
            <w:shd w:val="clear" w:color="auto" w:fill="auto"/>
          </w:tcPr>
          <w:p w:rsidRPr="005B553D" w:rsidR="005B553D" w:rsidP="00B763CE" w:rsidRDefault="005B553D" w14:paraId="2A0D475E" w14:textId="77777777">
            <w:pPr>
              <w:rPr>
                <w:bCs/>
              </w:rPr>
            </w:pPr>
            <w:r w:rsidRPr="005B553D">
              <w:rPr>
                <w:bCs/>
              </w:rPr>
              <w:t>ACRU</w:t>
            </w:r>
          </w:p>
        </w:tc>
        <w:tc>
          <w:tcPr>
            <w:tcW w:w="2700" w:type="dxa"/>
            <w:tcBorders>
              <w:top w:val="single" w:color="000000" w:sz="12" w:space="0"/>
            </w:tcBorders>
            <w:shd w:val="clear" w:color="auto" w:fill="auto"/>
          </w:tcPr>
          <w:p w:rsidRPr="005B553D" w:rsidR="005B553D" w:rsidP="00B763CE" w:rsidRDefault="005B553D" w14:paraId="24C0227F" w14:textId="77777777">
            <w:r w:rsidRPr="005B553D">
              <w:t>Acer rubrum</w:t>
            </w:r>
          </w:p>
        </w:tc>
        <w:tc>
          <w:tcPr>
            <w:tcW w:w="1860" w:type="dxa"/>
            <w:tcBorders>
              <w:top w:val="single" w:color="000000" w:sz="12" w:space="0"/>
            </w:tcBorders>
            <w:shd w:val="clear" w:color="auto" w:fill="auto"/>
          </w:tcPr>
          <w:p w:rsidRPr="005B553D" w:rsidR="005B553D" w:rsidP="00B763CE" w:rsidRDefault="005B553D" w14:paraId="0F3F8A89" w14:textId="77777777">
            <w:r w:rsidRPr="005B553D">
              <w:t>Red maple</w:t>
            </w:r>
          </w:p>
        </w:tc>
        <w:tc>
          <w:tcPr>
            <w:tcW w:w="1956" w:type="dxa"/>
            <w:tcBorders>
              <w:top w:val="single" w:color="000000" w:sz="12" w:space="0"/>
            </w:tcBorders>
            <w:shd w:val="clear" w:color="auto" w:fill="auto"/>
          </w:tcPr>
          <w:p w:rsidRPr="005B553D" w:rsidR="005B553D" w:rsidP="00B763CE" w:rsidRDefault="005B553D" w14:paraId="7F95F668" w14:textId="77777777">
            <w:r w:rsidRPr="005B553D">
              <w:t>All</w:t>
            </w:r>
          </w:p>
        </w:tc>
      </w:tr>
      <w:tr w:rsidRPr="005B553D" w:rsidR="005B553D" w:rsidTr="005B553D" w14:paraId="3372EC8F" w14:textId="77777777">
        <w:tc>
          <w:tcPr>
            <w:tcW w:w="1056" w:type="dxa"/>
            <w:shd w:val="clear" w:color="auto" w:fill="auto"/>
          </w:tcPr>
          <w:p w:rsidRPr="005B553D" w:rsidR="005B553D" w:rsidP="00B763CE" w:rsidRDefault="005B553D" w14:paraId="0A94BD08" w14:textId="77777777">
            <w:pPr>
              <w:rPr>
                <w:bCs/>
              </w:rPr>
            </w:pPr>
            <w:r w:rsidRPr="005B553D">
              <w:rPr>
                <w:bCs/>
              </w:rPr>
              <w:t>LIST2</w:t>
            </w:r>
          </w:p>
        </w:tc>
        <w:tc>
          <w:tcPr>
            <w:tcW w:w="2700" w:type="dxa"/>
            <w:shd w:val="clear" w:color="auto" w:fill="auto"/>
          </w:tcPr>
          <w:p w:rsidRPr="005B553D" w:rsidR="005B553D" w:rsidP="00B763CE" w:rsidRDefault="005B553D" w14:paraId="5C72A4F2" w14:textId="77777777">
            <w:r w:rsidRPr="005B553D">
              <w:t xml:space="preserve">Liquidambar </w:t>
            </w:r>
            <w:proofErr w:type="spellStart"/>
            <w:r w:rsidRPr="005B553D">
              <w:t>styraciflua</w:t>
            </w:r>
            <w:proofErr w:type="spellEnd"/>
          </w:p>
        </w:tc>
        <w:tc>
          <w:tcPr>
            <w:tcW w:w="1860" w:type="dxa"/>
            <w:shd w:val="clear" w:color="auto" w:fill="auto"/>
          </w:tcPr>
          <w:p w:rsidRPr="005B553D" w:rsidR="005B553D" w:rsidP="00B763CE" w:rsidRDefault="005B553D" w14:paraId="1E545E8E" w14:textId="77777777">
            <w:r w:rsidRPr="005B553D">
              <w:t>Sweetgum</w:t>
            </w:r>
          </w:p>
        </w:tc>
        <w:tc>
          <w:tcPr>
            <w:tcW w:w="1956" w:type="dxa"/>
            <w:shd w:val="clear" w:color="auto" w:fill="auto"/>
          </w:tcPr>
          <w:p w:rsidRPr="005B553D" w:rsidR="005B553D" w:rsidP="00B763CE" w:rsidRDefault="005B553D" w14:paraId="776A4E52" w14:textId="77777777">
            <w:r w:rsidRPr="005B553D">
              <w:t>All</w:t>
            </w:r>
          </w:p>
        </w:tc>
      </w:tr>
      <w:tr w:rsidRPr="005B553D" w:rsidR="005B553D" w:rsidTr="005B553D" w14:paraId="6F16EF45" w14:textId="77777777">
        <w:tc>
          <w:tcPr>
            <w:tcW w:w="1056" w:type="dxa"/>
            <w:shd w:val="clear" w:color="auto" w:fill="auto"/>
          </w:tcPr>
          <w:p w:rsidRPr="005B553D" w:rsidR="005B553D" w:rsidP="00B763CE" w:rsidRDefault="005B553D" w14:paraId="57AFC131" w14:textId="77777777">
            <w:pPr>
              <w:rPr>
                <w:bCs/>
              </w:rPr>
            </w:pPr>
            <w:r w:rsidRPr="005B553D">
              <w:rPr>
                <w:bCs/>
              </w:rPr>
              <w:t>FRPE</w:t>
            </w:r>
          </w:p>
        </w:tc>
        <w:tc>
          <w:tcPr>
            <w:tcW w:w="2700" w:type="dxa"/>
            <w:shd w:val="clear" w:color="auto" w:fill="auto"/>
          </w:tcPr>
          <w:p w:rsidRPr="005B553D" w:rsidR="005B553D" w:rsidP="00B763CE" w:rsidRDefault="005B553D" w14:paraId="23920FB2" w14:textId="77777777">
            <w:proofErr w:type="spellStart"/>
            <w:r w:rsidRPr="005B553D">
              <w:t>Fraxinus</w:t>
            </w:r>
            <w:proofErr w:type="spellEnd"/>
            <w:r w:rsidRPr="005B553D">
              <w:t xml:space="preserve"> </w:t>
            </w:r>
            <w:proofErr w:type="spellStart"/>
            <w:r w:rsidRPr="005B553D">
              <w:t>pennsylvanica</w:t>
            </w:r>
            <w:proofErr w:type="spellEnd"/>
          </w:p>
        </w:tc>
        <w:tc>
          <w:tcPr>
            <w:tcW w:w="1860" w:type="dxa"/>
            <w:shd w:val="clear" w:color="auto" w:fill="auto"/>
          </w:tcPr>
          <w:p w:rsidRPr="005B553D" w:rsidR="005B553D" w:rsidP="00B763CE" w:rsidRDefault="005B553D" w14:paraId="4D82116A" w14:textId="77777777">
            <w:r w:rsidRPr="005B553D">
              <w:t>Green ash</w:t>
            </w:r>
          </w:p>
        </w:tc>
        <w:tc>
          <w:tcPr>
            <w:tcW w:w="1956" w:type="dxa"/>
            <w:shd w:val="clear" w:color="auto" w:fill="auto"/>
          </w:tcPr>
          <w:p w:rsidRPr="005B553D" w:rsidR="005B553D" w:rsidP="00B763CE" w:rsidRDefault="005B553D" w14:paraId="1D6E1EC6" w14:textId="77777777">
            <w:r w:rsidRPr="005B553D">
              <w:t>All</w:t>
            </w:r>
          </w:p>
        </w:tc>
      </w:tr>
    </w:tbl>
    <w:p w:rsidR="005B553D" w:rsidP="005B553D" w:rsidRDefault="005B553D" w14:paraId="3461D779" w14:textId="77777777"/>
    <w:p w:rsidR="005B553D" w:rsidP="005B553D" w:rsidRDefault="005B553D" w14:paraId="31FF54C8" w14:textId="77777777">
      <w:pPr>
        <w:pStyle w:val="SClassInfoPara"/>
      </w:pPr>
      <w:r>
        <w:t>Description</w:t>
      </w:r>
    </w:p>
    <w:p w:rsidR="005B553D" w:rsidP="005B553D" w:rsidRDefault="005B553D" w14:paraId="6DFD7793" w14:textId="77777777">
      <w:r>
        <w:t>Tree fall gaps and other replacement d</w:t>
      </w:r>
      <w:r w:rsidR="00E76BD0">
        <w:t xml:space="preserve">isturbance areas </w:t>
      </w:r>
      <w:r>
        <w:t>with saplings and small trees up to 30cm DBH. Potential canopy species are typically mixed with subcanopy species and herbs, and an occasional stem of a short-lived early successional species such as willow (</w:t>
      </w:r>
      <w:r w:rsidRPr="00E82ECB" w:rsidR="00E76BD0">
        <w:rPr>
          <w:i/>
        </w:rPr>
        <w:t xml:space="preserve">Salix </w:t>
      </w:r>
      <w:proofErr w:type="spellStart"/>
      <w:r w:rsidRPr="00E82ECB" w:rsidR="00E76BD0">
        <w:rPr>
          <w:i/>
        </w:rPr>
        <w:t>nigra</w:t>
      </w:r>
      <w:proofErr w:type="spellEnd"/>
      <w:r w:rsidR="00E76BD0">
        <w:t>).</w:t>
      </w:r>
    </w:p>
    <w:p w:rsidR="005B553D" w:rsidP="005B553D" w:rsidRDefault="005B553D" w14:paraId="3CF2D8B6" w14:textId="77777777"/>
    <w:p>
      <w:r>
        <w:rPr>
          <w:i/>
          <w:u w:val="single"/>
        </w:rPr>
        <w:t>Maximum Tree Size Class</w:t>
      </w:r>
      <w:br/>
      <w:r>
        <w:t>Pole 5-9" DBH</w:t>
      </w:r>
    </w:p>
    <w:p w:rsidR="005B553D" w:rsidP="005B553D" w:rsidRDefault="005B553D" w14:paraId="1D7F2515" w14:textId="77777777">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B553D" w:rsidP="005B553D" w:rsidRDefault="005B553D" w14:paraId="0FB78278" w14:textId="77777777"/>
    <w:p w:rsidR="005B553D" w:rsidP="005B553D" w:rsidRDefault="005B553D" w14:paraId="140A76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5B553D" w:rsidR="005B553D" w:rsidTr="005B553D" w14:paraId="47E3DB57" w14:textId="77777777">
        <w:tc>
          <w:tcPr>
            <w:tcW w:w="1056" w:type="dxa"/>
            <w:tcBorders>
              <w:top w:val="single" w:color="auto" w:sz="2" w:space="0"/>
              <w:bottom w:val="single" w:color="000000" w:sz="12" w:space="0"/>
            </w:tcBorders>
            <w:shd w:val="clear" w:color="auto" w:fill="auto"/>
          </w:tcPr>
          <w:p w:rsidRPr="005B553D" w:rsidR="005B553D" w:rsidP="00B763CE" w:rsidRDefault="005B553D" w14:paraId="7F6AF67E" w14:textId="77777777">
            <w:pPr>
              <w:rPr>
                <w:b/>
                <w:bCs/>
              </w:rPr>
            </w:pPr>
            <w:r w:rsidRPr="005B553D">
              <w:rPr>
                <w:b/>
                <w:bCs/>
              </w:rPr>
              <w:lastRenderedPageBreak/>
              <w:t>Symbol</w:t>
            </w:r>
          </w:p>
        </w:tc>
        <w:tc>
          <w:tcPr>
            <w:tcW w:w="2700" w:type="dxa"/>
            <w:tcBorders>
              <w:top w:val="single" w:color="auto" w:sz="2" w:space="0"/>
              <w:bottom w:val="single" w:color="000000" w:sz="12" w:space="0"/>
            </w:tcBorders>
            <w:shd w:val="clear" w:color="auto" w:fill="auto"/>
          </w:tcPr>
          <w:p w:rsidRPr="005B553D" w:rsidR="005B553D" w:rsidP="00B763CE" w:rsidRDefault="005B553D" w14:paraId="6AFF47B9" w14:textId="77777777">
            <w:pPr>
              <w:rPr>
                <w:b/>
                <w:bCs/>
              </w:rPr>
            </w:pPr>
            <w:r w:rsidRPr="005B553D">
              <w:rPr>
                <w:b/>
                <w:bCs/>
              </w:rPr>
              <w:t>Scientific Name</w:t>
            </w:r>
          </w:p>
        </w:tc>
        <w:tc>
          <w:tcPr>
            <w:tcW w:w="1860" w:type="dxa"/>
            <w:tcBorders>
              <w:top w:val="single" w:color="auto" w:sz="2" w:space="0"/>
              <w:bottom w:val="single" w:color="000000" w:sz="12" w:space="0"/>
            </w:tcBorders>
            <w:shd w:val="clear" w:color="auto" w:fill="auto"/>
          </w:tcPr>
          <w:p w:rsidRPr="005B553D" w:rsidR="005B553D" w:rsidP="00B763CE" w:rsidRDefault="005B553D" w14:paraId="5605E248" w14:textId="77777777">
            <w:pPr>
              <w:rPr>
                <w:b/>
                <w:bCs/>
              </w:rPr>
            </w:pPr>
            <w:r w:rsidRPr="005B553D">
              <w:rPr>
                <w:b/>
                <w:bCs/>
              </w:rPr>
              <w:t>Common Name</w:t>
            </w:r>
          </w:p>
        </w:tc>
        <w:tc>
          <w:tcPr>
            <w:tcW w:w="1956" w:type="dxa"/>
            <w:tcBorders>
              <w:top w:val="single" w:color="auto" w:sz="2" w:space="0"/>
              <w:bottom w:val="single" w:color="000000" w:sz="12" w:space="0"/>
            </w:tcBorders>
            <w:shd w:val="clear" w:color="auto" w:fill="auto"/>
          </w:tcPr>
          <w:p w:rsidRPr="005B553D" w:rsidR="005B553D" w:rsidP="00B763CE" w:rsidRDefault="005B553D" w14:paraId="48AF277A" w14:textId="77777777">
            <w:pPr>
              <w:rPr>
                <w:b/>
                <w:bCs/>
              </w:rPr>
            </w:pPr>
            <w:r w:rsidRPr="005B553D">
              <w:rPr>
                <w:b/>
                <w:bCs/>
              </w:rPr>
              <w:t>Canopy Position</w:t>
            </w:r>
          </w:p>
        </w:tc>
      </w:tr>
      <w:tr w:rsidRPr="005B553D" w:rsidR="005B553D" w:rsidTr="005B553D" w14:paraId="1DD0ED50" w14:textId="77777777">
        <w:tc>
          <w:tcPr>
            <w:tcW w:w="1056" w:type="dxa"/>
            <w:tcBorders>
              <w:top w:val="single" w:color="000000" w:sz="12" w:space="0"/>
            </w:tcBorders>
            <w:shd w:val="clear" w:color="auto" w:fill="auto"/>
          </w:tcPr>
          <w:p w:rsidRPr="005B553D" w:rsidR="005B553D" w:rsidP="00B763CE" w:rsidRDefault="005B553D" w14:paraId="1508D7EA" w14:textId="77777777">
            <w:pPr>
              <w:rPr>
                <w:bCs/>
              </w:rPr>
            </w:pPr>
            <w:r w:rsidRPr="005B553D">
              <w:rPr>
                <w:bCs/>
              </w:rPr>
              <w:t>ACRU</w:t>
            </w:r>
          </w:p>
        </w:tc>
        <w:tc>
          <w:tcPr>
            <w:tcW w:w="2700" w:type="dxa"/>
            <w:tcBorders>
              <w:top w:val="single" w:color="000000" w:sz="12" w:space="0"/>
            </w:tcBorders>
            <w:shd w:val="clear" w:color="auto" w:fill="auto"/>
          </w:tcPr>
          <w:p w:rsidRPr="005B553D" w:rsidR="005B553D" w:rsidP="00B763CE" w:rsidRDefault="005B553D" w14:paraId="347553F8" w14:textId="77777777">
            <w:r w:rsidRPr="005B553D">
              <w:t>Acer rubrum</w:t>
            </w:r>
          </w:p>
        </w:tc>
        <w:tc>
          <w:tcPr>
            <w:tcW w:w="1860" w:type="dxa"/>
            <w:tcBorders>
              <w:top w:val="single" w:color="000000" w:sz="12" w:space="0"/>
            </w:tcBorders>
            <w:shd w:val="clear" w:color="auto" w:fill="auto"/>
          </w:tcPr>
          <w:p w:rsidRPr="005B553D" w:rsidR="005B553D" w:rsidP="00B763CE" w:rsidRDefault="005B553D" w14:paraId="2ECF6251" w14:textId="77777777">
            <w:r w:rsidRPr="005B553D">
              <w:t>Red maple</w:t>
            </w:r>
          </w:p>
        </w:tc>
        <w:tc>
          <w:tcPr>
            <w:tcW w:w="1956" w:type="dxa"/>
            <w:tcBorders>
              <w:top w:val="single" w:color="000000" w:sz="12" w:space="0"/>
            </w:tcBorders>
            <w:shd w:val="clear" w:color="auto" w:fill="auto"/>
          </w:tcPr>
          <w:p w:rsidRPr="005B553D" w:rsidR="005B553D" w:rsidP="00B763CE" w:rsidRDefault="005B553D" w14:paraId="07E94399" w14:textId="77777777">
            <w:r w:rsidRPr="005B553D">
              <w:t>Upper</w:t>
            </w:r>
          </w:p>
        </w:tc>
      </w:tr>
      <w:tr w:rsidRPr="005B553D" w:rsidR="005B553D" w:rsidTr="005B553D" w14:paraId="0A0D60D7" w14:textId="77777777">
        <w:tc>
          <w:tcPr>
            <w:tcW w:w="1056" w:type="dxa"/>
            <w:shd w:val="clear" w:color="auto" w:fill="auto"/>
          </w:tcPr>
          <w:p w:rsidRPr="005B553D" w:rsidR="005B553D" w:rsidP="00B763CE" w:rsidRDefault="005B553D" w14:paraId="31B66B3D" w14:textId="77777777">
            <w:pPr>
              <w:rPr>
                <w:bCs/>
              </w:rPr>
            </w:pPr>
            <w:r w:rsidRPr="005B553D">
              <w:rPr>
                <w:bCs/>
              </w:rPr>
              <w:t>LIST2</w:t>
            </w:r>
          </w:p>
        </w:tc>
        <w:tc>
          <w:tcPr>
            <w:tcW w:w="2700" w:type="dxa"/>
            <w:shd w:val="clear" w:color="auto" w:fill="auto"/>
          </w:tcPr>
          <w:p w:rsidRPr="005B553D" w:rsidR="005B553D" w:rsidP="00B763CE" w:rsidRDefault="005B553D" w14:paraId="640EDEA0" w14:textId="77777777">
            <w:r w:rsidRPr="005B553D">
              <w:t xml:space="preserve">Liquidambar </w:t>
            </w:r>
            <w:proofErr w:type="spellStart"/>
            <w:r w:rsidRPr="005B553D">
              <w:t>styraciflua</w:t>
            </w:r>
            <w:proofErr w:type="spellEnd"/>
          </w:p>
        </w:tc>
        <w:tc>
          <w:tcPr>
            <w:tcW w:w="1860" w:type="dxa"/>
            <w:shd w:val="clear" w:color="auto" w:fill="auto"/>
          </w:tcPr>
          <w:p w:rsidRPr="005B553D" w:rsidR="005B553D" w:rsidP="00B763CE" w:rsidRDefault="005B553D" w14:paraId="78B92551" w14:textId="77777777">
            <w:r w:rsidRPr="005B553D">
              <w:t>Sweetgum</w:t>
            </w:r>
          </w:p>
        </w:tc>
        <w:tc>
          <w:tcPr>
            <w:tcW w:w="1956" w:type="dxa"/>
            <w:shd w:val="clear" w:color="auto" w:fill="auto"/>
          </w:tcPr>
          <w:p w:rsidRPr="005B553D" w:rsidR="005B553D" w:rsidP="00B763CE" w:rsidRDefault="005B553D" w14:paraId="503A6B13" w14:textId="77777777">
            <w:r w:rsidRPr="005B553D">
              <w:t>Upper</w:t>
            </w:r>
          </w:p>
        </w:tc>
      </w:tr>
      <w:tr w:rsidRPr="005B553D" w:rsidR="005B553D" w:rsidTr="005B553D" w14:paraId="5EC21EA7" w14:textId="77777777">
        <w:tc>
          <w:tcPr>
            <w:tcW w:w="1056" w:type="dxa"/>
            <w:shd w:val="clear" w:color="auto" w:fill="auto"/>
          </w:tcPr>
          <w:p w:rsidRPr="005B553D" w:rsidR="005B553D" w:rsidP="00B763CE" w:rsidRDefault="005B553D" w14:paraId="6C1F419A" w14:textId="77777777">
            <w:pPr>
              <w:rPr>
                <w:bCs/>
              </w:rPr>
            </w:pPr>
            <w:r w:rsidRPr="005B553D">
              <w:rPr>
                <w:bCs/>
              </w:rPr>
              <w:t>BENI</w:t>
            </w:r>
          </w:p>
        </w:tc>
        <w:tc>
          <w:tcPr>
            <w:tcW w:w="2700" w:type="dxa"/>
            <w:shd w:val="clear" w:color="auto" w:fill="auto"/>
          </w:tcPr>
          <w:p w:rsidRPr="005B553D" w:rsidR="005B553D" w:rsidP="00B763CE" w:rsidRDefault="005B553D" w14:paraId="4D4496AA" w14:textId="77777777">
            <w:r w:rsidRPr="005B553D">
              <w:t xml:space="preserve">Betula </w:t>
            </w:r>
            <w:proofErr w:type="spellStart"/>
            <w:r w:rsidRPr="005B553D">
              <w:t>nigra</w:t>
            </w:r>
            <w:proofErr w:type="spellEnd"/>
          </w:p>
        </w:tc>
        <w:tc>
          <w:tcPr>
            <w:tcW w:w="1860" w:type="dxa"/>
            <w:shd w:val="clear" w:color="auto" w:fill="auto"/>
          </w:tcPr>
          <w:p w:rsidRPr="005B553D" w:rsidR="005B553D" w:rsidP="00B763CE" w:rsidRDefault="005B553D" w14:paraId="574234AF" w14:textId="77777777">
            <w:r w:rsidRPr="005B553D">
              <w:t>River birch</w:t>
            </w:r>
          </w:p>
        </w:tc>
        <w:tc>
          <w:tcPr>
            <w:tcW w:w="1956" w:type="dxa"/>
            <w:shd w:val="clear" w:color="auto" w:fill="auto"/>
          </w:tcPr>
          <w:p w:rsidRPr="005B553D" w:rsidR="005B553D" w:rsidP="00B763CE" w:rsidRDefault="005B553D" w14:paraId="16D21D7A" w14:textId="77777777">
            <w:r w:rsidRPr="005B553D">
              <w:t>Upper</w:t>
            </w:r>
          </w:p>
        </w:tc>
      </w:tr>
      <w:tr w:rsidRPr="005B553D" w:rsidR="005B553D" w:rsidTr="005B553D" w14:paraId="2C25ABC8" w14:textId="77777777">
        <w:tc>
          <w:tcPr>
            <w:tcW w:w="1056" w:type="dxa"/>
            <w:shd w:val="clear" w:color="auto" w:fill="auto"/>
          </w:tcPr>
          <w:p w:rsidRPr="005B553D" w:rsidR="005B553D" w:rsidP="00B763CE" w:rsidRDefault="005B553D" w14:paraId="55AEE61D" w14:textId="77777777">
            <w:pPr>
              <w:rPr>
                <w:bCs/>
              </w:rPr>
            </w:pPr>
            <w:r w:rsidRPr="005B553D">
              <w:rPr>
                <w:bCs/>
              </w:rPr>
              <w:t>CELA</w:t>
            </w:r>
          </w:p>
        </w:tc>
        <w:tc>
          <w:tcPr>
            <w:tcW w:w="2700" w:type="dxa"/>
            <w:shd w:val="clear" w:color="auto" w:fill="auto"/>
          </w:tcPr>
          <w:p w:rsidRPr="005B553D" w:rsidR="005B553D" w:rsidP="00B763CE" w:rsidRDefault="005B553D" w14:paraId="7977DEA3" w14:textId="77777777">
            <w:proofErr w:type="spellStart"/>
            <w:r w:rsidRPr="005B553D">
              <w:t>Celtis</w:t>
            </w:r>
            <w:proofErr w:type="spellEnd"/>
            <w:r w:rsidRPr="005B553D">
              <w:t xml:space="preserve"> </w:t>
            </w:r>
            <w:proofErr w:type="spellStart"/>
            <w:r w:rsidRPr="005B553D">
              <w:t>laevigata</w:t>
            </w:r>
            <w:proofErr w:type="spellEnd"/>
          </w:p>
        </w:tc>
        <w:tc>
          <w:tcPr>
            <w:tcW w:w="1860" w:type="dxa"/>
            <w:shd w:val="clear" w:color="auto" w:fill="auto"/>
          </w:tcPr>
          <w:p w:rsidRPr="005B553D" w:rsidR="005B553D" w:rsidP="00B763CE" w:rsidRDefault="005B553D" w14:paraId="51299A7E" w14:textId="77777777">
            <w:r w:rsidRPr="005B553D">
              <w:t>Sugarberry</w:t>
            </w:r>
          </w:p>
        </w:tc>
        <w:tc>
          <w:tcPr>
            <w:tcW w:w="1956" w:type="dxa"/>
            <w:shd w:val="clear" w:color="auto" w:fill="auto"/>
          </w:tcPr>
          <w:p w:rsidRPr="005B553D" w:rsidR="005B553D" w:rsidP="00B763CE" w:rsidRDefault="005B553D" w14:paraId="2B5F9D35" w14:textId="77777777">
            <w:r w:rsidRPr="005B553D">
              <w:t>Upper</w:t>
            </w:r>
          </w:p>
        </w:tc>
      </w:tr>
    </w:tbl>
    <w:p w:rsidR="005B553D" w:rsidP="005B553D" w:rsidRDefault="005B553D" w14:paraId="1FC39945" w14:textId="77777777"/>
    <w:p w:rsidR="005B553D" w:rsidP="005B553D" w:rsidRDefault="005B553D" w14:paraId="02F99ED9" w14:textId="77777777">
      <w:pPr>
        <w:pStyle w:val="SClassInfoPara"/>
      </w:pPr>
      <w:r>
        <w:t>Description</w:t>
      </w:r>
    </w:p>
    <w:p w:rsidR="005B553D" w:rsidP="005B553D" w:rsidRDefault="00E82ECB" w14:paraId="0A531092" w14:textId="77777777">
      <w:r>
        <w:t>Old</w:t>
      </w:r>
      <w:r w:rsidR="005B553D">
        <w:t xml:space="preserve"> tree</w:t>
      </w:r>
      <w:r>
        <w:t>-</w:t>
      </w:r>
      <w:r w:rsidR="005B553D">
        <w:t>fall gaps and replacement disturbance wi</w:t>
      </w:r>
      <w:r w:rsidR="00375D4B">
        <w:t>th closed canopy</w:t>
      </w:r>
      <w:r w:rsidR="005B553D">
        <w:t xml:space="preserve">, ranging from 30-70cm DBH. Shade tolerant species in the </w:t>
      </w:r>
      <w:r w:rsidR="00E32486">
        <w:t>understory.</w:t>
      </w:r>
    </w:p>
    <w:p w:rsidR="00E32486" w:rsidP="005B553D" w:rsidRDefault="00E32486" w14:paraId="0562CB0E" w14:textId="77777777"/>
    <w:p>
      <w:r>
        <w:rPr>
          <w:i/>
          <w:u w:val="single"/>
        </w:rPr>
        <w:t>Maximum Tree Size Class</w:t>
      </w:r>
      <w:br/>
      <w:r>
        <w:t>Medium 9-21"DBH</w:t>
      </w:r>
    </w:p>
    <w:p w:rsidR="005B553D" w:rsidP="005B553D" w:rsidRDefault="005B553D" w14:paraId="0FD27430"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B553D" w:rsidP="005B553D" w:rsidRDefault="005B553D" w14:paraId="34CE0A41" w14:textId="77777777"/>
    <w:p w:rsidR="005B553D" w:rsidP="005B553D" w:rsidRDefault="005B553D" w14:paraId="5AD5E3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5B553D" w:rsidR="005B553D" w:rsidTr="005B553D" w14:paraId="0774A5DD" w14:textId="77777777">
        <w:tc>
          <w:tcPr>
            <w:tcW w:w="1056" w:type="dxa"/>
            <w:tcBorders>
              <w:top w:val="single" w:color="auto" w:sz="2" w:space="0"/>
              <w:bottom w:val="single" w:color="000000" w:sz="12" w:space="0"/>
            </w:tcBorders>
            <w:shd w:val="clear" w:color="auto" w:fill="auto"/>
          </w:tcPr>
          <w:p w:rsidRPr="005B553D" w:rsidR="005B553D" w:rsidP="00B763CE" w:rsidRDefault="005B553D" w14:paraId="3160B764" w14:textId="77777777">
            <w:pPr>
              <w:rPr>
                <w:b/>
                <w:bCs/>
              </w:rPr>
            </w:pPr>
            <w:r w:rsidRPr="005B553D">
              <w:rPr>
                <w:b/>
                <w:bCs/>
              </w:rPr>
              <w:t>Symbol</w:t>
            </w:r>
          </w:p>
        </w:tc>
        <w:tc>
          <w:tcPr>
            <w:tcW w:w="2400" w:type="dxa"/>
            <w:tcBorders>
              <w:top w:val="single" w:color="auto" w:sz="2" w:space="0"/>
              <w:bottom w:val="single" w:color="000000" w:sz="12" w:space="0"/>
            </w:tcBorders>
            <w:shd w:val="clear" w:color="auto" w:fill="auto"/>
          </w:tcPr>
          <w:p w:rsidRPr="005B553D" w:rsidR="005B553D" w:rsidP="00B763CE" w:rsidRDefault="005B553D" w14:paraId="59C8FE8E" w14:textId="77777777">
            <w:pPr>
              <w:rPr>
                <w:b/>
                <w:bCs/>
              </w:rPr>
            </w:pPr>
            <w:r w:rsidRPr="005B553D">
              <w:rPr>
                <w:b/>
                <w:bCs/>
              </w:rPr>
              <w:t>Scientific Name</w:t>
            </w:r>
          </w:p>
        </w:tc>
        <w:tc>
          <w:tcPr>
            <w:tcW w:w="2292" w:type="dxa"/>
            <w:tcBorders>
              <w:top w:val="single" w:color="auto" w:sz="2" w:space="0"/>
              <w:bottom w:val="single" w:color="000000" w:sz="12" w:space="0"/>
            </w:tcBorders>
            <w:shd w:val="clear" w:color="auto" w:fill="auto"/>
          </w:tcPr>
          <w:p w:rsidRPr="005B553D" w:rsidR="005B553D" w:rsidP="00B763CE" w:rsidRDefault="005B553D" w14:paraId="141EAAF0" w14:textId="77777777">
            <w:pPr>
              <w:rPr>
                <w:b/>
                <w:bCs/>
              </w:rPr>
            </w:pPr>
            <w:r w:rsidRPr="005B553D">
              <w:rPr>
                <w:b/>
                <w:bCs/>
              </w:rPr>
              <w:t>Common Name</w:t>
            </w:r>
          </w:p>
        </w:tc>
        <w:tc>
          <w:tcPr>
            <w:tcW w:w="1956" w:type="dxa"/>
            <w:tcBorders>
              <w:top w:val="single" w:color="auto" w:sz="2" w:space="0"/>
              <w:bottom w:val="single" w:color="000000" w:sz="12" w:space="0"/>
            </w:tcBorders>
            <w:shd w:val="clear" w:color="auto" w:fill="auto"/>
          </w:tcPr>
          <w:p w:rsidRPr="005B553D" w:rsidR="005B553D" w:rsidP="00B763CE" w:rsidRDefault="005B553D" w14:paraId="04890630" w14:textId="77777777">
            <w:pPr>
              <w:rPr>
                <w:b/>
                <w:bCs/>
              </w:rPr>
            </w:pPr>
            <w:r w:rsidRPr="005B553D">
              <w:rPr>
                <w:b/>
                <w:bCs/>
              </w:rPr>
              <w:t>Canopy Position</w:t>
            </w:r>
          </w:p>
        </w:tc>
      </w:tr>
      <w:tr w:rsidRPr="005B553D" w:rsidR="005B553D" w:rsidTr="005B553D" w14:paraId="5BC133F9" w14:textId="77777777">
        <w:tc>
          <w:tcPr>
            <w:tcW w:w="1056" w:type="dxa"/>
            <w:tcBorders>
              <w:top w:val="single" w:color="000000" w:sz="12" w:space="0"/>
            </w:tcBorders>
            <w:shd w:val="clear" w:color="auto" w:fill="auto"/>
          </w:tcPr>
          <w:p w:rsidRPr="005B553D" w:rsidR="005B553D" w:rsidP="00B763CE" w:rsidRDefault="005B553D" w14:paraId="514E6136" w14:textId="77777777">
            <w:pPr>
              <w:rPr>
                <w:bCs/>
              </w:rPr>
            </w:pPr>
            <w:r w:rsidRPr="005B553D">
              <w:rPr>
                <w:bCs/>
              </w:rPr>
              <w:t>PLOC</w:t>
            </w:r>
          </w:p>
        </w:tc>
        <w:tc>
          <w:tcPr>
            <w:tcW w:w="2400" w:type="dxa"/>
            <w:tcBorders>
              <w:top w:val="single" w:color="000000" w:sz="12" w:space="0"/>
            </w:tcBorders>
            <w:shd w:val="clear" w:color="auto" w:fill="auto"/>
          </w:tcPr>
          <w:p w:rsidRPr="005B553D" w:rsidR="005B553D" w:rsidP="00B763CE" w:rsidRDefault="005B553D" w14:paraId="1A4892D0" w14:textId="77777777">
            <w:proofErr w:type="spellStart"/>
            <w:r w:rsidRPr="005B553D">
              <w:t>Platanus</w:t>
            </w:r>
            <w:proofErr w:type="spellEnd"/>
            <w:r w:rsidRPr="005B553D">
              <w:t xml:space="preserve"> </w:t>
            </w:r>
            <w:proofErr w:type="spellStart"/>
            <w:r w:rsidRPr="005B553D">
              <w:t>occidentalis</w:t>
            </w:r>
            <w:proofErr w:type="spellEnd"/>
          </w:p>
        </w:tc>
        <w:tc>
          <w:tcPr>
            <w:tcW w:w="2292" w:type="dxa"/>
            <w:tcBorders>
              <w:top w:val="single" w:color="000000" w:sz="12" w:space="0"/>
            </w:tcBorders>
            <w:shd w:val="clear" w:color="auto" w:fill="auto"/>
          </w:tcPr>
          <w:p w:rsidRPr="005B553D" w:rsidR="005B553D" w:rsidP="00B763CE" w:rsidRDefault="005B553D" w14:paraId="6B7C160F" w14:textId="77777777">
            <w:r w:rsidRPr="005B553D">
              <w:t>American sycamore</w:t>
            </w:r>
          </w:p>
        </w:tc>
        <w:tc>
          <w:tcPr>
            <w:tcW w:w="1956" w:type="dxa"/>
            <w:tcBorders>
              <w:top w:val="single" w:color="000000" w:sz="12" w:space="0"/>
            </w:tcBorders>
            <w:shd w:val="clear" w:color="auto" w:fill="auto"/>
          </w:tcPr>
          <w:p w:rsidRPr="005B553D" w:rsidR="005B553D" w:rsidP="00B763CE" w:rsidRDefault="005B553D" w14:paraId="7AF07891" w14:textId="77777777">
            <w:r w:rsidRPr="005B553D">
              <w:t>Upper</w:t>
            </w:r>
          </w:p>
        </w:tc>
      </w:tr>
      <w:tr w:rsidRPr="005B553D" w:rsidR="005B553D" w:rsidTr="005B553D" w14:paraId="78B8014E" w14:textId="77777777">
        <w:tc>
          <w:tcPr>
            <w:tcW w:w="1056" w:type="dxa"/>
            <w:shd w:val="clear" w:color="auto" w:fill="auto"/>
          </w:tcPr>
          <w:p w:rsidRPr="005B553D" w:rsidR="005B553D" w:rsidP="00B763CE" w:rsidRDefault="005B553D" w14:paraId="6DC25309" w14:textId="77777777">
            <w:pPr>
              <w:rPr>
                <w:bCs/>
              </w:rPr>
            </w:pPr>
            <w:r w:rsidRPr="005B553D">
              <w:rPr>
                <w:bCs/>
              </w:rPr>
              <w:t>CELA</w:t>
            </w:r>
          </w:p>
        </w:tc>
        <w:tc>
          <w:tcPr>
            <w:tcW w:w="2400" w:type="dxa"/>
            <w:shd w:val="clear" w:color="auto" w:fill="auto"/>
          </w:tcPr>
          <w:p w:rsidRPr="005B553D" w:rsidR="005B553D" w:rsidP="00B763CE" w:rsidRDefault="005B553D" w14:paraId="0A2B20AA" w14:textId="77777777">
            <w:proofErr w:type="spellStart"/>
            <w:r w:rsidRPr="005B553D">
              <w:t>Celtis</w:t>
            </w:r>
            <w:proofErr w:type="spellEnd"/>
            <w:r w:rsidRPr="005B553D">
              <w:t xml:space="preserve"> </w:t>
            </w:r>
            <w:proofErr w:type="spellStart"/>
            <w:r w:rsidRPr="005B553D">
              <w:t>laevigata</w:t>
            </w:r>
            <w:proofErr w:type="spellEnd"/>
          </w:p>
        </w:tc>
        <w:tc>
          <w:tcPr>
            <w:tcW w:w="2292" w:type="dxa"/>
            <w:shd w:val="clear" w:color="auto" w:fill="auto"/>
          </w:tcPr>
          <w:p w:rsidRPr="005B553D" w:rsidR="005B553D" w:rsidP="00B763CE" w:rsidRDefault="005B553D" w14:paraId="595BC08E" w14:textId="77777777">
            <w:r w:rsidRPr="005B553D">
              <w:t>Sugarberry</w:t>
            </w:r>
          </w:p>
        </w:tc>
        <w:tc>
          <w:tcPr>
            <w:tcW w:w="1956" w:type="dxa"/>
            <w:shd w:val="clear" w:color="auto" w:fill="auto"/>
          </w:tcPr>
          <w:p w:rsidRPr="005B553D" w:rsidR="005B553D" w:rsidP="00B763CE" w:rsidRDefault="005B553D" w14:paraId="4E048467" w14:textId="77777777">
            <w:r w:rsidRPr="005B553D">
              <w:t>Upper</w:t>
            </w:r>
          </w:p>
        </w:tc>
      </w:tr>
      <w:tr w:rsidRPr="005B553D" w:rsidR="005B553D" w:rsidTr="005B553D" w14:paraId="7BC371BE" w14:textId="77777777">
        <w:tc>
          <w:tcPr>
            <w:tcW w:w="1056" w:type="dxa"/>
            <w:shd w:val="clear" w:color="auto" w:fill="auto"/>
          </w:tcPr>
          <w:p w:rsidRPr="005B553D" w:rsidR="005B553D" w:rsidP="00B763CE" w:rsidRDefault="005B553D" w14:paraId="6605E022" w14:textId="77777777">
            <w:pPr>
              <w:rPr>
                <w:bCs/>
              </w:rPr>
            </w:pPr>
            <w:r w:rsidRPr="005B553D">
              <w:rPr>
                <w:bCs/>
              </w:rPr>
              <w:t>FAGR</w:t>
            </w:r>
          </w:p>
        </w:tc>
        <w:tc>
          <w:tcPr>
            <w:tcW w:w="2400" w:type="dxa"/>
            <w:shd w:val="clear" w:color="auto" w:fill="auto"/>
          </w:tcPr>
          <w:p w:rsidRPr="005B553D" w:rsidR="005B553D" w:rsidP="00B763CE" w:rsidRDefault="005B553D" w14:paraId="5D08591C" w14:textId="77777777">
            <w:r w:rsidRPr="005B553D">
              <w:t xml:space="preserve">Fagus </w:t>
            </w:r>
            <w:proofErr w:type="spellStart"/>
            <w:r w:rsidRPr="005B553D">
              <w:t>grandifolia</w:t>
            </w:r>
            <w:proofErr w:type="spellEnd"/>
          </w:p>
        </w:tc>
        <w:tc>
          <w:tcPr>
            <w:tcW w:w="2292" w:type="dxa"/>
            <w:shd w:val="clear" w:color="auto" w:fill="auto"/>
          </w:tcPr>
          <w:p w:rsidRPr="005B553D" w:rsidR="005B553D" w:rsidP="00B763CE" w:rsidRDefault="005B553D" w14:paraId="7C78A080" w14:textId="77777777">
            <w:r w:rsidRPr="005B553D">
              <w:t>American beech</w:t>
            </w:r>
          </w:p>
        </w:tc>
        <w:tc>
          <w:tcPr>
            <w:tcW w:w="1956" w:type="dxa"/>
            <w:shd w:val="clear" w:color="auto" w:fill="auto"/>
          </w:tcPr>
          <w:p w:rsidRPr="005B553D" w:rsidR="005B553D" w:rsidP="00B763CE" w:rsidRDefault="005B553D" w14:paraId="1150715B" w14:textId="77777777">
            <w:r w:rsidRPr="005B553D">
              <w:t>Upper</w:t>
            </w:r>
          </w:p>
        </w:tc>
      </w:tr>
      <w:tr w:rsidRPr="005B553D" w:rsidR="005B553D" w:rsidTr="005B553D" w14:paraId="47E34122" w14:textId="77777777">
        <w:tc>
          <w:tcPr>
            <w:tcW w:w="1056" w:type="dxa"/>
            <w:shd w:val="clear" w:color="auto" w:fill="auto"/>
          </w:tcPr>
          <w:p w:rsidRPr="005B553D" w:rsidR="005B553D" w:rsidP="00B763CE" w:rsidRDefault="005B553D" w14:paraId="55AA45CE" w14:textId="77777777">
            <w:pPr>
              <w:rPr>
                <w:bCs/>
              </w:rPr>
            </w:pPr>
            <w:r w:rsidRPr="005B553D">
              <w:rPr>
                <w:bCs/>
              </w:rPr>
              <w:t>BENI</w:t>
            </w:r>
          </w:p>
        </w:tc>
        <w:tc>
          <w:tcPr>
            <w:tcW w:w="2400" w:type="dxa"/>
            <w:shd w:val="clear" w:color="auto" w:fill="auto"/>
          </w:tcPr>
          <w:p w:rsidRPr="005B553D" w:rsidR="005B553D" w:rsidP="00B763CE" w:rsidRDefault="005B553D" w14:paraId="132381EB" w14:textId="77777777">
            <w:r w:rsidRPr="005B553D">
              <w:t xml:space="preserve">Betula </w:t>
            </w:r>
            <w:proofErr w:type="spellStart"/>
            <w:r w:rsidRPr="005B553D">
              <w:t>nigra</w:t>
            </w:r>
            <w:proofErr w:type="spellEnd"/>
          </w:p>
        </w:tc>
        <w:tc>
          <w:tcPr>
            <w:tcW w:w="2292" w:type="dxa"/>
            <w:shd w:val="clear" w:color="auto" w:fill="auto"/>
          </w:tcPr>
          <w:p w:rsidRPr="005B553D" w:rsidR="005B553D" w:rsidP="00B763CE" w:rsidRDefault="005B553D" w14:paraId="14DC4230" w14:textId="77777777">
            <w:r w:rsidRPr="005B553D">
              <w:t>River birch</w:t>
            </w:r>
          </w:p>
        </w:tc>
        <w:tc>
          <w:tcPr>
            <w:tcW w:w="1956" w:type="dxa"/>
            <w:shd w:val="clear" w:color="auto" w:fill="auto"/>
          </w:tcPr>
          <w:p w:rsidRPr="005B553D" w:rsidR="005B553D" w:rsidP="00B763CE" w:rsidRDefault="005B553D" w14:paraId="41091DB8" w14:textId="77777777">
            <w:r w:rsidRPr="005B553D">
              <w:t>Upper</w:t>
            </w:r>
          </w:p>
        </w:tc>
      </w:tr>
    </w:tbl>
    <w:p w:rsidR="005B553D" w:rsidP="005B553D" w:rsidRDefault="005B553D" w14:paraId="62EBF3C5" w14:textId="77777777"/>
    <w:p w:rsidR="005B553D" w:rsidP="005B553D" w:rsidRDefault="005B553D" w14:paraId="513D93E2" w14:textId="77777777">
      <w:pPr>
        <w:pStyle w:val="SClassInfoPara"/>
      </w:pPr>
      <w:r>
        <w:t>Description</w:t>
      </w:r>
    </w:p>
    <w:p w:rsidR="005B553D" w:rsidP="005B553D" w:rsidRDefault="005B553D" w14:paraId="0B0CD77B" w14:textId="77777777">
      <w:r>
        <w:t>Similar overstory as class B but more open,</w:t>
      </w:r>
      <w:r w:rsidR="00B677A3">
        <w:t xml:space="preserve"> </w:t>
      </w:r>
      <w:r>
        <w:t>without a well-developed mid</w:t>
      </w:r>
      <w:r w:rsidR="00B677A3">
        <w:t>-</w:t>
      </w:r>
      <w:r>
        <w:t>story or understor</w:t>
      </w:r>
      <w:r w:rsidR="00E32486">
        <w:t>y. Grasses will also be present</w:t>
      </w:r>
      <w:r>
        <w:t>.</w:t>
      </w:r>
    </w:p>
    <w:p w:rsidR="005B553D" w:rsidP="005B553D" w:rsidRDefault="005B553D" w14:paraId="6D98A12B" w14:textId="77777777"/>
    <w:p>
      <w:r>
        <w:rPr>
          <w:i/>
          <w:u w:val="single"/>
        </w:rPr>
        <w:t>Maximum Tree Size Class</w:t>
      </w:r>
      <w:br/>
      <w:r>
        <w:t>Medium 9-21"DBH</w:t>
      </w:r>
    </w:p>
    <w:p w:rsidR="005B553D" w:rsidP="005B553D" w:rsidRDefault="005B553D" w14:paraId="4824C7CA" w14:textId="77777777">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B553D" w:rsidP="005B553D" w:rsidRDefault="005B553D" w14:paraId="2946DB82" w14:textId="77777777"/>
    <w:p w:rsidR="005B553D" w:rsidP="005B553D" w:rsidRDefault="005B553D" w14:paraId="3609E7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5B553D" w:rsidR="005B553D" w:rsidTr="005B553D" w14:paraId="631860E4" w14:textId="77777777">
        <w:tc>
          <w:tcPr>
            <w:tcW w:w="1056" w:type="dxa"/>
            <w:tcBorders>
              <w:top w:val="single" w:color="auto" w:sz="2" w:space="0"/>
              <w:bottom w:val="single" w:color="000000" w:sz="12" w:space="0"/>
            </w:tcBorders>
            <w:shd w:val="clear" w:color="auto" w:fill="auto"/>
          </w:tcPr>
          <w:p w:rsidRPr="005B553D" w:rsidR="005B553D" w:rsidP="00B763CE" w:rsidRDefault="005B553D" w14:paraId="42B097ED" w14:textId="77777777">
            <w:pPr>
              <w:rPr>
                <w:b/>
                <w:bCs/>
              </w:rPr>
            </w:pPr>
            <w:r w:rsidRPr="005B553D">
              <w:rPr>
                <w:b/>
                <w:bCs/>
              </w:rPr>
              <w:t>Symbol</w:t>
            </w:r>
          </w:p>
        </w:tc>
        <w:tc>
          <w:tcPr>
            <w:tcW w:w="2400" w:type="dxa"/>
            <w:tcBorders>
              <w:top w:val="single" w:color="auto" w:sz="2" w:space="0"/>
              <w:bottom w:val="single" w:color="000000" w:sz="12" w:space="0"/>
            </w:tcBorders>
            <w:shd w:val="clear" w:color="auto" w:fill="auto"/>
          </w:tcPr>
          <w:p w:rsidRPr="005B553D" w:rsidR="005B553D" w:rsidP="00B763CE" w:rsidRDefault="005B553D" w14:paraId="16D3CE0D" w14:textId="77777777">
            <w:pPr>
              <w:rPr>
                <w:b/>
                <w:bCs/>
              </w:rPr>
            </w:pPr>
            <w:r w:rsidRPr="005B553D">
              <w:rPr>
                <w:b/>
                <w:bCs/>
              </w:rPr>
              <w:t>Scientific Name</w:t>
            </w:r>
          </w:p>
        </w:tc>
        <w:tc>
          <w:tcPr>
            <w:tcW w:w="2292" w:type="dxa"/>
            <w:tcBorders>
              <w:top w:val="single" w:color="auto" w:sz="2" w:space="0"/>
              <w:bottom w:val="single" w:color="000000" w:sz="12" w:space="0"/>
            </w:tcBorders>
            <w:shd w:val="clear" w:color="auto" w:fill="auto"/>
          </w:tcPr>
          <w:p w:rsidRPr="005B553D" w:rsidR="005B553D" w:rsidP="00B763CE" w:rsidRDefault="005B553D" w14:paraId="082CDBE1" w14:textId="77777777">
            <w:pPr>
              <w:rPr>
                <w:b/>
                <w:bCs/>
              </w:rPr>
            </w:pPr>
            <w:r w:rsidRPr="005B553D">
              <w:rPr>
                <w:b/>
                <w:bCs/>
              </w:rPr>
              <w:t>Common Name</w:t>
            </w:r>
          </w:p>
        </w:tc>
        <w:tc>
          <w:tcPr>
            <w:tcW w:w="1956" w:type="dxa"/>
            <w:tcBorders>
              <w:top w:val="single" w:color="auto" w:sz="2" w:space="0"/>
              <w:bottom w:val="single" w:color="000000" w:sz="12" w:space="0"/>
            </w:tcBorders>
            <w:shd w:val="clear" w:color="auto" w:fill="auto"/>
          </w:tcPr>
          <w:p w:rsidRPr="005B553D" w:rsidR="005B553D" w:rsidP="00B763CE" w:rsidRDefault="005B553D" w14:paraId="712EA141" w14:textId="77777777">
            <w:pPr>
              <w:rPr>
                <w:b/>
                <w:bCs/>
              </w:rPr>
            </w:pPr>
            <w:r w:rsidRPr="005B553D">
              <w:rPr>
                <w:b/>
                <w:bCs/>
              </w:rPr>
              <w:t>Canopy Position</w:t>
            </w:r>
          </w:p>
        </w:tc>
      </w:tr>
      <w:tr w:rsidRPr="005B553D" w:rsidR="005B553D" w:rsidTr="005B553D" w14:paraId="4C948D43" w14:textId="77777777">
        <w:tc>
          <w:tcPr>
            <w:tcW w:w="1056" w:type="dxa"/>
            <w:tcBorders>
              <w:top w:val="single" w:color="000000" w:sz="12" w:space="0"/>
            </w:tcBorders>
            <w:shd w:val="clear" w:color="auto" w:fill="auto"/>
          </w:tcPr>
          <w:p w:rsidRPr="005B553D" w:rsidR="005B553D" w:rsidP="00B763CE" w:rsidRDefault="005B553D" w14:paraId="007A52F3" w14:textId="77777777">
            <w:pPr>
              <w:rPr>
                <w:bCs/>
              </w:rPr>
            </w:pPr>
            <w:r w:rsidRPr="005B553D">
              <w:rPr>
                <w:bCs/>
              </w:rPr>
              <w:t>PLOC</w:t>
            </w:r>
          </w:p>
        </w:tc>
        <w:tc>
          <w:tcPr>
            <w:tcW w:w="2400" w:type="dxa"/>
            <w:tcBorders>
              <w:top w:val="single" w:color="000000" w:sz="12" w:space="0"/>
            </w:tcBorders>
            <w:shd w:val="clear" w:color="auto" w:fill="auto"/>
          </w:tcPr>
          <w:p w:rsidRPr="005B553D" w:rsidR="005B553D" w:rsidP="00B763CE" w:rsidRDefault="005B553D" w14:paraId="7743EDBE" w14:textId="77777777">
            <w:proofErr w:type="spellStart"/>
            <w:r w:rsidRPr="005B553D">
              <w:t>Platanus</w:t>
            </w:r>
            <w:proofErr w:type="spellEnd"/>
            <w:r w:rsidRPr="005B553D">
              <w:t xml:space="preserve"> </w:t>
            </w:r>
            <w:proofErr w:type="spellStart"/>
            <w:r w:rsidRPr="005B553D">
              <w:t>occidentalis</w:t>
            </w:r>
            <w:proofErr w:type="spellEnd"/>
          </w:p>
        </w:tc>
        <w:tc>
          <w:tcPr>
            <w:tcW w:w="2292" w:type="dxa"/>
            <w:tcBorders>
              <w:top w:val="single" w:color="000000" w:sz="12" w:space="0"/>
            </w:tcBorders>
            <w:shd w:val="clear" w:color="auto" w:fill="auto"/>
          </w:tcPr>
          <w:p w:rsidRPr="005B553D" w:rsidR="005B553D" w:rsidP="00B763CE" w:rsidRDefault="005B553D" w14:paraId="0970A629" w14:textId="77777777">
            <w:r w:rsidRPr="005B553D">
              <w:t>American sycamore</w:t>
            </w:r>
          </w:p>
        </w:tc>
        <w:tc>
          <w:tcPr>
            <w:tcW w:w="1956" w:type="dxa"/>
            <w:tcBorders>
              <w:top w:val="single" w:color="000000" w:sz="12" w:space="0"/>
            </w:tcBorders>
            <w:shd w:val="clear" w:color="auto" w:fill="auto"/>
          </w:tcPr>
          <w:p w:rsidRPr="005B553D" w:rsidR="005B553D" w:rsidP="00B763CE" w:rsidRDefault="005B553D" w14:paraId="6F828183" w14:textId="77777777">
            <w:r w:rsidRPr="005B553D">
              <w:t>Upper</w:t>
            </w:r>
          </w:p>
        </w:tc>
      </w:tr>
      <w:tr w:rsidRPr="005B553D" w:rsidR="005B553D" w:rsidTr="005B553D" w14:paraId="1C06110E" w14:textId="77777777">
        <w:tc>
          <w:tcPr>
            <w:tcW w:w="1056" w:type="dxa"/>
            <w:shd w:val="clear" w:color="auto" w:fill="auto"/>
          </w:tcPr>
          <w:p w:rsidRPr="005B553D" w:rsidR="005B553D" w:rsidP="00B763CE" w:rsidRDefault="005B553D" w14:paraId="2523EF99" w14:textId="77777777">
            <w:pPr>
              <w:rPr>
                <w:bCs/>
              </w:rPr>
            </w:pPr>
            <w:r w:rsidRPr="005B553D">
              <w:rPr>
                <w:bCs/>
              </w:rPr>
              <w:t>CELA</w:t>
            </w:r>
          </w:p>
        </w:tc>
        <w:tc>
          <w:tcPr>
            <w:tcW w:w="2400" w:type="dxa"/>
            <w:shd w:val="clear" w:color="auto" w:fill="auto"/>
          </w:tcPr>
          <w:p w:rsidRPr="005B553D" w:rsidR="005B553D" w:rsidP="00B763CE" w:rsidRDefault="005B553D" w14:paraId="18402A6C" w14:textId="77777777">
            <w:proofErr w:type="spellStart"/>
            <w:r w:rsidRPr="005B553D">
              <w:t>Celtis</w:t>
            </w:r>
            <w:proofErr w:type="spellEnd"/>
            <w:r w:rsidRPr="005B553D">
              <w:t xml:space="preserve"> </w:t>
            </w:r>
            <w:proofErr w:type="spellStart"/>
            <w:r w:rsidRPr="005B553D">
              <w:t>laevigata</w:t>
            </w:r>
            <w:proofErr w:type="spellEnd"/>
          </w:p>
        </w:tc>
        <w:tc>
          <w:tcPr>
            <w:tcW w:w="2292" w:type="dxa"/>
            <w:shd w:val="clear" w:color="auto" w:fill="auto"/>
          </w:tcPr>
          <w:p w:rsidRPr="005B553D" w:rsidR="005B553D" w:rsidP="00B763CE" w:rsidRDefault="005B553D" w14:paraId="4A1F0D74" w14:textId="77777777">
            <w:r w:rsidRPr="005B553D">
              <w:t>Sugarberry</w:t>
            </w:r>
          </w:p>
        </w:tc>
        <w:tc>
          <w:tcPr>
            <w:tcW w:w="1956" w:type="dxa"/>
            <w:shd w:val="clear" w:color="auto" w:fill="auto"/>
          </w:tcPr>
          <w:p w:rsidRPr="005B553D" w:rsidR="005B553D" w:rsidP="00B763CE" w:rsidRDefault="005B553D" w14:paraId="28D72A14" w14:textId="77777777">
            <w:r w:rsidRPr="005B553D">
              <w:t>Upper</w:t>
            </w:r>
          </w:p>
        </w:tc>
      </w:tr>
      <w:tr w:rsidRPr="005B553D" w:rsidR="005B553D" w:rsidTr="005B553D" w14:paraId="0994AC36" w14:textId="77777777">
        <w:tc>
          <w:tcPr>
            <w:tcW w:w="1056" w:type="dxa"/>
            <w:shd w:val="clear" w:color="auto" w:fill="auto"/>
          </w:tcPr>
          <w:p w:rsidRPr="005B553D" w:rsidR="005B553D" w:rsidP="00B763CE" w:rsidRDefault="005B553D" w14:paraId="1FDB9941" w14:textId="77777777">
            <w:pPr>
              <w:rPr>
                <w:bCs/>
              </w:rPr>
            </w:pPr>
            <w:r w:rsidRPr="005B553D">
              <w:rPr>
                <w:bCs/>
              </w:rPr>
              <w:t>FAGR</w:t>
            </w:r>
          </w:p>
        </w:tc>
        <w:tc>
          <w:tcPr>
            <w:tcW w:w="2400" w:type="dxa"/>
            <w:shd w:val="clear" w:color="auto" w:fill="auto"/>
          </w:tcPr>
          <w:p w:rsidRPr="005B553D" w:rsidR="005B553D" w:rsidP="00B763CE" w:rsidRDefault="005B553D" w14:paraId="4FD59AEF" w14:textId="77777777">
            <w:r w:rsidRPr="005B553D">
              <w:t xml:space="preserve">Fagus </w:t>
            </w:r>
            <w:proofErr w:type="spellStart"/>
            <w:r w:rsidRPr="005B553D">
              <w:t>grandifolia</w:t>
            </w:r>
            <w:proofErr w:type="spellEnd"/>
          </w:p>
        </w:tc>
        <w:tc>
          <w:tcPr>
            <w:tcW w:w="2292" w:type="dxa"/>
            <w:shd w:val="clear" w:color="auto" w:fill="auto"/>
          </w:tcPr>
          <w:p w:rsidRPr="005B553D" w:rsidR="005B553D" w:rsidP="00B763CE" w:rsidRDefault="005B553D" w14:paraId="474D3A1F" w14:textId="77777777">
            <w:r w:rsidRPr="005B553D">
              <w:t>American beech</w:t>
            </w:r>
          </w:p>
        </w:tc>
        <w:tc>
          <w:tcPr>
            <w:tcW w:w="1956" w:type="dxa"/>
            <w:shd w:val="clear" w:color="auto" w:fill="auto"/>
          </w:tcPr>
          <w:p w:rsidRPr="005B553D" w:rsidR="005B553D" w:rsidP="00B763CE" w:rsidRDefault="005B553D" w14:paraId="56BBA21B" w14:textId="77777777">
            <w:r w:rsidRPr="005B553D">
              <w:t>Upper</w:t>
            </w:r>
          </w:p>
        </w:tc>
      </w:tr>
      <w:tr w:rsidRPr="005B553D" w:rsidR="005B553D" w:rsidTr="005B553D" w14:paraId="264E9F80" w14:textId="77777777">
        <w:tc>
          <w:tcPr>
            <w:tcW w:w="1056" w:type="dxa"/>
            <w:shd w:val="clear" w:color="auto" w:fill="auto"/>
          </w:tcPr>
          <w:p w:rsidRPr="005B553D" w:rsidR="005B553D" w:rsidP="00B763CE" w:rsidRDefault="005B553D" w14:paraId="2AD4A637" w14:textId="77777777">
            <w:pPr>
              <w:rPr>
                <w:bCs/>
              </w:rPr>
            </w:pPr>
            <w:r w:rsidRPr="005B553D">
              <w:rPr>
                <w:bCs/>
              </w:rPr>
              <w:t>BENI</w:t>
            </w:r>
          </w:p>
        </w:tc>
        <w:tc>
          <w:tcPr>
            <w:tcW w:w="2400" w:type="dxa"/>
            <w:shd w:val="clear" w:color="auto" w:fill="auto"/>
          </w:tcPr>
          <w:p w:rsidRPr="005B553D" w:rsidR="005B553D" w:rsidP="00B763CE" w:rsidRDefault="005B553D" w14:paraId="281A2410" w14:textId="77777777">
            <w:r w:rsidRPr="005B553D">
              <w:t xml:space="preserve">Betula </w:t>
            </w:r>
            <w:proofErr w:type="spellStart"/>
            <w:r w:rsidRPr="005B553D">
              <w:t>nigra</w:t>
            </w:r>
            <w:proofErr w:type="spellEnd"/>
          </w:p>
        </w:tc>
        <w:tc>
          <w:tcPr>
            <w:tcW w:w="2292" w:type="dxa"/>
            <w:shd w:val="clear" w:color="auto" w:fill="auto"/>
          </w:tcPr>
          <w:p w:rsidRPr="005B553D" w:rsidR="005B553D" w:rsidP="00B763CE" w:rsidRDefault="005B553D" w14:paraId="2F520233" w14:textId="77777777">
            <w:r w:rsidRPr="005B553D">
              <w:t>River birch</w:t>
            </w:r>
          </w:p>
        </w:tc>
        <w:tc>
          <w:tcPr>
            <w:tcW w:w="1956" w:type="dxa"/>
            <w:shd w:val="clear" w:color="auto" w:fill="auto"/>
          </w:tcPr>
          <w:p w:rsidRPr="005B553D" w:rsidR="005B553D" w:rsidP="00B763CE" w:rsidRDefault="005B553D" w14:paraId="12C814B2" w14:textId="77777777">
            <w:r w:rsidRPr="005B553D">
              <w:t>Upper</w:t>
            </w:r>
          </w:p>
        </w:tc>
      </w:tr>
    </w:tbl>
    <w:p w:rsidR="005B553D" w:rsidP="005B553D" w:rsidRDefault="005B553D" w14:paraId="5997CC1D" w14:textId="77777777"/>
    <w:p w:rsidR="005B553D" w:rsidP="005B553D" w:rsidRDefault="005B553D" w14:paraId="3684F335" w14:textId="77777777">
      <w:pPr>
        <w:pStyle w:val="SClassInfoPara"/>
      </w:pPr>
      <w:r>
        <w:t>Description</w:t>
      </w:r>
    </w:p>
    <w:p w:rsidR="005B553D" w:rsidP="005B553D" w:rsidRDefault="005B553D" w14:paraId="72824791" w14:textId="77777777">
      <w:r>
        <w:t>More of a closed canopy then class C with trees ranging from 70-300yrs+ in age with minimal mid</w:t>
      </w:r>
      <w:r w:rsidR="00E82ECB">
        <w:t>-</w:t>
      </w:r>
      <w:r>
        <w:t>story and understory shrubs and grasses. More shrubs and less grass than C. This class remains</w:t>
      </w:r>
      <w:r w:rsidR="00E32486">
        <w:t xml:space="preserve"> in a Late Open until alternate succession.</w:t>
      </w:r>
    </w:p>
    <w:p w:rsidR="005B553D" w:rsidP="005B553D" w:rsidRDefault="005B553D" w14:paraId="110FFD37" w14:textId="77777777"/>
    <w:p>
      <w:r>
        <w:rPr>
          <w:i/>
          <w:u w:val="single"/>
        </w:rPr>
        <w:t>Maximum Tree Size Class</w:t>
      </w:r>
      <w:br/>
      <w:r>
        <w:t>Large 21-33"DBH</w:t>
      </w:r>
    </w:p>
    <w:p w:rsidR="005B553D" w:rsidP="005B553D" w:rsidRDefault="005B553D" w14:paraId="0C657B4B" w14:textId="77777777">
      <w:pPr>
        <w:pStyle w:val="InfoPara"/>
        <w:pBdr>
          <w:top w:val="single" w:color="auto" w:sz="4" w:space="1"/>
        </w:pBdr>
      </w:pPr>
      <w:r xmlns:w="http://schemas.openxmlformats.org/wordprocessingml/2006/main">
        <w:t>Class E</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B553D" w:rsidP="005B553D" w:rsidRDefault="005B553D" w14:paraId="6B699379" w14:textId="77777777"/>
    <w:p w:rsidR="005B553D" w:rsidP="005B553D" w:rsidRDefault="005B553D" w14:paraId="777E60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5B553D" w:rsidR="005B553D" w:rsidTr="005B553D" w14:paraId="7B284C8E" w14:textId="77777777">
        <w:tc>
          <w:tcPr>
            <w:tcW w:w="1056" w:type="dxa"/>
            <w:tcBorders>
              <w:top w:val="single" w:color="auto" w:sz="2" w:space="0"/>
              <w:bottom w:val="single" w:color="000000" w:sz="12" w:space="0"/>
            </w:tcBorders>
            <w:shd w:val="clear" w:color="auto" w:fill="auto"/>
          </w:tcPr>
          <w:p w:rsidRPr="005B553D" w:rsidR="005B553D" w:rsidP="00B763CE" w:rsidRDefault="005B553D" w14:paraId="7D3B5437" w14:textId="77777777">
            <w:pPr>
              <w:rPr>
                <w:b/>
                <w:bCs/>
              </w:rPr>
            </w:pPr>
            <w:r w:rsidRPr="005B553D">
              <w:rPr>
                <w:b/>
                <w:bCs/>
              </w:rPr>
              <w:t>Symbol</w:t>
            </w:r>
          </w:p>
        </w:tc>
        <w:tc>
          <w:tcPr>
            <w:tcW w:w="2400" w:type="dxa"/>
            <w:tcBorders>
              <w:top w:val="single" w:color="auto" w:sz="2" w:space="0"/>
              <w:bottom w:val="single" w:color="000000" w:sz="12" w:space="0"/>
            </w:tcBorders>
            <w:shd w:val="clear" w:color="auto" w:fill="auto"/>
          </w:tcPr>
          <w:p w:rsidRPr="005B553D" w:rsidR="005B553D" w:rsidP="00B763CE" w:rsidRDefault="005B553D" w14:paraId="30A909F2" w14:textId="77777777">
            <w:pPr>
              <w:rPr>
                <w:b/>
                <w:bCs/>
              </w:rPr>
            </w:pPr>
            <w:r w:rsidRPr="005B553D">
              <w:rPr>
                <w:b/>
                <w:bCs/>
              </w:rPr>
              <w:t>Scientific Name</w:t>
            </w:r>
          </w:p>
        </w:tc>
        <w:tc>
          <w:tcPr>
            <w:tcW w:w="2292" w:type="dxa"/>
            <w:tcBorders>
              <w:top w:val="single" w:color="auto" w:sz="2" w:space="0"/>
              <w:bottom w:val="single" w:color="000000" w:sz="12" w:space="0"/>
            </w:tcBorders>
            <w:shd w:val="clear" w:color="auto" w:fill="auto"/>
          </w:tcPr>
          <w:p w:rsidRPr="005B553D" w:rsidR="005B553D" w:rsidP="00B763CE" w:rsidRDefault="005B553D" w14:paraId="586549F3" w14:textId="77777777">
            <w:pPr>
              <w:rPr>
                <w:b/>
                <w:bCs/>
              </w:rPr>
            </w:pPr>
            <w:r w:rsidRPr="005B553D">
              <w:rPr>
                <w:b/>
                <w:bCs/>
              </w:rPr>
              <w:t>Common Name</w:t>
            </w:r>
          </w:p>
        </w:tc>
        <w:tc>
          <w:tcPr>
            <w:tcW w:w="1956" w:type="dxa"/>
            <w:tcBorders>
              <w:top w:val="single" w:color="auto" w:sz="2" w:space="0"/>
              <w:bottom w:val="single" w:color="000000" w:sz="12" w:space="0"/>
            </w:tcBorders>
            <w:shd w:val="clear" w:color="auto" w:fill="auto"/>
          </w:tcPr>
          <w:p w:rsidRPr="005B553D" w:rsidR="005B553D" w:rsidP="00B763CE" w:rsidRDefault="005B553D" w14:paraId="12263865" w14:textId="77777777">
            <w:pPr>
              <w:rPr>
                <w:b/>
                <w:bCs/>
              </w:rPr>
            </w:pPr>
            <w:r w:rsidRPr="005B553D">
              <w:rPr>
                <w:b/>
                <w:bCs/>
              </w:rPr>
              <w:t>Canopy Position</w:t>
            </w:r>
          </w:p>
        </w:tc>
      </w:tr>
      <w:tr w:rsidRPr="005B553D" w:rsidR="005B553D" w:rsidTr="005B553D" w14:paraId="1FE0A5C9" w14:textId="77777777">
        <w:tc>
          <w:tcPr>
            <w:tcW w:w="1056" w:type="dxa"/>
            <w:tcBorders>
              <w:top w:val="single" w:color="000000" w:sz="12" w:space="0"/>
            </w:tcBorders>
            <w:shd w:val="clear" w:color="auto" w:fill="auto"/>
          </w:tcPr>
          <w:p w:rsidRPr="005B553D" w:rsidR="005B553D" w:rsidP="00B763CE" w:rsidRDefault="005B553D" w14:paraId="22A63539" w14:textId="77777777">
            <w:pPr>
              <w:rPr>
                <w:bCs/>
              </w:rPr>
            </w:pPr>
            <w:r w:rsidRPr="005B553D">
              <w:rPr>
                <w:bCs/>
              </w:rPr>
              <w:t>PLOC</w:t>
            </w:r>
          </w:p>
        </w:tc>
        <w:tc>
          <w:tcPr>
            <w:tcW w:w="2400" w:type="dxa"/>
            <w:tcBorders>
              <w:top w:val="single" w:color="000000" w:sz="12" w:space="0"/>
            </w:tcBorders>
            <w:shd w:val="clear" w:color="auto" w:fill="auto"/>
          </w:tcPr>
          <w:p w:rsidRPr="005B553D" w:rsidR="005B553D" w:rsidP="00B763CE" w:rsidRDefault="005B553D" w14:paraId="61CE63FC" w14:textId="77777777">
            <w:proofErr w:type="spellStart"/>
            <w:r w:rsidRPr="005B553D">
              <w:t>Platanus</w:t>
            </w:r>
            <w:proofErr w:type="spellEnd"/>
            <w:r w:rsidRPr="005B553D">
              <w:t xml:space="preserve"> </w:t>
            </w:r>
            <w:proofErr w:type="spellStart"/>
            <w:r w:rsidRPr="005B553D">
              <w:t>occidentalis</w:t>
            </w:r>
            <w:proofErr w:type="spellEnd"/>
          </w:p>
        </w:tc>
        <w:tc>
          <w:tcPr>
            <w:tcW w:w="2292" w:type="dxa"/>
            <w:tcBorders>
              <w:top w:val="single" w:color="000000" w:sz="12" w:space="0"/>
            </w:tcBorders>
            <w:shd w:val="clear" w:color="auto" w:fill="auto"/>
          </w:tcPr>
          <w:p w:rsidRPr="005B553D" w:rsidR="005B553D" w:rsidP="00B763CE" w:rsidRDefault="005B553D" w14:paraId="30519B4C" w14:textId="77777777">
            <w:r w:rsidRPr="005B553D">
              <w:t>American sycamore</w:t>
            </w:r>
          </w:p>
        </w:tc>
        <w:tc>
          <w:tcPr>
            <w:tcW w:w="1956" w:type="dxa"/>
            <w:tcBorders>
              <w:top w:val="single" w:color="000000" w:sz="12" w:space="0"/>
            </w:tcBorders>
            <w:shd w:val="clear" w:color="auto" w:fill="auto"/>
          </w:tcPr>
          <w:p w:rsidRPr="005B553D" w:rsidR="005B553D" w:rsidP="00B763CE" w:rsidRDefault="005B553D" w14:paraId="11FE6062" w14:textId="77777777">
            <w:r w:rsidRPr="005B553D">
              <w:t>Upper</w:t>
            </w:r>
          </w:p>
        </w:tc>
      </w:tr>
      <w:tr w:rsidRPr="005B553D" w:rsidR="005B553D" w:rsidTr="005B553D" w14:paraId="2BFDC785" w14:textId="77777777">
        <w:tc>
          <w:tcPr>
            <w:tcW w:w="1056" w:type="dxa"/>
            <w:shd w:val="clear" w:color="auto" w:fill="auto"/>
          </w:tcPr>
          <w:p w:rsidRPr="005B553D" w:rsidR="005B553D" w:rsidP="00B763CE" w:rsidRDefault="005B553D" w14:paraId="58703EE9" w14:textId="77777777">
            <w:pPr>
              <w:rPr>
                <w:bCs/>
              </w:rPr>
            </w:pPr>
            <w:r w:rsidRPr="005B553D">
              <w:rPr>
                <w:bCs/>
              </w:rPr>
              <w:t>CELA</w:t>
            </w:r>
          </w:p>
        </w:tc>
        <w:tc>
          <w:tcPr>
            <w:tcW w:w="2400" w:type="dxa"/>
            <w:shd w:val="clear" w:color="auto" w:fill="auto"/>
          </w:tcPr>
          <w:p w:rsidRPr="005B553D" w:rsidR="005B553D" w:rsidP="00B763CE" w:rsidRDefault="005B553D" w14:paraId="0EE43EFA" w14:textId="77777777">
            <w:proofErr w:type="spellStart"/>
            <w:r w:rsidRPr="005B553D">
              <w:t>Celtis</w:t>
            </w:r>
            <w:proofErr w:type="spellEnd"/>
            <w:r w:rsidRPr="005B553D">
              <w:t xml:space="preserve"> </w:t>
            </w:r>
            <w:proofErr w:type="spellStart"/>
            <w:r w:rsidRPr="005B553D">
              <w:t>laevigata</w:t>
            </w:r>
            <w:proofErr w:type="spellEnd"/>
          </w:p>
        </w:tc>
        <w:tc>
          <w:tcPr>
            <w:tcW w:w="2292" w:type="dxa"/>
            <w:shd w:val="clear" w:color="auto" w:fill="auto"/>
          </w:tcPr>
          <w:p w:rsidRPr="005B553D" w:rsidR="005B553D" w:rsidP="00B763CE" w:rsidRDefault="005B553D" w14:paraId="57C86271" w14:textId="77777777">
            <w:r w:rsidRPr="005B553D">
              <w:t>Sugarberry</w:t>
            </w:r>
          </w:p>
        </w:tc>
        <w:tc>
          <w:tcPr>
            <w:tcW w:w="1956" w:type="dxa"/>
            <w:shd w:val="clear" w:color="auto" w:fill="auto"/>
          </w:tcPr>
          <w:p w:rsidRPr="005B553D" w:rsidR="005B553D" w:rsidP="00B763CE" w:rsidRDefault="005B553D" w14:paraId="04DCFB21" w14:textId="77777777">
            <w:r w:rsidRPr="005B553D">
              <w:t>Upper</w:t>
            </w:r>
          </w:p>
        </w:tc>
      </w:tr>
      <w:tr w:rsidRPr="005B553D" w:rsidR="005B553D" w:rsidTr="005B553D" w14:paraId="2C0E5524" w14:textId="77777777">
        <w:tc>
          <w:tcPr>
            <w:tcW w:w="1056" w:type="dxa"/>
            <w:shd w:val="clear" w:color="auto" w:fill="auto"/>
          </w:tcPr>
          <w:p w:rsidRPr="005B553D" w:rsidR="005B553D" w:rsidP="00B763CE" w:rsidRDefault="005B553D" w14:paraId="30A96A71" w14:textId="77777777">
            <w:pPr>
              <w:rPr>
                <w:bCs/>
              </w:rPr>
            </w:pPr>
            <w:r w:rsidRPr="005B553D">
              <w:rPr>
                <w:bCs/>
              </w:rPr>
              <w:t>FAGR</w:t>
            </w:r>
          </w:p>
        </w:tc>
        <w:tc>
          <w:tcPr>
            <w:tcW w:w="2400" w:type="dxa"/>
            <w:shd w:val="clear" w:color="auto" w:fill="auto"/>
          </w:tcPr>
          <w:p w:rsidRPr="005B553D" w:rsidR="005B553D" w:rsidP="00B763CE" w:rsidRDefault="005B553D" w14:paraId="57C08314" w14:textId="77777777">
            <w:r w:rsidRPr="005B553D">
              <w:t xml:space="preserve">Fagus </w:t>
            </w:r>
            <w:proofErr w:type="spellStart"/>
            <w:r w:rsidRPr="005B553D">
              <w:t>grandifolia</w:t>
            </w:r>
            <w:proofErr w:type="spellEnd"/>
          </w:p>
        </w:tc>
        <w:tc>
          <w:tcPr>
            <w:tcW w:w="2292" w:type="dxa"/>
            <w:shd w:val="clear" w:color="auto" w:fill="auto"/>
          </w:tcPr>
          <w:p w:rsidRPr="005B553D" w:rsidR="005B553D" w:rsidP="00B763CE" w:rsidRDefault="005B553D" w14:paraId="7F382C06" w14:textId="77777777">
            <w:r w:rsidRPr="005B553D">
              <w:t>American beech</w:t>
            </w:r>
          </w:p>
        </w:tc>
        <w:tc>
          <w:tcPr>
            <w:tcW w:w="1956" w:type="dxa"/>
            <w:shd w:val="clear" w:color="auto" w:fill="auto"/>
          </w:tcPr>
          <w:p w:rsidRPr="005B553D" w:rsidR="005B553D" w:rsidP="00B763CE" w:rsidRDefault="005B553D" w14:paraId="0F068F8F" w14:textId="77777777">
            <w:r w:rsidRPr="005B553D">
              <w:t>Upper</w:t>
            </w:r>
          </w:p>
        </w:tc>
      </w:tr>
      <w:tr w:rsidRPr="005B553D" w:rsidR="005B553D" w:rsidTr="005B553D" w14:paraId="27D5954E" w14:textId="77777777">
        <w:tc>
          <w:tcPr>
            <w:tcW w:w="1056" w:type="dxa"/>
            <w:shd w:val="clear" w:color="auto" w:fill="auto"/>
          </w:tcPr>
          <w:p w:rsidRPr="005B553D" w:rsidR="005B553D" w:rsidP="00B763CE" w:rsidRDefault="005B553D" w14:paraId="359FB727" w14:textId="77777777">
            <w:pPr>
              <w:rPr>
                <w:bCs/>
              </w:rPr>
            </w:pPr>
            <w:r w:rsidRPr="005B553D">
              <w:rPr>
                <w:bCs/>
              </w:rPr>
              <w:t>BENI</w:t>
            </w:r>
          </w:p>
        </w:tc>
        <w:tc>
          <w:tcPr>
            <w:tcW w:w="2400" w:type="dxa"/>
            <w:shd w:val="clear" w:color="auto" w:fill="auto"/>
          </w:tcPr>
          <w:p w:rsidRPr="005B553D" w:rsidR="005B553D" w:rsidP="00B763CE" w:rsidRDefault="005B553D" w14:paraId="284A4CEB" w14:textId="77777777">
            <w:r w:rsidRPr="005B553D">
              <w:t xml:space="preserve">Betula </w:t>
            </w:r>
            <w:proofErr w:type="spellStart"/>
            <w:r w:rsidRPr="005B553D">
              <w:t>nigra</w:t>
            </w:r>
            <w:proofErr w:type="spellEnd"/>
          </w:p>
        </w:tc>
        <w:tc>
          <w:tcPr>
            <w:tcW w:w="2292" w:type="dxa"/>
            <w:shd w:val="clear" w:color="auto" w:fill="auto"/>
          </w:tcPr>
          <w:p w:rsidRPr="005B553D" w:rsidR="005B553D" w:rsidP="00B763CE" w:rsidRDefault="005B553D" w14:paraId="056ABC75" w14:textId="77777777">
            <w:r w:rsidRPr="005B553D">
              <w:t>River birch</w:t>
            </w:r>
          </w:p>
        </w:tc>
        <w:tc>
          <w:tcPr>
            <w:tcW w:w="1956" w:type="dxa"/>
            <w:shd w:val="clear" w:color="auto" w:fill="auto"/>
          </w:tcPr>
          <w:p w:rsidRPr="005B553D" w:rsidR="005B553D" w:rsidP="00B763CE" w:rsidRDefault="005B553D" w14:paraId="2AC111A7" w14:textId="77777777">
            <w:r w:rsidRPr="005B553D">
              <w:t>Upper</w:t>
            </w:r>
          </w:p>
        </w:tc>
      </w:tr>
    </w:tbl>
    <w:p w:rsidR="005B553D" w:rsidP="005B553D" w:rsidRDefault="005B553D" w14:paraId="3FE9F23F" w14:textId="77777777"/>
    <w:p w:rsidR="005B553D" w:rsidP="005B553D" w:rsidRDefault="005B553D" w14:paraId="653C03CD" w14:textId="77777777">
      <w:pPr>
        <w:pStyle w:val="SClassInfoPara"/>
      </w:pPr>
      <w:r>
        <w:t>Description</w:t>
      </w:r>
    </w:p>
    <w:p w:rsidR="005B553D" w:rsidP="005B553D" w:rsidRDefault="005B553D" w14:paraId="417DB716" w14:textId="77777777">
      <w:r>
        <w:t>Closed hardwood canopy wi</w:t>
      </w:r>
      <w:r w:rsidR="00375D4B">
        <w:t>th older trees present</w:t>
      </w:r>
      <w:r>
        <w:t>. Extensive shade tolerant shrub u</w:t>
      </w:r>
      <w:r w:rsidR="006B7973">
        <w:t>nderstory and mid</w:t>
      </w:r>
      <w:r w:rsidR="00E82ECB">
        <w:t>-</w:t>
      </w:r>
      <w:r w:rsidR="006B7973">
        <w:t>story.</w:t>
      </w:r>
    </w:p>
    <w:p w:rsidR="005B553D" w:rsidP="005B553D" w:rsidRDefault="005B553D" w14:paraId="1F72F646"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500</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500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5B553D" w:rsidP="005B553D" w:rsidRDefault="005B553D" w14:paraId="0CE7F9AE" w14:textId="77777777">
      <w:r>
        <w:t>Barden, L.S. 1997. Historic prairies in the piedmont of North and South Carolina, USA. Natural Areas Journal 17: 149-152.</w:t>
      </w:r>
    </w:p>
    <w:p w:rsidR="005B553D" w:rsidP="005B553D" w:rsidRDefault="005B553D" w14:paraId="08CE6F91" w14:textId="77777777"/>
    <w:p w:rsidR="005B553D" w:rsidP="005B553D" w:rsidRDefault="005B553D" w14:paraId="04401986" w14:textId="77777777">
      <w:r>
        <w:t xml:space="preserve">Batista, W.B. and W.J. Platt. 2003. Tree population responses to hurricane disturbance: </w:t>
      </w:r>
    </w:p>
    <w:p w:rsidR="005B553D" w:rsidP="005B553D" w:rsidRDefault="005B553D" w14:paraId="19DDA8E6" w14:textId="77777777">
      <w:r>
        <w:t>syndromes in a south-eastern USA old-growth forest. Journal of Ecology 91: 197-212.</w:t>
      </w:r>
    </w:p>
    <w:p w:rsidR="005B553D" w:rsidP="005B553D" w:rsidRDefault="005B553D" w14:paraId="61CDCEAD" w14:textId="77777777"/>
    <w:p w:rsidR="005B553D" w:rsidP="005B553D" w:rsidRDefault="005B553D" w14:paraId="52EDBBB4" w14:textId="77777777">
      <w:r>
        <w:t xml:space="preserve">Brody, M., W. Conner, L. Pearlstine and W. Kitchens. 1989. Pgs. 991-1004. In: </w:t>
      </w:r>
      <w:proofErr w:type="spellStart"/>
      <w:r>
        <w:t>Sharitz</w:t>
      </w:r>
      <w:proofErr w:type="spellEnd"/>
      <w:r>
        <w:t xml:space="preserve">, R.R. and J.W. </w:t>
      </w:r>
      <w:proofErr w:type="gramStart"/>
      <w:r>
        <w:t>Gibbons,(</w:t>
      </w:r>
      <w:proofErr w:type="gramEnd"/>
      <w:r>
        <w:t>eds. Freshwater wetlands and wildlife: DOE symposium series No. 61. USDOE Office of Scientific and Technical Information, Oak Ridge, TN.</w:t>
      </w:r>
    </w:p>
    <w:p w:rsidR="005B553D" w:rsidP="005B553D" w:rsidRDefault="005B553D" w14:paraId="6BB9E253" w14:textId="77777777"/>
    <w:p w:rsidR="005B553D" w:rsidP="005B553D" w:rsidRDefault="005B553D" w14:paraId="1BC680DD"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5B553D" w:rsidP="005B553D" w:rsidRDefault="005B553D" w14:paraId="23DE523C" w14:textId="77777777"/>
    <w:p w:rsidR="005B553D" w:rsidP="005B553D" w:rsidRDefault="005B553D" w14:paraId="2B6C03EC" w14:textId="77777777">
      <w:r>
        <w:t>Devall, M.S. 1998. An interim old-growth definition for cypress-tupelo communities in the Southeast. USDA Forest Service GTR-SRS 19.</w:t>
      </w:r>
    </w:p>
    <w:p w:rsidR="005B553D" w:rsidP="005B553D" w:rsidRDefault="005B553D" w14:paraId="52E56223" w14:textId="77777777"/>
    <w:p w:rsidR="005B553D" w:rsidP="005B553D" w:rsidRDefault="005B553D" w14:paraId="5CBAF024" w14:textId="77777777">
      <w:proofErr w:type="spellStart"/>
      <w:r>
        <w:t>Ewel</w:t>
      </w:r>
      <w:proofErr w:type="spellEnd"/>
      <w:r>
        <w:t>, K.C. 1995. Fire in cypress swamps in the southeastern US. Pages 111-116. In: Cerulean, S.I. and R.T. Engstrom, eds. TTRS Fire Ecology Conference Proceedings. Tall Timbers Research, Inc. Tallahassee, FL.</w:t>
      </w:r>
    </w:p>
    <w:p w:rsidR="005B553D" w:rsidP="005B553D" w:rsidRDefault="005B553D" w14:paraId="07547A01" w14:textId="77777777"/>
    <w:p w:rsidR="005B553D" w:rsidP="005B553D" w:rsidRDefault="005B553D" w14:paraId="69FE194F" w14:textId="77777777">
      <w:r>
        <w:t>Frost, Cecil C. 2005 (in prep). Presettlement vegetation and natural fire regimes of the Sumter National Forest, South Carolina. Report to the USDA Forest Service, Columbia, SC [with 2 GIS maps].</w:t>
      </w:r>
    </w:p>
    <w:p w:rsidR="005B553D" w:rsidP="005B553D" w:rsidRDefault="005B553D" w14:paraId="5043CB0F" w14:textId="77777777"/>
    <w:p w:rsidR="005B553D" w:rsidP="005B553D" w:rsidRDefault="005B553D" w14:paraId="00F51F05" w14:textId="77777777">
      <w:r>
        <w:t xml:space="preserve">Frost, Cecil C. 1995. Presettlement fire regimes in southeastern marshes, peatlands and swamps. Pages 39-60. In: Cerulean, </w:t>
      </w:r>
      <w:proofErr w:type="spellStart"/>
      <w:r>
        <w:t>susan</w:t>
      </w:r>
      <w:proofErr w:type="spellEnd"/>
      <w:r>
        <w:t xml:space="preserve"> I. and R. Todd Engstrom, eds. Fire in wetlands: a management perspective. Proc. Tall Timbers Fire Ecol. Conf. No. 19.</w:t>
      </w:r>
    </w:p>
    <w:p w:rsidR="005B553D" w:rsidP="005B553D" w:rsidRDefault="005B553D" w14:paraId="07459315" w14:textId="77777777"/>
    <w:p w:rsidR="005B553D" w:rsidP="005B553D" w:rsidRDefault="005B553D" w14:paraId="24C96D7C" w14:textId="77777777">
      <w:r>
        <w:t>Hodges, J.D. 1997. Development and ecology of bottomland hardwood sites. Forest Ecology and Management 90(2-3): 117-125.</w:t>
      </w:r>
    </w:p>
    <w:p w:rsidR="005B553D" w:rsidP="005B553D" w:rsidRDefault="005B553D" w14:paraId="6537F28F" w14:textId="77777777"/>
    <w:p w:rsidR="005B553D" w:rsidP="005B553D" w:rsidRDefault="005B553D" w14:paraId="72EE2753" w14:textId="77777777">
      <w:r>
        <w:t xml:space="preserve">Jones, R.H. and R.R. </w:t>
      </w:r>
      <w:proofErr w:type="spellStart"/>
      <w:r>
        <w:t>Sharitz</w:t>
      </w:r>
      <w:proofErr w:type="spellEnd"/>
      <w:r>
        <w:t xml:space="preserve">. 1990. Dynamics of advance regeneration in four South Carolina bottomland hardwood forests. In: Sixth Biennial Southern Silvicultural Research Conference, Memphis, TN, Oct. 30-Nov. 1, 1990. </w:t>
      </w:r>
    </w:p>
    <w:p w:rsidR="005B553D" w:rsidP="005B553D" w:rsidRDefault="005B553D" w14:paraId="6DFB9E20" w14:textId="77777777"/>
    <w:p w:rsidR="005B553D" w:rsidP="005B553D" w:rsidRDefault="005B553D" w14:paraId="3F1E32DA" w14:textId="77777777">
      <w:proofErr w:type="spellStart"/>
      <w:r>
        <w:t>Kaufert</w:t>
      </w:r>
      <w:proofErr w:type="spellEnd"/>
      <w:r>
        <w:t>, F.H. 1933. Fire and decay injury in the southern bottomland hardwoods. Journal of Forestry 31: 64-67.</w:t>
      </w:r>
    </w:p>
    <w:p w:rsidR="005B553D" w:rsidP="005B553D" w:rsidRDefault="005B553D" w14:paraId="70DF9E56" w14:textId="77777777"/>
    <w:p w:rsidR="005B553D" w:rsidP="005B553D" w:rsidRDefault="005B553D" w14:paraId="30D05A11" w14:textId="77777777">
      <w:proofErr w:type="spellStart"/>
      <w:r>
        <w:t>Kellison</w:t>
      </w:r>
      <w:proofErr w:type="spellEnd"/>
      <w:r>
        <w:t xml:space="preserve">, R.C. and M.J. Young. 1997. The bottomland hardwood forest of the southern United States. Forest Ecology and Management 90 (2-3): 101-115. </w:t>
      </w:r>
    </w:p>
    <w:p w:rsidR="005B553D" w:rsidP="005B553D" w:rsidRDefault="005B553D" w14:paraId="44E871BC" w14:textId="77777777"/>
    <w:p w:rsidR="005B553D" w:rsidP="005B553D" w:rsidRDefault="005B553D" w14:paraId="71C24816" w14:textId="77777777">
      <w:r>
        <w:t>Kennedy, H.E. and G.J. Nowacki. 1997. An old-growth definition for seasonally wet oak hardwood woodlands. USDA Forest Service GTR SRS-8.</w:t>
      </w:r>
    </w:p>
    <w:p w:rsidR="005B553D" w:rsidP="005B553D" w:rsidRDefault="005B553D" w14:paraId="144A5D23" w14:textId="77777777"/>
    <w:p w:rsidR="005B553D" w:rsidP="005B553D" w:rsidRDefault="005B553D" w14:paraId="576860A6" w14:textId="77777777">
      <w:r>
        <w:t xml:space="preserve">Lederer, John. 1672 [1966] The Discoveries of John Lederer. Sir William Talbot, editor. </w:t>
      </w:r>
      <w:proofErr w:type="spellStart"/>
      <w:r>
        <w:t>Readex</w:t>
      </w:r>
      <w:proofErr w:type="spellEnd"/>
      <w:r>
        <w:t xml:space="preserve"> Microprint, 1966.</w:t>
      </w:r>
    </w:p>
    <w:p w:rsidR="005B553D" w:rsidP="005B553D" w:rsidRDefault="005B553D" w14:paraId="738610EB" w14:textId="77777777"/>
    <w:p w:rsidR="005B553D" w:rsidP="005B553D" w:rsidRDefault="005B553D" w14:paraId="56276550" w14:textId="77777777">
      <w:r>
        <w:t>Lentz, G.H. 1931. Forest fires in the Mississippi bottomlands. Journal of Forestry 29: 831-832.</w:t>
      </w:r>
    </w:p>
    <w:p w:rsidR="005B553D" w:rsidP="005B553D" w:rsidRDefault="005B553D" w14:paraId="637805D2" w14:textId="77777777"/>
    <w:p w:rsidR="005B553D" w:rsidP="005B553D" w:rsidRDefault="005B553D" w14:paraId="6BD8EFF5"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w:t>
      </w:r>
    </w:p>
    <w:p w:rsidR="005B553D" w:rsidP="005B553D" w:rsidRDefault="005B553D" w14:paraId="463F29E8" w14:textId="77777777"/>
    <w:p w:rsidR="005B553D" w:rsidP="005B553D" w:rsidRDefault="005B553D" w14:paraId="5F919D97" w14:textId="77777777">
      <w:r>
        <w:t>Logan, John H. 1859. A history of the upper country of South Carolina. Vol. I (Vol. II never pub.) S.G. Courtenay &amp; Co., Charleston, SC. 521 pp.</w:t>
      </w:r>
    </w:p>
    <w:p w:rsidR="005B553D" w:rsidP="005B553D" w:rsidRDefault="005B553D" w14:paraId="3B7B4B86" w14:textId="77777777"/>
    <w:p w:rsidR="005B553D" w:rsidP="005B553D" w:rsidRDefault="005B553D" w14:paraId="1AEBE1C3" w14:textId="77777777">
      <w:r>
        <w:t>McWilliams, W.H. and J. F. Rosson, Jr. 1990. composition and vulnerability of bottomland hardwood forests of the Coastal Plain Province in the south central United States. Forest Ecology and Management 33: 485-501.</w:t>
      </w:r>
    </w:p>
    <w:p w:rsidR="005B553D" w:rsidP="005B553D" w:rsidRDefault="005B553D" w14:paraId="3A0FF5F2" w14:textId="77777777"/>
    <w:p w:rsidR="005B553D" w:rsidP="005B553D" w:rsidRDefault="005B553D" w14:paraId="5721922E" w14:textId="77777777">
      <w:r>
        <w:t xml:space="preserve">Monk, C. D., D.W. </w:t>
      </w:r>
      <w:proofErr w:type="spellStart"/>
      <w:r>
        <w:t>Imm</w:t>
      </w:r>
      <w:proofErr w:type="spellEnd"/>
      <w:r>
        <w:t xml:space="preserve">, R.L. Potter and G.G. Parker. 1989. A classification of the deciduous forest of eastern North America. Vegetation 80: 167-181. </w:t>
      </w:r>
    </w:p>
    <w:p w:rsidR="005B553D" w:rsidP="005B553D" w:rsidRDefault="005B553D" w14:paraId="5630AD66" w14:textId="77777777"/>
    <w:p w:rsidR="005B553D" w:rsidP="005B553D" w:rsidRDefault="005B553D" w14:paraId="1BE42870" w14:textId="77777777">
      <w:r>
        <w:t xml:space="preserve">NatureServe. 2007. International Ecological Classification Standard: Terrestrial Ecological Classifications. NatureServe Central Databases. Arlington, VA, U.S.A. Data current as of April 2007. 007. </w:t>
      </w:r>
    </w:p>
    <w:p w:rsidR="005B553D" w:rsidP="005B553D" w:rsidRDefault="005B553D" w14:paraId="623BBC06"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5B553D" w:rsidP="005B553D" w:rsidRDefault="005B553D" w14:paraId="62CCFD43" w14:textId="77777777">
      <w:proofErr w:type="spellStart"/>
      <w:r>
        <w:t>siilviculture</w:t>
      </w:r>
      <w:proofErr w:type="spellEnd"/>
      <w:r>
        <w:t xml:space="preserve">. In: Riparian management in forests of the continental Eastern United States. </w:t>
      </w:r>
      <w:proofErr w:type="spellStart"/>
      <w:r>
        <w:t>Verry</w:t>
      </w:r>
      <w:proofErr w:type="spellEnd"/>
      <w:r>
        <w:t xml:space="preserve">, E.S., J.W. Hornbeck and C.A. </w:t>
      </w:r>
      <w:proofErr w:type="spellStart"/>
      <w:r>
        <w:t>Dollof</w:t>
      </w:r>
      <w:proofErr w:type="spellEnd"/>
      <w:r>
        <w:t>, eds. Lewis Publishers. 233-254</w:t>
      </w:r>
    </w:p>
    <w:p w:rsidR="005B553D" w:rsidP="005B553D" w:rsidRDefault="005B553D" w14:paraId="61829076" w14:textId="77777777"/>
    <w:p w:rsidR="005B553D" w:rsidP="005B553D" w:rsidRDefault="005B553D" w14:paraId="01AE560D" w14:textId="77777777">
      <w:proofErr w:type="spellStart"/>
      <w:r>
        <w:t>Runkle</w:t>
      </w:r>
      <w:proofErr w:type="spellEnd"/>
      <w:r>
        <w:t>, J.R. 1981. Gap regeneration in some old-growth forests of the eastern United States. Ecology 62: 1041-1051.</w:t>
      </w:r>
    </w:p>
    <w:p w:rsidR="005B553D" w:rsidP="005B553D" w:rsidRDefault="005B553D" w14:paraId="2BA226A1" w14:textId="77777777"/>
    <w:p w:rsidR="005B553D" w:rsidP="005B553D" w:rsidRDefault="005B553D" w14:paraId="2B071EDC" w14:textId="77777777">
      <w:r>
        <w:lastRenderedPageBreak/>
        <w:t>Schmidt, K.M., J.P. Menakis, C.C. Hardy, W.J. Hann and D.L. Bunnell. 2002. Development of coarse-scale spatial data for wildland fire and fuel management. Gen. Tech. Rep. RMRS-GTR-87. Fort Collins, CO: USDA Forest Service, Rocky Mountain Research Station. 41 pp. + CD.</w:t>
      </w:r>
    </w:p>
    <w:p w:rsidR="005B553D" w:rsidP="005B553D" w:rsidRDefault="005B553D" w14:paraId="17AD93B2" w14:textId="77777777"/>
    <w:p w:rsidR="005B553D" w:rsidP="005B553D" w:rsidRDefault="005B553D" w14:paraId="191C93E2" w14:textId="77777777">
      <w:proofErr w:type="spellStart"/>
      <w:r>
        <w:t>Sharitz</w:t>
      </w:r>
      <w:proofErr w:type="spellEnd"/>
      <w:r>
        <w:t xml:space="preserve">, R.R. and W.J. </w:t>
      </w:r>
      <w:proofErr w:type="spellStart"/>
      <w:r>
        <w:t>Mitsch</w:t>
      </w:r>
      <w:proofErr w:type="spellEnd"/>
      <w:r>
        <w:t xml:space="preserve">. 1993. Southern floodplain forests. In: W.H. Martin, S.G. Boyce, and A.C. </w:t>
      </w:r>
      <w:proofErr w:type="spellStart"/>
      <w:r>
        <w:t>Echternacht</w:t>
      </w:r>
      <w:proofErr w:type="spellEnd"/>
      <w:r>
        <w:t>, eds. Biodiversity of the Southeastern United States. John Wiley and Sons, NY. 311-372.</w:t>
      </w:r>
    </w:p>
    <w:p w:rsidR="005B553D" w:rsidP="005B553D" w:rsidRDefault="005B553D" w14:paraId="0DE4B5B7" w14:textId="77777777"/>
    <w:p w:rsidR="005B553D" w:rsidP="005B553D" w:rsidRDefault="005B553D" w14:paraId="05318BC4" w14:textId="77777777">
      <w:r>
        <w:t>Smith, L. 1988. The natural communities of Louisiana. Louisiana Department of Wildlife and Fisheries, Baton Rouge, LA.</w:t>
      </w:r>
    </w:p>
    <w:p w:rsidR="005B553D" w:rsidP="005B553D" w:rsidRDefault="005B553D" w14:paraId="66204FF1" w14:textId="77777777"/>
    <w:p w:rsidR="005B553D" w:rsidP="005B553D" w:rsidRDefault="005B553D" w14:paraId="3654F7BA" w14:textId="77777777">
      <w:r>
        <w:t xml:space="preserve">Tanner, J.T. Distribution of tree species in Louisiana bottomland forests. </w:t>
      </w:r>
      <w:proofErr w:type="spellStart"/>
      <w:r>
        <w:t>Castanea</w:t>
      </w:r>
      <w:proofErr w:type="spellEnd"/>
      <w:r>
        <w:t xml:space="preserve"> 51: 168-174.</w:t>
      </w:r>
    </w:p>
    <w:p w:rsidR="005B553D" w:rsidP="005B553D" w:rsidRDefault="005B553D" w14:paraId="2DBF0D7D" w14:textId="77777777"/>
    <w:p w:rsidR="005B553D" w:rsidP="005B553D" w:rsidRDefault="005B553D" w14:paraId="0766DEEC" w14:textId="77777777">
      <w:r>
        <w:t>USDA Forest Service, Rocky Mountain Research Station, Fire Sciences Laboratory (2002, December). Fire Effects Information System, [Online]. Available: http://www.fs.fed.us/database/feis/.</w:t>
      </w:r>
    </w:p>
    <w:p w:rsidR="005B553D" w:rsidP="005B553D" w:rsidRDefault="005B553D" w14:paraId="6B62F1B3" w14:textId="77777777"/>
    <w:p w:rsidR="005B553D" w:rsidP="005B553D" w:rsidRDefault="005B553D" w14:paraId="6F7AA04B" w14:textId="77777777">
      <w:r>
        <w:t>Wharton, C.H. 1989. The natural environments of Georgia. Georgia Department of Natural Resources, Environmental Protection Division, Atlanta, GA.</w:t>
      </w:r>
    </w:p>
    <w:p w:rsidRPr="00A43E41" w:rsidR="004D5F12" w:rsidP="005B553D" w:rsidRDefault="004D5F12" w14:paraId="02F2C34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64ADC" w14:textId="77777777" w:rsidR="00113ED2" w:rsidRDefault="00113ED2">
      <w:r>
        <w:separator/>
      </w:r>
    </w:p>
  </w:endnote>
  <w:endnote w:type="continuationSeparator" w:id="0">
    <w:p w14:paraId="1062613C" w14:textId="77777777" w:rsidR="00113ED2" w:rsidRDefault="0011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B763CE" w:rsidRDefault="00B763CE" w:rsidP="005B55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0BAB" w14:textId="77777777" w:rsidR="00113ED2" w:rsidRDefault="00113ED2">
      <w:r>
        <w:separator/>
      </w:r>
    </w:p>
  </w:footnote>
  <w:footnote w:type="continuationSeparator" w:id="0">
    <w:p w14:paraId="1C26DB46" w14:textId="77777777" w:rsidR="00113ED2" w:rsidRDefault="00113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B763CE" w:rsidRDefault="00B763CE" w:rsidP="005B55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3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3ED2"/>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54B"/>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2EB9"/>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75D4B"/>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076E0"/>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553D"/>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D7CC1"/>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B7973"/>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0569"/>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677A3"/>
    <w:rsid w:val="00B70F12"/>
    <w:rsid w:val="00B71232"/>
    <w:rsid w:val="00B740A1"/>
    <w:rsid w:val="00B746D4"/>
    <w:rsid w:val="00B7611C"/>
    <w:rsid w:val="00B763CE"/>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486"/>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6BD0"/>
    <w:rsid w:val="00E77F24"/>
    <w:rsid w:val="00E80EA4"/>
    <w:rsid w:val="00E813CF"/>
    <w:rsid w:val="00E81752"/>
    <w:rsid w:val="00E82ECB"/>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0E5"/>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4107E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7BE5C"/>
  <w15:docId w15:val="{442395B9-6961-4F7E-9A71-E6BA42B4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763CE"/>
    <w:pPr>
      <w:ind w:left="720"/>
    </w:pPr>
    <w:rPr>
      <w:rFonts w:ascii="Calibri" w:eastAsia="Calibri" w:hAnsi="Calibri"/>
      <w:sz w:val="22"/>
      <w:szCs w:val="22"/>
    </w:rPr>
  </w:style>
  <w:style w:type="character" w:styleId="Hyperlink">
    <w:name w:val="Hyperlink"/>
    <w:rsid w:val="00B763CE"/>
    <w:rPr>
      <w:color w:val="0000FF"/>
      <w:u w:val="single"/>
    </w:rPr>
  </w:style>
  <w:style w:type="paragraph" w:styleId="BalloonText">
    <w:name w:val="Balloon Text"/>
    <w:basedOn w:val="Normal"/>
    <w:link w:val="BalloonTextChar"/>
    <w:uiPriority w:val="99"/>
    <w:semiHidden/>
    <w:unhideWhenUsed/>
    <w:rsid w:val="00B677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4475">
      <w:bodyDiv w:val="1"/>
      <w:marLeft w:val="0"/>
      <w:marRight w:val="0"/>
      <w:marTop w:val="0"/>
      <w:marBottom w:val="0"/>
      <w:divBdr>
        <w:top w:val="none" w:sz="0" w:space="0" w:color="auto"/>
        <w:left w:val="none" w:sz="0" w:space="0" w:color="auto"/>
        <w:bottom w:val="none" w:sz="0" w:space="0" w:color="auto"/>
        <w:right w:val="none" w:sz="0" w:space="0" w:color="auto"/>
      </w:divBdr>
    </w:div>
    <w:div w:id="7365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3059</Words>
  <Characters>17438</Characters>
  <Application>Microsoft Office Word</Application>
  <DocSecurity>0</DocSecurity>
  <Lines>145</Lines>
  <Paragraphs>40</Paragraphs>
  <ScaleCrop>false</ScaleCrop>
  <Company>USDA Forest Service</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2014-08-21T15:19:00Z</cp:lastPrinted>
  <dcterms:created xsi:type="dcterms:W3CDTF">2018-03-27T20:05:00Z</dcterms:created>
  <dcterms:modified xsi:type="dcterms:W3CDTF">2018-06-19T14:13:00Z</dcterms:modified>
</cp:coreProperties>
</file>