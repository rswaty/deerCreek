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598" w:rsidP="002E4598" w:rsidRDefault="002E4598" w14:paraId="02C121CE" w14:textId="77777777">
      <w:pPr>
        <w:pStyle w:val="BpSTitle"/>
      </w:pPr>
      <w:r>
        <w:t>13200</w:t>
      </w:r>
    </w:p>
    <w:p w:rsidR="002E4598" w:rsidP="002E4598" w:rsidRDefault="002E4598" w14:paraId="463A8C3D" w14:textId="77777777">
      <w:pPr>
        <w:pStyle w:val="BpSTitle"/>
      </w:pPr>
      <w:r>
        <w:t>Central and Southern Appalachian Montane Oak Forest</w:t>
      </w:r>
    </w:p>
    <w:p w:rsidR="002E4598" w:rsidP="002E4598" w:rsidRDefault="002E4598" w14:paraId="4F22E70A" w14:textId="77777777">
      <w:r>
        <w:t xmlns:w="http://schemas.openxmlformats.org/wordprocessingml/2006/main">BpS Model/Description Version: Aug. 2020</w:t>
      </w:r>
      <w:r>
        <w:tab/>
      </w:r>
      <w:r>
        <w:tab/>
      </w:r>
      <w:r>
        <w:tab/>
      </w:r>
      <w:r>
        <w:tab/>
      </w:r>
      <w:r>
        <w:tab/>
      </w:r>
      <w:r>
        <w:tab/>
      </w:r>
      <w:r>
        <w:tab/>
      </w:r>
    </w:p>
    <w:p w:rsidR="002E4598" w:rsidP="002E4598" w:rsidRDefault="00C839FF" w14:paraId="0906442D" w14:textId="7FBDCCD7">
      <w:r>
        <w:tab/>
      </w:r>
      <w:r>
        <w:tab/>
      </w:r>
      <w:r>
        <w:tab/>
      </w:r>
      <w:r>
        <w:tab/>
      </w:r>
      <w:r>
        <w:tab/>
      </w:r>
      <w:r>
        <w:tab/>
      </w:r>
      <w:r>
        <w:tab/>
      </w:r>
      <w:r>
        <w:tab/>
      </w:r>
      <w:r>
        <w:tab/>
      </w:r>
      <w:r>
        <w:tab/>
        <w:t>Update: 4/16/2018</w:t>
      </w:r>
    </w:p>
    <w:p w:rsidR="00C839FF" w:rsidP="002E4598" w:rsidRDefault="00C839FF" w14:paraId="2F684673"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24"/>
        <w:gridCol w:w="2316"/>
        <w:gridCol w:w="1392"/>
        <w:gridCol w:w="852"/>
      </w:tblGrid>
      <w:tr w:rsidRPr="002E4598" w:rsidR="002E4598" w:rsidTr="007A4746" w14:paraId="74172978" w14:textId="77777777">
        <w:tc>
          <w:tcPr>
            <w:tcW w:w="2124" w:type="dxa"/>
            <w:tcBorders>
              <w:top w:val="single" w:color="auto" w:sz="2" w:space="0"/>
              <w:left w:val="single" w:color="auto" w:sz="12" w:space="0"/>
              <w:bottom w:val="single" w:color="000000" w:sz="12" w:space="0"/>
            </w:tcBorders>
            <w:shd w:val="clear" w:color="auto" w:fill="auto"/>
          </w:tcPr>
          <w:p w:rsidRPr="002E4598" w:rsidR="002E4598" w:rsidP="00E808D6" w:rsidRDefault="002E4598" w14:paraId="50722825" w14:textId="77777777">
            <w:pPr>
              <w:rPr>
                <w:b/>
                <w:bCs/>
              </w:rPr>
            </w:pPr>
            <w:r w:rsidRPr="002E4598">
              <w:rPr>
                <w:b/>
                <w:bCs/>
              </w:rPr>
              <w:t>Modelers</w:t>
            </w:r>
          </w:p>
        </w:tc>
        <w:tc>
          <w:tcPr>
            <w:tcW w:w="2316" w:type="dxa"/>
            <w:tcBorders>
              <w:top w:val="single" w:color="auto" w:sz="2" w:space="0"/>
              <w:bottom w:val="single" w:color="000000" w:sz="12" w:space="0"/>
              <w:right w:val="single" w:color="000000" w:sz="12" w:space="0"/>
            </w:tcBorders>
            <w:shd w:val="clear" w:color="auto" w:fill="auto"/>
          </w:tcPr>
          <w:p w:rsidRPr="002E4598" w:rsidR="002E4598" w:rsidP="00E808D6" w:rsidRDefault="002E4598" w14:paraId="467AFD51"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2E4598" w:rsidR="002E4598" w:rsidP="00E808D6" w:rsidRDefault="002E4598" w14:paraId="7754D926" w14:textId="77777777">
            <w:pPr>
              <w:rPr>
                <w:b/>
                <w:bCs/>
              </w:rPr>
            </w:pPr>
            <w:r w:rsidRPr="002E4598">
              <w:rPr>
                <w:b/>
                <w:bCs/>
              </w:rPr>
              <w:t>Reviewers</w:t>
            </w:r>
          </w:p>
        </w:tc>
        <w:tc>
          <w:tcPr>
            <w:tcW w:w="852" w:type="dxa"/>
            <w:tcBorders>
              <w:top w:val="single" w:color="auto" w:sz="2" w:space="0"/>
              <w:bottom w:val="single" w:color="000000" w:sz="12" w:space="0"/>
            </w:tcBorders>
            <w:shd w:val="clear" w:color="auto" w:fill="auto"/>
          </w:tcPr>
          <w:p w:rsidRPr="002E4598" w:rsidR="002E4598" w:rsidP="00E808D6" w:rsidRDefault="002E4598" w14:paraId="0D1B8703" w14:textId="77777777">
            <w:pPr>
              <w:rPr>
                <w:b/>
                <w:bCs/>
              </w:rPr>
            </w:pPr>
          </w:p>
        </w:tc>
      </w:tr>
      <w:tr w:rsidRPr="002E4598" w:rsidR="002E4598" w:rsidTr="007A4746" w14:paraId="5C3DBAD4" w14:textId="77777777">
        <w:tc>
          <w:tcPr>
            <w:tcW w:w="2124" w:type="dxa"/>
            <w:tcBorders>
              <w:top w:val="single" w:color="000000" w:sz="12" w:space="0"/>
              <w:left w:val="single" w:color="auto" w:sz="12" w:space="0"/>
            </w:tcBorders>
            <w:shd w:val="clear" w:color="auto" w:fill="auto"/>
          </w:tcPr>
          <w:p w:rsidRPr="002E4598" w:rsidR="002E4598" w:rsidP="00E808D6" w:rsidRDefault="002E4598" w14:paraId="379EE751" w14:textId="77777777">
            <w:pPr>
              <w:rPr>
                <w:bCs/>
              </w:rPr>
            </w:pPr>
            <w:r w:rsidRPr="002E4598">
              <w:rPr>
                <w:bCs/>
              </w:rPr>
              <w:t>Gregory Nowacki</w:t>
            </w:r>
          </w:p>
        </w:tc>
        <w:tc>
          <w:tcPr>
            <w:tcW w:w="2316" w:type="dxa"/>
            <w:tcBorders>
              <w:top w:val="single" w:color="000000" w:sz="12" w:space="0"/>
              <w:right w:val="single" w:color="000000" w:sz="12" w:space="0"/>
            </w:tcBorders>
            <w:shd w:val="clear" w:color="auto" w:fill="auto"/>
          </w:tcPr>
          <w:p w:rsidRPr="002E4598" w:rsidR="002E4598" w:rsidP="00E808D6" w:rsidRDefault="002E4598" w14:paraId="661CD8AD" w14:textId="77777777">
            <w:r w:rsidRPr="002E4598">
              <w:t>gnowacki@fs.fed.us</w:t>
            </w:r>
          </w:p>
        </w:tc>
        <w:tc>
          <w:tcPr>
            <w:tcW w:w="1392" w:type="dxa"/>
            <w:tcBorders>
              <w:top w:val="single" w:color="000000" w:sz="12" w:space="0"/>
              <w:left w:val="single" w:color="000000" w:sz="12" w:space="0"/>
            </w:tcBorders>
            <w:shd w:val="clear" w:color="auto" w:fill="auto"/>
          </w:tcPr>
          <w:p w:rsidRPr="002E4598" w:rsidR="002E4598" w:rsidP="00E808D6" w:rsidRDefault="00214D2A" w14:paraId="7BB16545" w14:textId="77777777">
            <w:r w:rsidRPr="00214D2A">
              <w:t>None</w:t>
            </w:r>
          </w:p>
        </w:tc>
        <w:tc>
          <w:tcPr>
            <w:tcW w:w="852" w:type="dxa"/>
            <w:tcBorders>
              <w:top w:val="single" w:color="000000" w:sz="12" w:space="0"/>
            </w:tcBorders>
            <w:shd w:val="clear" w:color="auto" w:fill="auto"/>
          </w:tcPr>
          <w:p w:rsidRPr="002E4598" w:rsidR="002E4598" w:rsidP="00E808D6" w:rsidRDefault="002E4598" w14:paraId="5F871501" w14:textId="77777777">
            <w:r w:rsidRPr="002E4598">
              <w:t>None</w:t>
            </w:r>
          </w:p>
        </w:tc>
      </w:tr>
      <w:tr w:rsidRPr="002E4598" w:rsidR="002E4598" w:rsidTr="007A4746" w14:paraId="02C1C43A" w14:textId="77777777">
        <w:tc>
          <w:tcPr>
            <w:tcW w:w="2124" w:type="dxa"/>
            <w:tcBorders>
              <w:left w:val="single" w:color="auto" w:sz="12" w:space="0"/>
            </w:tcBorders>
            <w:shd w:val="clear" w:color="auto" w:fill="auto"/>
          </w:tcPr>
          <w:p w:rsidRPr="002E4598" w:rsidR="002E4598" w:rsidP="00E808D6" w:rsidRDefault="002E4598" w14:paraId="47352D55" w14:textId="77777777">
            <w:pPr>
              <w:rPr>
                <w:bCs/>
              </w:rPr>
            </w:pPr>
            <w:r w:rsidRPr="002E4598">
              <w:rPr>
                <w:bCs/>
              </w:rPr>
              <w:t xml:space="preserve">Dan </w:t>
            </w:r>
            <w:proofErr w:type="spellStart"/>
            <w:r w:rsidRPr="002E4598">
              <w:rPr>
                <w:bCs/>
              </w:rPr>
              <w:t>Yaussy</w:t>
            </w:r>
            <w:proofErr w:type="spellEnd"/>
          </w:p>
        </w:tc>
        <w:tc>
          <w:tcPr>
            <w:tcW w:w="2316" w:type="dxa"/>
            <w:tcBorders>
              <w:right w:val="single" w:color="000000" w:sz="12" w:space="0"/>
            </w:tcBorders>
            <w:shd w:val="clear" w:color="auto" w:fill="auto"/>
          </w:tcPr>
          <w:p w:rsidRPr="002E4598" w:rsidR="002E4598" w:rsidP="00E808D6" w:rsidRDefault="002E4598" w14:paraId="5E18F94F" w14:textId="77777777">
            <w:r w:rsidRPr="002E4598">
              <w:t>dyaussy@fs.fed.us</w:t>
            </w:r>
          </w:p>
        </w:tc>
        <w:tc>
          <w:tcPr>
            <w:tcW w:w="1392" w:type="dxa"/>
            <w:tcBorders>
              <w:left w:val="single" w:color="000000" w:sz="12" w:space="0"/>
            </w:tcBorders>
            <w:shd w:val="clear" w:color="auto" w:fill="auto"/>
          </w:tcPr>
          <w:p w:rsidRPr="002E4598" w:rsidR="002E4598" w:rsidP="00E808D6" w:rsidRDefault="002E4598" w14:paraId="7F2126F5" w14:textId="77777777">
            <w:r w:rsidRPr="002E4598">
              <w:t>None</w:t>
            </w:r>
          </w:p>
        </w:tc>
        <w:tc>
          <w:tcPr>
            <w:tcW w:w="852" w:type="dxa"/>
            <w:shd w:val="clear" w:color="auto" w:fill="auto"/>
          </w:tcPr>
          <w:p w:rsidRPr="002E4598" w:rsidR="002E4598" w:rsidP="00E808D6" w:rsidRDefault="002E4598" w14:paraId="35E08E59" w14:textId="77777777">
            <w:r w:rsidRPr="002E4598">
              <w:t>None</w:t>
            </w:r>
          </w:p>
        </w:tc>
      </w:tr>
      <w:tr w:rsidRPr="002E4598" w:rsidR="002E4598" w:rsidTr="007A4746" w14:paraId="7A3EEC9A" w14:textId="77777777">
        <w:tc>
          <w:tcPr>
            <w:tcW w:w="2124" w:type="dxa"/>
            <w:tcBorders>
              <w:left w:val="single" w:color="auto" w:sz="12" w:space="0"/>
              <w:bottom w:val="single" w:color="auto" w:sz="2" w:space="0"/>
            </w:tcBorders>
            <w:shd w:val="clear" w:color="auto" w:fill="auto"/>
          </w:tcPr>
          <w:p w:rsidRPr="002E4598" w:rsidR="002E4598" w:rsidP="00E808D6" w:rsidRDefault="002E4598" w14:paraId="5E919B04" w14:textId="77777777">
            <w:pPr>
              <w:rPr>
                <w:bCs/>
              </w:rPr>
            </w:pPr>
            <w:r w:rsidRPr="002E4598">
              <w:rPr>
                <w:bCs/>
              </w:rPr>
              <w:t>None</w:t>
            </w:r>
          </w:p>
        </w:tc>
        <w:tc>
          <w:tcPr>
            <w:tcW w:w="2316" w:type="dxa"/>
            <w:tcBorders>
              <w:right w:val="single" w:color="000000" w:sz="12" w:space="0"/>
            </w:tcBorders>
            <w:shd w:val="clear" w:color="auto" w:fill="auto"/>
          </w:tcPr>
          <w:p w:rsidRPr="002E4598" w:rsidR="002E4598" w:rsidP="00E808D6" w:rsidRDefault="002E4598" w14:paraId="12F4E045" w14:textId="77777777">
            <w:r w:rsidRPr="002E4598">
              <w:t>None</w:t>
            </w:r>
          </w:p>
        </w:tc>
        <w:tc>
          <w:tcPr>
            <w:tcW w:w="1392" w:type="dxa"/>
            <w:tcBorders>
              <w:left w:val="single" w:color="000000" w:sz="12" w:space="0"/>
              <w:bottom w:val="single" w:color="auto" w:sz="2" w:space="0"/>
            </w:tcBorders>
            <w:shd w:val="clear" w:color="auto" w:fill="auto"/>
          </w:tcPr>
          <w:p w:rsidRPr="002E4598" w:rsidR="002E4598" w:rsidP="00E808D6" w:rsidRDefault="002E4598" w14:paraId="574C6C31" w14:textId="77777777">
            <w:r w:rsidRPr="002E4598">
              <w:t>None</w:t>
            </w:r>
          </w:p>
        </w:tc>
        <w:tc>
          <w:tcPr>
            <w:tcW w:w="852" w:type="dxa"/>
            <w:shd w:val="clear" w:color="auto" w:fill="auto"/>
          </w:tcPr>
          <w:p w:rsidRPr="002E4598" w:rsidR="002E4598" w:rsidP="00E808D6" w:rsidRDefault="002E4598" w14:paraId="29DF6553" w14:textId="77777777">
            <w:r w:rsidRPr="002E4598">
              <w:t>None</w:t>
            </w:r>
          </w:p>
        </w:tc>
      </w:tr>
    </w:tbl>
    <w:p w:rsidR="002E4598" w:rsidP="002E4598" w:rsidRDefault="002E4598" w14:paraId="5B07CCC6" w14:textId="1D109006"/>
    <w:p w:rsidRPr="00181E3C" w:rsidR="00181E3C" w:rsidP="00181E3C" w:rsidRDefault="003B14BC" w14:paraId="78ADEA57" w14:textId="7F3A49DE">
      <w:pPr>
        <w:rPr>
          <w:bCs/>
        </w:rPr>
      </w:pPr>
      <w:r w:rsidRPr="003B14BC">
        <w:rPr>
          <w:b/>
        </w:rPr>
        <w:t>Reviewer:</w:t>
      </w:r>
      <w:r>
        <w:t xml:space="preserve"> Alex Ann Pfennigwerth,</w:t>
      </w:r>
      <w:r w:rsidR="000C03F3">
        <w:t xml:space="preserve"> </w:t>
      </w:r>
      <w:r w:rsidRPr="003B14BC" w:rsidR="00181E3C">
        <w:t>apfennig@utk.edu</w:t>
      </w:r>
      <w:r w:rsidR="00A91C86">
        <w:rPr>
          <w:bCs/>
        </w:rPr>
        <w:t>; Great Smoky Mountains Landscape Conservation Forecasting project team</w:t>
      </w:r>
    </w:p>
    <w:p w:rsidR="002E4598" w:rsidP="002E4598" w:rsidRDefault="002E4598" w14:paraId="5547B972" w14:textId="77777777">
      <w:pPr>
        <w:pStyle w:val="InfoPara"/>
      </w:pPr>
      <w:r>
        <w:t>Vegetation Type</w:t>
      </w:r>
    </w:p>
    <w:p w:rsidR="002E4598" w:rsidP="002E4598" w:rsidRDefault="002E4598" w14:paraId="3BA22B5F" w14:textId="77777777">
      <w:r>
        <w:t>Forest and Woodland</w:t>
      </w:r>
    </w:p>
    <w:p w:rsidR="002E4598" w:rsidP="002E4598" w:rsidRDefault="002E4598" w14:paraId="5766B700" w14:textId="77777777">
      <w:pPr>
        <w:pStyle w:val="InfoPara"/>
      </w:pPr>
      <w:r>
        <w:t>Map Zones</w:t>
      </w:r>
    </w:p>
    <w:p w:rsidR="00214D2A" w:rsidP="00214D2A" w:rsidRDefault="00337233" w14:paraId="1A874C86" w14:textId="3903AA41">
      <w:r>
        <w:t xml:space="preserve">48, </w:t>
      </w:r>
      <w:r w:rsidR="00214D2A">
        <w:t>57</w:t>
      </w:r>
      <w:r w:rsidR="00181E3C">
        <w:t>, 61</w:t>
      </w:r>
    </w:p>
    <w:p w:rsidR="002E4598" w:rsidP="002E4598" w:rsidRDefault="002E4598" w14:paraId="538F7C22" w14:textId="77777777">
      <w:pPr>
        <w:pStyle w:val="InfoPara"/>
      </w:pPr>
      <w:r>
        <w:t>Geographic Range</w:t>
      </w:r>
    </w:p>
    <w:p w:rsidR="002E4598" w:rsidP="002E4598" w:rsidRDefault="00204B09" w14:paraId="0A95B145" w14:textId="2634463A">
      <w:r w:rsidRPr="00204B09">
        <w:t>This system is known from the northern part of the Southern Appalachians and extreme southern part of the Central Appalachians in southwestern Virginia and adjacent parts of West Virginia, Tennessee, and North Carolina. Within the known range, it is a large-patch type that covers extensive areas on the Southern Blue Ridge. It is more localized in the Ridge and Valley and Cumberland Mountains, where it favors the higher ridges (Fleming 2010).</w:t>
      </w:r>
      <w:r>
        <w:t xml:space="preserve"> </w:t>
      </w:r>
      <w:r w:rsidR="002E4598">
        <w:t>NatureServe (</w:t>
      </w:r>
      <w:r w:rsidR="003E2918">
        <w:t>2009</w:t>
      </w:r>
      <w:r w:rsidR="002E4598">
        <w:t>) notes the system from V</w:t>
      </w:r>
      <w:r w:rsidR="00C839FF">
        <w:t>irginia</w:t>
      </w:r>
      <w:r w:rsidR="002E4598">
        <w:t xml:space="preserve"> and </w:t>
      </w:r>
      <w:r w:rsidR="00214D2A">
        <w:t>W</w:t>
      </w:r>
      <w:r w:rsidR="00C839FF">
        <w:t xml:space="preserve">est </w:t>
      </w:r>
      <w:r w:rsidR="00214D2A">
        <w:t>V</w:t>
      </w:r>
      <w:r w:rsidR="00C839FF">
        <w:t>irginia</w:t>
      </w:r>
      <w:r w:rsidR="002E4598">
        <w:t xml:space="preserve"> to </w:t>
      </w:r>
      <w:r w:rsidR="009956EE">
        <w:t>Georgia</w:t>
      </w:r>
      <w:r w:rsidR="002E4598">
        <w:t>. In K</w:t>
      </w:r>
      <w:r w:rsidR="00C839FF">
        <w:t>entucky</w:t>
      </w:r>
      <w:r w:rsidR="002E4598">
        <w:t>, this system is restricted to the Cumberland Mountains in the extreme southeastern corner of that state.</w:t>
      </w:r>
    </w:p>
    <w:p w:rsidR="002E4598" w:rsidP="002E4598" w:rsidRDefault="002E4598" w14:paraId="2BBE616F" w14:textId="77777777">
      <w:pPr>
        <w:pStyle w:val="InfoPara"/>
      </w:pPr>
      <w:r>
        <w:t>Biophysical Site Description</w:t>
      </w:r>
    </w:p>
    <w:p w:rsidRPr="00204B09" w:rsidR="00204B09" w:rsidP="00204B09" w:rsidRDefault="00204B09" w14:paraId="62AE2FFB" w14:textId="3E9E3AC0">
      <w:r w:rsidRPr="00204B09">
        <w:t>This system consists of mixed oak forests on predominantly submesic slopes at elevations from 600</w:t>
      </w:r>
      <w:r w:rsidR="00C839FF">
        <w:t>-</w:t>
      </w:r>
      <w:r w:rsidRPr="00204B09">
        <w:t>1200m (2000-4000</w:t>
      </w:r>
      <w:r w:rsidR="00C839FF">
        <w:t>ft</w:t>
      </w:r>
      <w:r w:rsidRPr="00204B09">
        <w:t xml:space="preserve">) in the northern part of the Southern Appalachians. It occurs on various topographic positions from lower to upper slopes and crests, in deep, infertile soils. Parent material at known sites includes Ordovician siltstones and shale, Devonian shale and sandstone, quartzite, conglomerate sandstone and shale, interbedded quartzite and dolomite, </w:t>
      </w:r>
      <w:proofErr w:type="spellStart"/>
      <w:r w:rsidRPr="00204B09">
        <w:t>charnockite</w:t>
      </w:r>
      <w:proofErr w:type="spellEnd"/>
      <w:r w:rsidRPr="00204B09">
        <w:t>, layered pyroxene granulite, biotite gneiss, and feldspathic metagraywacke. Slope profiles are usually convex in at least one direction (Fleming 2010).  In the north</w:t>
      </w:r>
      <w:r w:rsidR="00C839FF">
        <w:t xml:space="preserve"> </w:t>
      </w:r>
      <w:r w:rsidRPr="00204B09">
        <w:t>zone of the Cherokee National Forest</w:t>
      </w:r>
      <w:r w:rsidR="00C839FF">
        <w:t>,</w:t>
      </w:r>
      <w:r w:rsidRPr="00204B09">
        <w:t xml:space="preserve"> this type occurs in Ecological Zones with a median elevation from 600</w:t>
      </w:r>
      <w:r w:rsidR="00C839FF">
        <w:t>-1</w:t>
      </w:r>
      <w:r w:rsidRPr="00204B09">
        <w:t>000m (2000-3300</w:t>
      </w:r>
      <w:r w:rsidR="00C839FF">
        <w:t>ft</w:t>
      </w:r>
      <w:r w:rsidRPr="00204B09">
        <w:t>) and a range of 365</w:t>
      </w:r>
      <w:r w:rsidR="00C839FF">
        <w:t>-</w:t>
      </w:r>
      <w:r w:rsidRPr="00204B09">
        <w:t>1650m (1200-5400</w:t>
      </w:r>
      <w:r w:rsidR="00C839FF">
        <w:t>ft</w:t>
      </w:r>
      <w:r w:rsidRPr="00204B09">
        <w:t>).  At the lower end of this elevational range</w:t>
      </w:r>
      <w:r w:rsidR="00C839FF">
        <w:t>,</w:t>
      </w:r>
      <w:r w:rsidRPr="00204B09">
        <w:t xml:space="preserve"> it is confined to medium-width, cool-air drainages; at higher elevations it is confined to broader tertiary ridges and slopes, and at intermediate elevations it occurs on all landscape positions except the most exposed or the most protected, i.e. it occurs, on all submesic sites (Simon 2011).</w:t>
      </w:r>
    </w:p>
    <w:p w:rsidR="000C03F3" w:rsidP="002E4598" w:rsidRDefault="000C03F3" w14:paraId="37B84C82" w14:textId="13F08D57"/>
    <w:p w:rsidR="00F86760" w:rsidP="002E4598" w:rsidRDefault="00F86760" w14:paraId="0E6AF9C2" w14:textId="6AA1F10C">
      <w:r>
        <w:t xml:space="preserve">For LANDFIRE, this </w:t>
      </w:r>
      <w:r w:rsidR="00C839FF">
        <w:t>Biophysical Setting (</w:t>
      </w:r>
      <w:r>
        <w:t>BpS</w:t>
      </w:r>
      <w:r w:rsidR="00C839FF">
        <w:t>)</w:t>
      </w:r>
      <w:r>
        <w:t xml:space="preserve"> also includes the higher elevation, convex, rocky/talus slopes as a small subset.</w:t>
      </w:r>
    </w:p>
    <w:p w:rsidR="00F86760" w:rsidP="002E4598" w:rsidRDefault="00F86760" w14:paraId="424E465B" w14:textId="79F0F82D"/>
    <w:p w:rsidR="002E4598" w:rsidP="002E4598" w:rsidRDefault="002E4598" w14:paraId="15C1C0E3" w14:textId="77777777">
      <w:pPr>
        <w:pStyle w:val="InfoPara"/>
      </w:pPr>
      <w:r>
        <w:t>Vegetation Description</w:t>
      </w:r>
    </w:p>
    <w:p w:rsidRPr="00204B09" w:rsidR="00204B09" w:rsidP="00204B09" w:rsidRDefault="00204B09" w14:paraId="37B16373" w14:textId="6956CF1A">
      <w:r w:rsidRPr="00204B09">
        <w:lastRenderedPageBreak/>
        <w:t>Mature stands have a well-developed canopy of trees 30m</w:t>
      </w:r>
      <w:r w:rsidR="00C839FF">
        <w:t>+</w:t>
      </w:r>
      <w:r w:rsidRPr="00204B09">
        <w:t xml:space="preserve"> tall. </w:t>
      </w:r>
      <w:r w:rsidRPr="00204B09">
        <w:rPr>
          <w:i/>
        </w:rPr>
        <w:t>Quercus rubra</w:t>
      </w:r>
      <w:r w:rsidRPr="00204B09">
        <w:t xml:space="preserve"> is the leading overstory dominant, with only slightly higher density and basal area than </w:t>
      </w:r>
      <w:r w:rsidRPr="00204B09">
        <w:rPr>
          <w:i/>
        </w:rPr>
        <w:t xml:space="preserve">Quercus </w:t>
      </w:r>
      <w:proofErr w:type="spellStart"/>
      <w:r w:rsidRPr="00204B09">
        <w:rPr>
          <w:i/>
        </w:rPr>
        <w:t>prinus</w:t>
      </w:r>
      <w:proofErr w:type="spellEnd"/>
      <w:r w:rsidRPr="00204B09">
        <w:t xml:space="preserve">. Most stands are mixed, although either species can dominate small areas. One or </w:t>
      </w:r>
      <w:proofErr w:type="gramStart"/>
      <w:r w:rsidRPr="00204B09">
        <w:t>both of the magnolias</w:t>
      </w:r>
      <w:proofErr w:type="gramEnd"/>
      <w:r w:rsidRPr="00204B09">
        <w:t xml:space="preserve">, </w:t>
      </w:r>
      <w:r w:rsidRPr="00204B09">
        <w:rPr>
          <w:i/>
          <w:iCs/>
        </w:rPr>
        <w:t xml:space="preserve">Magnolia </w:t>
      </w:r>
      <w:proofErr w:type="spellStart"/>
      <w:r w:rsidRPr="00204B09">
        <w:rPr>
          <w:i/>
          <w:iCs/>
        </w:rPr>
        <w:t>acuminata</w:t>
      </w:r>
      <w:proofErr w:type="spellEnd"/>
      <w:r w:rsidRPr="00204B09">
        <w:rPr>
          <w:i/>
          <w:iCs/>
        </w:rPr>
        <w:t xml:space="preserve"> </w:t>
      </w:r>
      <w:r w:rsidRPr="00204B09">
        <w:t xml:space="preserve">or </w:t>
      </w:r>
      <w:r w:rsidRPr="00204B09">
        <w:rPr>
          <w:i/>
          <w:iCs/>
        </w:rPr>
        <w:t xml:space="preserve">Magnolia </w:t>
      </w:r>
      <w:proofErr w:type="spellStart"/>
      <w:r w:rsidRPr="00204B09">
        <w:rPr>
          <w:i/>
          <w:iCs/>
        </w:rPr>
        <w:t>fraseri</w:t>
      </w:r>
      <w:proofErr w:type="spellEnd"/>
      <w:r w:rsidRPr="00204B09">
        <w:t xml:space="preserve">, are usually important in the overstory or understory. Minor canopy associates vary and can include </w:t>
      </w:r>
      <w:r w:rsidRPr="00204B09">
        <w:rPr>
          <w:i/>
          <w:iCs/>
        </w:rPr>
        <w:t xml:space="preserve">Quercus alba, Betula </w:t>
      </w:r>
      <w:proofErr w:type="spellStart"/>
      <w:r w:rsidRPr="00204B09">
        <w:rPr>
          <w:i/>
          <w:iCs/>
        </w:rPr>
        <w:t>lenta</w:t>
      </w:r>
      <w:proofErr w:type="spellEnd"/>
      <w:r w:rsidRPr="00204B09">
        <w:rPr>
          <w:i/>
          <w:iCs/>
        </w:rPr>
        <w:t xml:space="preserve">, Acer rubrum, </w:t>
      </w:r>
      <w:proofErr w:type="spellStart"/>
      <w:r w:rsidRPr="00204B09">
        <w:rPr>
          <w:i/>
          <w:iCs/>
        </w:rPr>
        <w:t>Carya</w:t>
      </w:r>
      <w:proofErr w:type="spellEnd"/>
      <w:r w:rsidRPr="00204B09">
        <w:rPr>
          <w:i/>
          <w:iCs/>
        </w:rPr>
        <w:t xml:space="preserve"> </w:t>
      </w:r>
      <w:r w:rsidRPr="00204B09">
        <w:t xml:space="preserve">spp., </w:t>
      </w:r>
      <w:r w:rsidRPr="00204B09">
        <w:rPr>
          <w:i/>
          <w:iCs/>
        </w:rPr>
        <w:t xml:space="preserve">Fagus </w:t>
      </w:r>
      <w:proofErr w:type="spellStart"/>
      <w:r w:rsidRPr="00204B09">
        <w:rPr>
          <w:i/>
          <w:iCs/>
        </w:rPr>
        <w:t>grandifolia</w:t>
      </w:r>
      <w:proofErr w:type="spellEnd"/>
      <w:r w:rsidRPr="00204B09">
        <w:rPr>
          <w:i/>
          <w:iCs/>
        </w:rPr>
        <w:t>, Tsuga canadensis</w:t>
      </w:r>
      <w:r w:rsidRPr="00204B09">
        <w:t xml:space="preserve">, and </w:t>
      </w:r>
      <w:r w:rsidRPr="00204B09">
        <w:rPr>
          <w:i/>
          <w:iCs/>
        </w:rPr>
        <w:t xml:space="preserve">Liriodendron </w:t>
      </w:r>
      <w:proofErr w:type="spellStart"/>
      <w:r w:rsidRPr="00204B09">
        <w:rPr>
          <w:i/>
          <w:iCs/>
        </w:rPr>
        <w:t>tulipifera</w:t>
      </w:r>
      <w:proofErr w:type="spellEnd"/>
      <w:r w:rsidRPr="00204B09">
        <w:t xml:space="preserve">. Most of the preceding species may be present in the understory, along with </w:t>
      </w:r>
      <w:r w:rsidRPr="00204B09">
        <w:rPr>
          <w:i/>
          <w:iCs/>
        </w:rPr>
        <w:t xml:space="preserve">Acer </w:t>
      </w:r>
      <w:proofErr w:type="spellStart"/>
      <w:r w:rsidRPr="00204B09">
        <w:rPr>
          <w:i/>
          <w:iCs/>
        </w:rPr>
        <w:t>pensylvanicum</w:t>
      </w:r>
      <w:proofErr w:type="spellEnd"/>
      <w:r w:rsidRPr="00204B09">
        <w:rPr>
          <w:i/>
          <w:iCs/>
        </w:rPr>
        <w:t xml:space="preserve">, </w:t>
      </w:r>
      <w:proofErr w:type="spellStart"/>
      <w:r w:rsidRPr="00204B09">
        <w:rPr>
          <w:i/>
          <w:iCs/>
        </w:rPr>
        <w:t>Oxydendrum</w:t>
      </w:r>
      <w:proofErr w:type="spellEnd"/>
      <w:r w:rsidRPr="00204B09">
        <w:rPr>
          <w:i/>
          <w:iCs/>
        </w:rPr>
        <w:t xml:space="preserve"> </w:t>
      </w:r>
      <w:proofErr w:type="spellStart"/>
      <w:r w:rsidRPr="00204B09">
        <w:rPr>
          <w:i/>
          <w:iCs/>
        </w:rPr>
        <w:t>arboreum</w:t>
      </w:r>
      <w:proofErr w:type="spellEnd"/>
      <w:r w:rsidRPr="00204B09">
        <w:rPr>
          <w:i/>
          <w:iCs/>
        </w:rPr>
        <w:t xml:space="preserve">, Pinus </w:t>
      </w:r>
      <w:proofErr w:type="spellStart"/>
      <w:r w:rsidRPr="00204B09">
        <w:rPr>
          <w:i/>
          <w:iCs/>
        </w:rPr>
        <w:t>strobus</w:t>
      </w:r>
      <w:proofErr w:type="spellEnd"/>
      <w:r w:rsidRPr="00204B09">
        <w:rPr>
          <w:i/>
          <w:iCs/>
        </w:rPr>
        <w:t xml:space="preserve">, Amelanchier </w:t>
      </w:r>
      <w:proofErr w:type="spellStart"/>
      <w:r w:rsidRPr="00204B09">
        <w:rPr>
          <w:i/>
          <w:iCs/>
        </w:rPr>
        <w:t>arborea</w:t>
      </w:r>
      <w:proofErr w:type="spellEnd"/>
      <w:r w:rsidRPr="00204B09">
        <w:rPr>
          <w:i/>
          <w:iCs/>
        </w:rPr>
        <w:t xml:space="preserve"> </w:t>
      </w:r>
      <w:r w:rsidRPr="00204B09">
        <w:t xml:space="preserve">and </w:t>
      </w:r>
      <w:r w:rsidRPr="00204B09">
        <w:rPr>
          <w:i/>
          <w:iCs/>
        </w:rPr>
        <w:t xml:space="preserve">Amelanchier </w:t>
      </w:r>
      <w:proofErr w:type="spellStart"/>
      <w:r w:rsidRPr="00204B09">
        <w:rPr>
          <w:i/>
          <w:iCs/>
        </w:rPr>
        <w:t>laevis</w:t>
      </w:r>
      <w:proofErr w:type="spellEnd"/>
      <w:r w:rsidRPr="00204B09">
        <w:t xml:space="preserve">, and sprouts of </w:t>
      </w:r>
      <w:proofErr w:type="spellStart"/>
      <w:r w:rsidRPr="00204B09">
        <w:rPr>
          <w:i/>
          <w:iCs/>
        </w:rPr>
        <w:t>Castanea</w:t>
      </w:r>
      <w:proofErr w:type="spellEnd"/>
      <w:r w:rsidRPr="00204B09">
        <w:rPr>
          <w:i/>
          <w:iCs/>
        </w:rPr>
        <w:t xml:space="preserve"> dentata</w:t>
      </w:r>
      <w:r w:rsidRPr="00204B09">
        <w:t xml:space="preserve">. </w:t>
      </w:r>
      <w:r w:rsidRPr="00204B09">
        <w:rPr>
          <w:i/>
          <w:iCs/>
        </w:rPr>
        <w:t xml:space="preserve">Acer </w:t>
      </w:r>
      <w:proofErr w:type="spellStart"/>
      <w:r w:rsidRPr="00204B09">
        <w:rPr>
          <w:i/>
          <w:iCs/>
        </w:rPr>
        <w:t>pensylvanicum</w:t>
      </w:r>
      <w:proofErr w:type="spellEnd"/>
      <w:r w:rsidRPr="00204B09">
        <w:rPr>
          <w:i/>
          <w:iCs/>
        </w:rPr>
        <w:t xml:space="preserve"> </w:t>
      </w:r>
      <w:r w:rsidRPr="00204B09">
        <w:t xml:space="preserve">is consistently the most important small tree / shrub, attaining densities &gt;500 stems/ha in some stands (under the current fire-suppressed condition). Other shrubs that are less constant but sometimes important include </w:t>
      </w:r>
      <w:r w:rsidRPr="00204B09">
        <w:rPr>
          <w:i/>
          <w:iCs/>
        </w:rPr>
        <w:t xml:space="preserve">Hamamelis virginiana, Rhododendron maximum, Ilex </w:t>
      </w:r>
      <w:proofErr w:type="spellStart"/>
      <w:r w:rsidRPr="00204B09">
        <w:rPr>
          <w:i/>
          <w:iCs/>
        </w:rPr>
        <w:t>montana</w:t>
      </w:r>
      <w:proofErr w:type="spellEnd"/>
      <w:r w:rsidRPr="00204B09">
        <w:rPr>
          <w:i/>
          <w:iCs/>
        </w:rPr>
        <w:t xml:space="preserve">, Viburnum </w:t>
      </w:r>
      <w:proofErr w:type="spellStart"/>
      <w:r w:rsidRPr="00204B09">
        <w:rPr>
          <w:i/>
          <w:iCs/>
        </w:rPr>
        <w:t>acerifolium</w:t>
      </w:r>
      <w:proofErr w:type="spellEnd"/>
      <w:r w:rsidRPr="00204B09">
        <w:t xml:space="preserve">, and </w:t>
      </w:r>
      <w:r w:rsidRPr="00204B09">
        <w:rPr>
          <w:i/>
          <w:iCs/>
        </w:rPr>
        <w:t>Vaccinium pallidum</w:t>
      </w:r>
      <w:r w:rsidRPr="00204B09">
        <w:t xml:space="preserve">. The herb layer is often patchy to sparse, with </w:t>
      </w:r>
      <w:proofErr w:type="spellStart"/>
      <w:r w:rsidRPr="00204B09">
        <w:rPr>
          <w:i/>
          <w:iCs/>
        </w:rPr>
        <w:t>Medeola</w:t>
      </w:r>
      <w:proofErr w:type="spellEnd"/>
      <w:r w:rsidRPr="00204B09">
        <w:rPr>
          <w:i/>
          <w:iCs/>
        </w:rPr>
        <w:t xml:space="preserve"> virginiana, Galax </w:t>
      </w:r>
      <w:proofErr w:type="spellStart"/>
      <w:r w:rsidRPr="00204B09">
        <w:rPr>
          <w:i/>
          <w:iCs/>
        </w:rPr>
        <w:t>urceolata</w:t>
      </w:r>
      <w:proofErr w:type="spellEnd"/>
      <w:r w:rsidRPr="00204B09">
        <w:rPr>
          <w:i/>
          <w:iCs/>
        </w:rPr>
        <w:t xml:space="preserve">, Convallaria </w:t>
      </w:r>
      <w:proofErr w:type="spellStart"/>
      <w:r w:rsidRPr="00204B09">
        <w:rPr>
          <w:i/>
          <w:iCs/>
        </w:rPr>
        <w:t>majuscula</w:t>
      </w:r>
      <w:proofErr w:type="spellEnd"/>
      <w:r w:rsidRPr="00204B09">
        <w:rPr>
          <w:i/>
          <w:iCs/>
        </w:rPr>
        <w:t xml:space="preserve">, </w:t>
      </w:r>
      <w:proofErr w:type="spellStart"/>
      <w:r w:rsidRPr="00204B09">
        <w:rPr>
          <w:i/>
          <w:iCs/>
        </w:rPr>
        <w:t>Thelypteris</w:t>
      </w:r>
      <w:proofErr w:type="spellEnd"/>
      <w:r w:rsidRPr="00204B09">
        <w:rPr>
          <w:i/>
          <w:iCs/>
        </w:rPr>
        <w:t xml:space="preserve"> </w:t>
      </w:r>
      <w:proofErr w:type="spellStart"/>
      <w:r w:rsidRPr="00204B09">
        <w:rPr>
          <w:i/>
          <w:iCs/>
        </w:rPr>
        <w:t>noveboracensis</w:t>
      </w:r>
      <w:proofErr w:type="spellEnd"/>
      <w:r w:rsidRPr="00204B09">
        <w:t xml:space="preserve">, and </w:t>
      </w:r>
      <w:proofErr w:type="spellStart"/>
      <w:r w:rsidRPr="00204B09">
        <w:rPr>
          <w:i/>
          <w:iCs/>
        </w:rPr>
        <w:t>Dennstaedtia</w:t>
      </w:r>
      <w:proofErr w:type="spellEnd"/>
      <w:r w:rsidRPr="00204B09">
        <w:rPr>
          <w:i/>
          <w:iCs/>
        </w:rPr>
        <w:t xml:space="preserve"> </w:t>
      </w:r>
      <w:proofErr w:type="spellStart"/>
      <w:r w:rsidRPr="00204B09">
        <w:rPr>
          <w:i/>
          <w:iCs/>
        </w:rPr>
        <w:t>punctilobula</w:t>
      </w:r>
      <w:proofErr w:type="spellEnd"/>
      <w:r w:rsidRPr="00204B09">
        <w:rPr>
          <w:i/>
          <w:iCs/>
        </w:rPr>
        <w:t xml:space="preserve"> </w:t>
      </w:r>
      <w:r w:rsidRPr="00204B09">
        <w:t xml:space="preserve">occasionally attaining 5% cover in a plot. In the higher part of the elevational range, however, the latter two ferns may greatly dominate the herb layer and cover more substantial areas. Other relatively constant but low-cover herbs include </w:t>
      </w:r>
      <w:proofErr w:type="spellStart"/>
      <w:r w:rsidRPr="00204B09">
        <w:rPr>
          <w:i/>
          <w:iCs/>
        </w:rPr>
        <w:t>Dioscorea</w:t>
      </w:r>
      <w:proofErr w:type="spellEnd"/>
      <w:r w:rsidRPr="00204B09">
        <w:rPr>
          <w:i/>
          <w:iCs/>
        </w:rPr>
        <w:t xml:space="preserve"> </w:t>
      </w:r>
      <w:proofErr w:type="spellStart"/>
      <w:r w:rsidRPr="00204B09">
        <w:rPr>
          <w:i/>
          <w:iCs/>
        </w:rPr>
        <w:t>quaternata</w:t>
      </w:r>
      <w:proofErr w:type="spellEnd"/>
      <w:r w:rsidRPr="00204B09">
        <w:rPr>
          <w:i/>
          <w:iCs/>
        </w:rPr>
        <w:t xml:space="preserve">, </w:t>
      </w:r>
      <w:proofErr w:type="spellStart"/>
      <w:r w:rsidRPr="00204B09">
        <w:rPr>
          <w:i/>
          <w:iCs/>
        </w:rPr>
        <w:t>Eurybia</w:t>
      </w:r>
      <w:proofErr w:type="spellEnd"/>
      <w:r w:rsidRPr="00204B09">
        <w:rPr>
          <w:i/>
          <w:iCs/>
        </w:rPr>
        <w:t xml:space="preserve"> </w:t>
      </w:r>
      <w:proofErr w:type="spellStart"/>
      <w:r w:rsidRPr="00204B09">
        <w:rPr>
          <w:i/>
          <w:iCs/>
        </w:rPr>
        <w:t>divaricata</w:t>
      </w:r>
      <w:proofErr w:type="spellEnd"/>
      <w:r w:rsidRPr="00204B09">
        <w:rPr>
          <w:i/>
          <w:iCs/>
        </w:rPr>
        <w:t xml:space="preserve">, </w:t>
      </w:r>
      <w:proofErr w:type="spellStart"/>
      <w:r w:rsidRPr="00204B09">
        <w:rPr>
          <w:i/>
          <w:iCs/>
        </w:rPr>
        <w:t>Solidago</w:t>
      </w:r>
      <w:proofErr w:type="spellEnd"/>
      <w:r w:rsidRPr="00204B09">
        <w:rPr>
          <w:i/>
          <w:iCs/>
        </w:rPr>
        <w:t xml:space="preserve"> </w:t>
      </w:r>
      <w:proofErr w:type="spellStart"/>
      <w:r w:rsidRPr="00204B09">
        <w:rPr>
          <w:i/>
          <w:iCs/>
        </w:rPr>
        <w:t>curtisii</w:t>
      </w:r>
      <w:proofErr w:type="spellEnd"/>
      <w:r w:rsidRPr="00204B09">
        <w:rPr>
          <w:i/>
          <w:iCs/>
        </w:rPr>
        <w:t xml:space="preserve">, </w:t>
      </w:r>
      <w:proofErr w:type="spellStart"/>
      <w:r w:rsidRPr="00204B09">
        <w:rPr>
          <w:i/>
          <w:iCs/>
        </w:rPr>
        <w:t>Polygonatum</w:t>
      </w:r>
      <w:proofErr w:type="spellEnd"/>
      <w:r w:rsidRPr="00204B09">
        <w:rPr>
          <w:i/>
          <w:iCs/>
        </w:rPr>
        <w:t xml:space="preserve"> </w:t>
      </w:r>
      <w:proofErr w:type="spellStart"/>
      <w:r w:rsidRPr="00204B09">
        <w:rPr>
          <w:i/>
          <w:iCs/>
        </w:rPr>
        <w:t>biflorum</w:t>
      </w:r>
      <w:proofErr w:type="spellEnd"/>
      <w:r w:rsidRPr="00204B09">
        <w:rPr>
          <w:i/>
          <w:iCs/>
        </w:rPr>
        <w:t xml:space="preserve">, </w:t>
      </w:r>
      <w:proofErr w:type="spellStart"/>
      <w:r w:rsidRPr="00204B09">
        <w:rPr>
          <w:i/>
          <w:iCs/>
        </w:rPr>
        <w:t>Polystichum</w:t>
      </w:r>
      <w:proofErr w:type="spellEnd"/>
      <w:r w:rsidRPr="00204B09">
        <w:rPr>
          <w:i/>
          <w:iCs/>
        </w:rPr>
        <w:t xml:space="preserve"> </w:t>
      </w:r>
      <w:proofErr w:type="spellStart"/>
      <w:r w:rsidRPr="00204B09">
        <w:rPr>
          <w:i/>
          <w:iCs/>
        </w:rPr>
        <w:t>acrostichoides</w:t>
      </w:r>
      <w:proofErr w:type="spellEnd"/>
      <w:r w:rsidRPr="00204B09">
        <w:rPr>
          <w:i/>
          <w:iCs/>
        </w:rPr>
        <w:t xml:space="preserve">, </w:t>
      </w:r>
      <w:proofErr w:type="spellStart"/>
      <w:r w:rsidRPr="00204B09">
        <w:rPr>
          <w:i/>
          <w:iCs/>
        </w:rPr>
        <w:t>Conopholis</w:t>
      </w:r>
      <w:proofErr w:type="spellEnd"/>
      <w:r w:rsidRPr="00204B09">
        <w:rPr>
          <w:i/>
          <w:iCs/>
        </w:rPr>
        <w:t xml:space="preserve"> </w:t>
      </w:r>
      <w:proofErr w:type="spellStart"/>
      <w:r w:rsidRPr="00204B09">
        <w:rPr>
          <w:i/>
          <w:iCs/>
        </w:rPr>
        <w:t>americana</w:t>
      </w:r>
      <w:proofErr w:type="spellEnd"/>
      <w:r w:rsidRPr="00204B09">
        <w:rPr>
          <w:i/>
          <w:iCs/>
        </w:rPr>
        <w:t xml:space="preserve">, </w:t>
      </w:r>
      <w:proofErr w:type="spellStart"/>
      <w:r w:rsidRPr="00204B09">
        <w:rPr>
          <w:i/>
          <w:iCs/>
        </w:rPr>
        <w:t>Clintonia</w:t>
      </w:r>
      <w:proofErr w:type="spellEnd"/>
      <w:r w:rsidRPr="00204B09">
        <w:rPr>
          <w:i/>
          <w:iCs/>
        </w:rPr>
        <w:t xml:space="preserve"> </w:t>
      </w:r>
      <w:proofErr w:type="spellStart"/>
      <w:r w:rsidRPr="00204B09">
        <w:rPr>
          <w:i/>
          <w:iCs/>
        </w:rPr>
        <w:t>umbellulata</w:t>
      </w:r>
      <w:proofErr w:type="spellEnd"/>
      <w:r w:rsidRPr="00204B09">
        <w:rPr>
          <w:i/>
          <w:iCs/>
        </w:rPr>
        <w:t xml:space="preserve">, Viola </w:t>
      </w:r>
      <w:proofErr w:type="spellStart"/>
      <w:r w:rsidRPr="00204B09">
        <w:rPr>
          <w:i/>
          <w:iCs/>
        </w:rPr>
        <w:t>hastata</w:t>
      </w:r>
      <w:proofErr w:type="spellEnd"/>
      <w:r w:rsidRPr="00204B09">
        <w:rPr>
          <w:i/>
          <w:iCs/>
        </w:rPr>
        <w:t xml:space="preserve">, </w:t>
      </w:r>
      <w:proofErr w:type="spellStart"/>
      <w:r w:rsidRPr="00204B09">
        <w:rPr>
          <w:i/>
          <w:iCs/>
        </w:rPr>
        <w:t>Uvularia</w:t>
      </w:r>
      <w:proofErr w:type="spellEnd"/>
      <w:r w:rsidRPr="00204B09">
        <w:rPr>
          <w:i/>
          <w:iCs/>
        </w:rPr>
        <w:t xml:space="preserve"> </w:t>
      </w:r>
      <w:proofErr w:type="spellStart"/>
      <w:r w:rsidRPr="00204B09">
        <w:rPr>
          <w:i/>
          <w:iCs/>
        </w:rPr>
        <w:t>puberula</w:t>
      </w:r>
      <w:proofErr w:type="spellEnd"/>
      <w:r w:rsidRPr="00204B09">
        <w:rPr>
          <w:i/>
          <w:iCs/>
        </w:rPr>
        <w:t xml:space="preserve">, </w:t>
      </w:r>
      <w:proofErr w:type="spellStart"/>
      <w:r w:rsidRPr="00204B09">
        <w:rPr>
          <w:i/>
          <w:iCs/>
        </w:rPr>
        <w:t>Chamaelirium</w:t>
      </w:r>
      <w:proofErr w:type="spellEnd"/>
      <w:r w:rsidRPr="00204B09">
        <w:rPr>
          <w:i/>
          <w:iCs/>
        </w:rPr>
        <w:t xml:space="preserve"> luteum, </w:t>
      </w:r>
      <w:proofErr w:type="spellStart"/>
      <w:r w:rsidRPr="00204B09">
        <w:rPr>
          <w:i/>
          <w:iCs/>
        </w:rPr>
        <w:t>Zizia</w:t>
      </w:r>
      <w:proofErr w:type="spellEnd"/>
      <w:r w:rsidRPr="00204B09">
        <w:rPr>
          <w:i/>
          <w:iCs/>
        </w:rPr>
        <w:t xml:space="preserve"> trifoliata</w:t>
      </w:r>
      <w:r w:rsidRPr="00204B09">
        <w:t xml:space="preserve">, and </w:t>
      </w:r>
      <w:proofErr w:type="spellStart"/>
      <w:r w:rsidRPr="00204B09">
        <w:rPr>
          <w:i/>
          <w:iCs/>
        </w:rPr>
        <w:t>Carex</w:t>
      </w:r>
      <w:proofErr w:type="spellEnd"/>
      <w:r w:rsidRPr="00204B09">
        <w:rPr>
          <w:i/>
          <w:iCs/>
        </w:rPr>
        <w:t xml:space="preserve"> </w:t>
      </w:r>
      <w:proofErr w:type="spellStart"/>
      <w:r w:rsidRPr="00204B09">
        <w:rPr>
          <w:i/>
          <w:iCs/>
        </w:rPr>
        <w:t>appalachica</w:t>
      </w:r>
      <w:proofErr w:type="spellEnd"/>
      <w:r w:rsidRPr="00204B09">
        <w:rPr>
          <w:i/>
          <w:iCs/>
        </w:rPr>
        <w:t xml:space="preserve"> (</w:t>
      </w:r>
      <w:r w:rsidRPr="00204B09">
        <w:rPr>
          <w:iCs/>
        </w:rPr>
        <w:t>Fleming 2010)</w:t>
      </w:r>
      <w:r w:rsidRPr="00204B09">
        <w:t xml:space="preserve">. </w:t>
      </w:r>
    </w:p>
    <w:p w:rsidRPr="00204B09" w:rsidR="00204B09" w:rsidP="00204B09" w:rsidRDefault="00204B09" w14:paraId="2B410D98" w14:textId="77777777"/>
    <w:p w:rsidRPr="00204B09" w:rsidR="00204B09" w:rsidP="00204B09" w:rsidRDefault="00204B09" w14:paraId="79B33963" w14:textId="77777777">
      <w:r w:rsidRPr="00204B09">
        <w:t xml:space="preserve">This system concept also includes many successional communities that have been impacted by logging or agriculture, such as types dominated by </w:t>
      </w:r>
      <w:r w:rsidRPr="00204B09">
        <w:rPr>
          <w:i/>
        </w:rPr>
        <w:t xml:space="preserve">Liriodendron </w:t>
      </w:r>
      <w:proofErr w:type="spellStart"/>
      <w:r w:rsidRPr="00204B09">
        <w:rPr>
          <w:i/>
        </w:rPr>
        <w:t>tulipifera</w:t>
      </w:r>
      <w:proofErr w:type="spellEnd"/>
      <w:r w:rsidRPr="00204B09">
        <w:t xml:space="preserve">, </w:t>
      </w:r>
      <w:r w:rsidRPr="00204B09">
        <w:rPr>
          <w:i/>
        </w:rPr>
        <w:t xml:space="preserve">Pinus </w:t>
      </w:r>
      <w:r w:rsidRPr="00204B09">
        <w:t xml:space="preserve">spp., and </w:t>
      </w:r>
      <w:proofErr w:type="spellStart"/>
      <w:r w:rsidRPr="00204B09">
        <w:rPr>
          <w:i/>
        </w:rPr>
        <w:t>Robinia</w:t>
      </w:r>
      <w:proofErr w:type="spellEnd"/>
      <w:r w:rsidRPr="00204B09">
        <w:rPr>
          <w:i/>
        </w:rPr>
        <w:t xml:space="preserve"> </w:t>
      </w:r>
      <w:proofErr w:type="spellStart"/>
      <w:r w:rsidRPr="00204B09">
        <w:rPr>
          <w:i/>
        </w:rPr>
        <w:t>pseudoacacia</w:t>
      </w:r>
      <w:proofErr w:type="spellEnd"/>
      <w:r w:rsidRPr="00204B09">
        <w:rPr>
          <w:i/>
        </w:rPr>
        <w:t xml:space="preserve">. </w:t>
      </w:r>
      <w:r w:rsidRPr="00204B09">
        <w:t>Bedrock may be of any type. Soils are usually deep residual soils, but are often rocky. Some shallow soils, colluvium, and other soils may be present locally within the group, but shallow soils tend to produce environments that are more extreme and have a larger component of various pine species (LANDFIRE 2009).</w:t>
      </w:r>
    </w:p>
    <w:p w:rsidR="00204B09" w:rsidP="002E4598" w:rsidRDefault="00204B09" w14:paraId="3C5C3030" w14:textId="1263DFC0"/>
    <w:p w:rsidR="00482B4E" w:rsidP="002E4598" w:rsidRDefault="00482B4E" w14:paraId="1C8B8991" w14:textId="669B4AB1">
      <w:r>
        <w:t>For those rocky/talus based portions of this BpS the species are similar but are more stunted due to the thin, nutrient poor, soils and exposed topographic position.</w:t>
      </w:r>
    </w:p>
    <w:p w:rsidR="00482B4E" w:rsidP="002E4598" w:rsidRDefault="00482B4E" w14:paraId="6E8D4FD9" w14:textId="77777777"/>
    <w:p w:rsidR="002E4598" w:rsidP="002E4598" w:rsidRDefault="002E4598" w14:paraId="6A266AA8" w14:textId="465E08DE">
      <w:r>
        <w:t>NatureServe (</w:t>
      </w:r>
      <w:r w:rsidR="003E2918">
        <w:t>2009</w:t>
      </w:r>
      <w:r>
        <w:t xml:space="preserve">) also notes that the understory is usually dominated by ericaceous shrubs, but some communities are either dominated by graminoid species or ferns. Only rarely are the communities dominated by other herbs. </w:t>
      </w:r>
      <w:r w:rsidRPr="009956EE">
        <w:rPr>
          <w:i/>
        </w:rPr>
        <w:t xml:space="preserve">Ilex </w:t>
      </w:r>
      <w:proofErr w:type="spellStart"/>
      <w:r w:rsidRPr="009956EE">
        <w:rPr>
          <w:i/>
        </w:rPr>
        <w:t>montana</w:t>
      </w:r>
      <w:proofErr w:type="spellEnd"/>
      <w:r>
        <w:t xml:space="preserve"> and </w:t>
      </w:r>
      <w:r w:rsidRPr="009956EE">
        <w:rPr>
          <w:i/>
        </w:rPr>
        <w:t xml:space="preserve">Rhododendron </w:t>
      </w:r>
      <w:proofErr w:type="spellStart"/>
      <w:r w:rsidRPr="009956EE">
        <w:rPr>
          <w:i/>
        </w:rPr>
        <w:t>prinophyllum</w:t>
      </w:r>
      <w:proofErr w:type="spellEnd"/>
      <w:r>
        <w:t xml:space="preserve"> are characteristic shrubs. </w:t>
      </w:r>
      <w:proofErr w:type="spellStart"/>
      <w:r w:rsidRPr="009956EE">
        <w:rPr>
          <w:i/>
        </w:rPr>
        <w:t>Castanea</w:t>
      </w:r>
      <w:proofErr w:type="spellEnd"/>
      <w:r w:rsidRPr="009956EE">
        <w:rPr>
          <w:i/>
        </w:rPr>
        <w:t xml:space="preserve"> dentata</w:t>
      </w:r>
      <w:r>
        <w:t xml:space="preserve"> sprouts are also common today, but the importance of chestnut in these forests has been dramatically altered by chestnut blight.</w:t>
      </w:r>
    </w:p>
    <w:p w:rsidR="002E4598" w:rsidP="002E4598" w:rsidRDefault="002E4598" w14:paraId="5ED69827"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red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prinus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Chestnut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BELE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lenta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Sweet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CADE12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Castanea 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chestnut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pensylvanicum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Striped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TIAM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Tilia americana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basswood</w:t>
            </w:r>
          </w:p>
        </w:tc>
      </w:tr>
    </w:tbl>
    <w:p>
      <w:r>
        <w:rPr>
          <w:sz w:val="16"/>
        </w:rPr>
        <w:t>Species names are from the NRCS PLANTS database. Check species codes at http://plants.usda.gov.</w:t>
      </w:r>
    </w:p>
    <w:p w:rsidR="002E4598" w:rsidP="002E4598" w:rsidRDefault="002E4598" w14:paraId="065825F2" w14:textId="77777777">
      <w:pPr>
        <w:pStyle w:val="InfoPara"/>
      </w:pPr>
      <w:r>
        <w:t>Disturbance Description</w:t>
      </w:r>
    </w:p>
    <w:p w:rsidRPr="0022453C" w:rsidR="0022453C" w:rsidP="0022453C" w:rsidRDefault="0022453C" w14:paraId="7ECB1763" w14:textId="77777777">
      <w:r w:rsidRPr="0022453C">
        <w:t xml:space="preserve">The frequency of </w:t>
      </w:r>
      <w:proofErr w:type="spellStart"/>
      <w:r w:rsidRPr="0022453C">
        <w:rPr>
          <w:i/>
          <w:iCs/>
        </w:rPr>
        <w:t>Castanea</w:t>
      </w:r>
      <w:proofErr w:type="spellEnd"/>
      <w:r w:rsidRPr="0022453C">
        <w:rPr>
          <w:i/>
          <w:iCs/>
        </w:rPr>
        <w:t xml:space="preserve"> dentata </w:t>
      </w:r>
      <w:r w:rsidRPr="0022453C">
        <w:t xml:space="preserve">sprouts in this community type suggests that it was formerly an important tree in the overstory mix. Extensive logging during the late 19th and early 20th centuries, along with removal of </w:t>
      </w:r>
      <w:proofErr w:type="spellStart"/>
      <w:r w:rsidRPr="0022453C">
        <w:rPr>
          <w:i/>
          <w:iCs/>
        </w:rPr>
        <w:t>Castanea</w:t>
      </w:r>
      <w:proofErr w:type="spellEnd"/>
      <w:r w:rsidRPr="0022453C">
        <w:rPr>
          <w:i/>
          <w:iCs/>
        </w:rPr>
        <w:t xml:space="preserve"> </w:t>
      </w:r>
      <w:r w:rsidRPr="0022453C">
        <w:t xml:space="preserve">by chestnut blight, no doubt favored the oaks in regenerated stands. Many mature, contemporary stands of this vegetation type are now exhibiting classic symptoms of oak decline, with very poor recruitment of the dominant oaks, along with abundant invasion of stand understories by shade-tolerant mesophytic trees. The latter vary from site to site but include </w:t>
      </w:r>
      <w:r w:rsidRPr="0022453C">
        <w:rPr>
          <w:i/>
          <w:iCs/>
        </w:rPr>
        <w:t xml:space="preserve">Acer rubrum, Fagus </w:t>
      </w:r>
      <w:proofErr w:type="spellStart"/>
      <w:r w:rsidRPr="0022453C">
        <w:rPr>
          <w:i/>
          <w:iCs/>
        </w:rPr>
        <w:t>grandifolia</w:t>
      </w:r>
      <w:proofErr w:type="spellEnd"/>
      <w:r w:rsidRPr="0022453C">
        <w:rPr>
          <w:i/>
          <w:iCs/>
        </w:rPr>
        <w:t xml:space="preserve">, Tsuga canadensis, Pinus </w:t>
      </w:r>
      <w:proofErr w:type="spellStart"/>
      <w:r w:rsidRPr="0022453C">
        <w:rPr>
          <w:i/>
          <w:iCs/>
        </w:rPr>
        <w:t>strobus</w:t>
      </w:r>
      <w:proofErr w:type="spellEnd"/>
      <w:r w:rsidRPr="0022453C">
        <w:t xml:space="preserve">, and rarely, </w:t>
      </w:r>
      <w:r w:rsidRPr="0022453C">
        <w:rPr>
          <w:i/>
          <w:iCs/>
        </w:rPr>
        <w:t>Acer saccharum var. saccharum</w:t>
      </w:r>
      <w:r w:rsidRPr="0022453C">
        <w:t xml:space="preserve">. Exclusion of low-intensity fires and logging disturbances have contributed to these changes, which will likely continue barring the re-introduction of fire. A recently burned stand on Clinch Mountain in southwest Virginia exhibited atypically high cover by herbaceous species, suggesting that fires also benefit herbs by burning off litter/humus and increasing illumination though the elimination of shrubs (Fleming 2010). </w:t>
      </w:r>
    </w:p>
    <w:p w:rsidR="0022453C" w:rsidP="0022453C" w:rsidRDefault="0022453C" w14:paraId="504D3630" w14:textId="27CF55D4"/>
    <w:p w:rsidR="00202434" w:rsidP="00202434" w:rsidRDefault="00202434" w14:paraId="5476935D" w14:textId="77777777">
      <w:r>
        <w:t xml:space="preserve">This system is impacted by disturbances at different scales and in different seral states (estimated historic frequencies for the various modeled disturbances are included in this description below). In the later, more persistent portions of the life cycle, small canopy gaps may be created across the landscape by the death of individual (or small numbers of) trees which topple. However, weather related events (ice, wind, etc.) could have created gaps in the mature canopy that range from individual tree size to larger areas depending on the specific incident. Fire also occurred, mostly at low and moderate intensities, and could create much larger openings or more open forest canopies when they occur in any seral stage. </w:t>
      </w:r>
    </w:p>
    <w:p w:rsidRPr="0022453C" w:rsidR="00202434" w:rsidP="0022453C" w:rsidRDefault="00202434" w14:paraId="581C65B4" w14:textId="77777777"/>
    <w:p w:rsidRPr="0022453C" w:rsidR="0022453C" w:rsidP="0022453C" w:rsidRDefault="0022453C" w14:paraId="3D24A7C7" w14:textId="455BF6E6">
      <w:r w:rsidRPr="0022453C">
        <w:t xml:space="preserve">These forests are naturally uneven-aged climax forests, with reproduction occurring in canopy gaps. The open slopes are exposed to a variety of natural disturbances such as fires, winds, and ice storms. Fires were probably of low to </w:t>
      </w:r>
      <w:r w:rsidR="005E77A5">
        <w:t>m</w:t>
      </w:r>
      <w:r w:rsidRPr="0022453C">
        <w:t>oderate intensity and confined to the surface.  All these forests are in a st</w:t>
      </w:r>
      <w:bookmarkStart w:name="_GoBack" w:id="0"/>
      <w:bookmarkEnd w:id="0"/>
      <w:r w:rsidRPr="0022453C">
        <w:t xml:space="preserve">ate of transition following the loss of chestnut as a canopy dominant. In most stands it appears that chestnut has been replaced initially by existing canopy and understory species. Species that have responded favorably (to this disturbance), such as </w:t>
      </w:r>
      <w:r w:rsidRPr="0022453C">
        <w:rPr>
          <w:i/>
        </w:rPr>
        <w:t xml:space="preserve">Liriodendron </w:t>
      </w:r>
      <w:proofErr w:type="spellStart"/>
      <w:r w:rsidRPr="0022453C">
        <w:rPr>
          <w:i/>
        </w:rPr>
        <w:t>tulipifera</w:t>
      </w:r>
      <w:proofErr w:type="spellEnd"/>
      <w:r w:rsidRPr="0022453C">
        <w:t xml:space="preserve">, </w:t>
      </w:r>
      <w:r w:rsidRPr="0022453C">
        <w:rPr>
          <w:i/>
        </w:rPr>
        <w:t>Acer rubrum</w:t>
      </w:r>
      <w:r w:rsidRPr="0022453C">
        <w:t xml:space="preserve">, </w:t>
      </w:r>
      <w:proofErr w:type="spellStart"/>
      <w:r w:rsidRPr="0022453C">
        <w:rPr>
          <w:i/>
        </w:rPr>
        <w:t>Robinia</w:t>
      </w:r>
      <w:proofErr w:type="spellEnd"/>
      <w:r w:rsidRPr="0022453C">
        <w:rPr>
          <w:i/>
        </w:rPr>
        <w:t xml:space="preserve"> </w:t>
      </w:r>
      <w:proofErr w:type="spellStart"/>
      <w:r w:rsidRPr="0022453C">
        <w:rPr>
          <w:i/>
        </w:rPr>
        <w:t>pseudoacacia</w:t>
      </w:r>
      <w:proofErr w:type="spellEnd"/>
      <w:r w:rsidRPr="0022453C">
        <w:t xml:space="preserve">, and </w:t>
      </w:r>
      <w:r w:rsidRPr="0022453C">
        <w:rPr>
          <w:i/>
        </w:rPr>
        <w:t>Pinus</w:t>
      </w:r>
      <w:r w:rsidRPr="0022453C">
        <w:t xml:space="preserve"> spp. have increased (Schafale and Weakley 1990).</w:t>
      </w:r>
    </w:p>
    <w:p w:rsidRPr="0022453C" w:rsidR="0022453C" w:rsidP="0022453C" w:rsidRDefault="0022453C" w14:paraId="42455D0D" w14:textId="77777777"/>
    <w:p w:rsidRPr="0022453C" w:rsidR="0022453C" w:rsidP="0022453C" w:rsidRDefault="0022453C" w14:paraId="7A0F9ACE" w14:textId="08369712">
      <w:r w:rsidRPr="0022453C">
        <w:t xml:space="preserve">Fire Regime Group I.  Fire occurred </w:t>
      </w:r>
      <w:proofErr w:type="gramStart"/>
      <w:r w:rsidRPr="0022453C">
        <w:t>fairly frequently</w:t>
      </w:r>
      <w:proofErr w:type="gramEnd"/>
      <w:r w:rsidRPr="0022453C">
        <w:t xml:space="preserve"> in pre-European settlement times.  Pre-settlement forests studies suggest fire return intervals of 7-26yrs for drier oak sites (Schuler and McClain 2003) or similar sub-mesic oak sites in the northern portion of this BpS. These observations are consistent with previous research in the oak forests of Ohio, Maryland, and Missouri. Fires were usually low-intensity surface fires, with an occasional more intense fire that replaced patches of the overstory. The dominant species (oak and historically chestnut) are </w:t>
      </w:r>
      <w:proofErr w:type="gramStart"/>
      <w:r w:rsidRPr="0022453C">
        <w:t>fairly fire-tolerant</w:t>
      </w:r>
      <w:proofErr w:type="gramEnd"/>
      <w:r w:rsidRPr="0022453C">
        <w:t>, making most fires non-catastrophic. If fires occurred during the spring “green up” under very dry to drought conditions</w:t>
      </w:r>
      <w:r w:rsidR="00C839FF">
        <w:t>,</w:t>
      </w:r>
      <w:r w:rsidRPr="0022453C">
        <w:t xml:space="preserve"> patches of overstory could be killed by basal injury depending on aspect and fire behavior (LANDFIRE 2009).</w:t>
      </w:r>
    </w:p>
    <w:p w:rsidR="0022453C" w:rsidP="002E4598" w:rsidRDefault="0022453C" w14:paraId="2CF6453E" w14:textId="77777777"/>
    <w:p w:rsidR="002E4598" w:rsidP="002E4598" w:rsidRDefault="002E4598" w14:paraId="1099551B" w14:textId="1C620626">
      <w:r>
        <w:t>Stand-replacing rock slides occur periodically due to the high amount of surface rock and severe slopes</w:t>
      </w:r>
      <w:r w:rsidR="00F451B0">
        <w:t xml:space="preserve"> for some portions of this BpS</w:t>
      </w:r>
      <w:r>
        <w:t>. At these high elevations, ice storms occur frequently and pose the greatest risk to old, craggy trees. Surface burning is restricted due to the excessive surface rock and discontinuous fuels/litter. Due to prevailing open conditions, trees are relatively wind firm.</w:t>
      </w:r>
      <w:r w:rsidR="00F451B0">
        <w:t xml:space="preserve"> </w:t>
      </w:r>
      <w:r>
        <w:t>NatureServe (</w:t>
      </w:r>
      <w:r w:rsidR="00881728">
        <w:t>2009</w:t>
      </w:r>
      <w:r>
        <w:t>) notes that the communities of this system inhabit some of the most inhospitable parts of the Appalachians. Their occurrence on exposed high ridges means they are subject to frequent ice and wind storms in the summer and high winds throughout the year. This probably explains the forest</w:t>
      </w:r>
      <w:r w:rsidR="00C839FF">
        <w:t>'</w:t>
      </w:r>
      <w:r>
        <w:t>s stunted appearance. In addition, lightning-caused fires may create ground fires that change the understory composition and inhibit some ericaceous shrub species in some areas.</w:t>
      </w:r>
      <w:r w:rsidR="002614E8">
        <w:t xml:space="preserve"> </w:t>
      </w:r>
      <w:r>
        <w:t xml:space="preserve">Despite the high elevation, chestnut had been a </w:t>
      </w:r>
      <w:proofErr w:type="gramStart"/>
      <w:r>
        <w:t>fairly substantial</w:t>
      </w:r>
      <w:proofErr w:type="gramEnd"/>
      <w:r>
        <w:t xml:space="preserve"> component of this system and can still be seen as rotting stumps in the forest.</w:t>
      </w:r>
    </w:p>
    <w:p w:rsidR="002614E8" w:rsidP="002E4598" w:rsidRDefault="002614E8" w14:paraId="1B59141D" w14:textId="72B0B07A"/>
    <w:p w:rsidR="009C184A" w:rsidP="002E4598" w:rsidRDefault="009C184A" w14:paraId="7F6F37B2" w14:textId="77777777"/>
    <w:p w:rsidR="002E4598" w:rsidP="002E4598" w:rsidRDefault="002E4598" w14:paraId="2E4BB2BE"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147</w:t>
            </w:r>
          </w:p>
        </w:tc>
        <w:tc>
          <w:p>
            <w:pPr>
              <w:jc w:val="center"/>
            </w:pPr>
            <w:r>
              <w:t>14</w:t>
            </w:r>
          </w:p>
        </w:tc>
        <w:tc>
          <w:p>
            <w:pPr>
              <w:jc w:val="center"/>
            </w:pPr>
            <w:r>
              <w:t/>
            </w:r>
          </w:p>
        </w:tc>
        <w:tc>
          <w:p>
            <w:pPr>
              <w:jc w:val="center"/>
            </w:pPr>
            <w:r>
              <w:t/>
            </w:r>
          </w:p>
        </w:tc>
      </w:tr>
      <w:tr>
        <w:tc>
          <w:p>
            <w:pPr>
              <w:jc w:val="center"/>
            </w:pPr>
            <w:r>
              <w:t>Moderate (Mixed)</w:t>
            </w:r>
          </w:p>
        </w:tc>
        <w:tc>
          <w:p>
            <w:pPr>
              <w:jc w:val="center"/>
            </w:pPr>
            <w:r>
              <w:t>95</w:t>
            </w:r>
          </w:p>
        </w:tc>
        <w:tc>
          <w:p>
            <w:pPr>
              <w:jc w:val="center"/>
            </w:pPr>
            <w:r>
              <w:t>22</w:t>
            </w:r>
          </w:p>
        </w:tc>
        <w:tc>
          <w:p>
            <w:pPr>
              <w:jc w:val="center"/>
            </w:pPr>
            <w:r>
              <w:t/>
            </w:r>
          </w:p>
        </w:tc>
        <w:tc>
          <w:p>
            <w:pPr>
              <w:jc w:val="center"/>
            </w:pPr>
            <w:r>
              <w:t/>
            </w:r>
          </w:p>
        </w:tc>
      </w:tr>
      <w:tr>
        <w:tc>
          <w:p>
            <w:pPr>
              <w:jc w:val="center"/>
            </w:pPr>
            <w:r>
              <w:t>Low (Surface)</w:t>
            </w:r>
          </w:p>
        </w:tc>
        <w:tc>
          <w:p>
            <w:pPr>
              <w:jc w:val="center"/>
            </w:pPr>
            <w:r>
              <w:t>33</w:t>
            </w:r>
          </w:p>
        </w:tc>
        <w:tc>
          <w:p>
            <w:pPr>
              <w:jc w:val="center"/>
            </w:pPr>
            <w:r>
              <w:t>64</w:t>
            </w:r>
          </w:p>
        </w:tc>
        <w:tc>
          <w:p>
            <w:pPr>
              <w:jc w:val="center"/>
            </w:pPr>
            <w:r>
              <w:t/>
            </w:r>
          </w:p>
        </w:tc>
        <w:tc>
          <w:p>
            <w:pPr>
              <w:jc w:val="center"/>
            </w:pPr>
            <w:r>
              <w:t/>
            </w:r>
          </w:p>
        </w:tc>
      </w:tr>
      <w:tr>
        <w:tc>
          <w:p>
            <w:pPr>
              <w:jc w:val="center"/>
            </w:pPr>
            <w:r>
              <w:t>All Fires</w:t>
            </w:r>
          </w:p>
        </w:tc>
        <w:tc>
          <w:p>
            <w:pPr>
              <w:jc w:val="center"/>
            </w:pPr>
            <w:r>
              <w:t>21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E4598" w:rsidP="002E4598" w:rsidRDefault="002E4598" w14:paraId="502F648B" w14:textId="77777777">
      <w:pPr>
        <w:pStyle w:val="InfoPara"/>
      </w:pPr>
      <w:r>
        <w:t>Scale Description</w:t>
      </w:r>
    </w:p>
    <w:p w:rsidR="002E4598" w:rsidP="002E4598" w:rsidRDefault="00117D7F" w14:paraId="380ED960" w14:textId="7792A257">
      <w:r>
        <w:t xml:space="preserve">The higher rocky portions of this BpS </w:t>
      </w:r>
      <w:r w:rsidR="002E4598">
        <w:t>can range from small rock slides (one acre) to larger rock dominated surfaces along mountain slides (100s of acres).</w:t>
      </w:r>
      <w:r w:rsidR="00D24527">
        <w:t xml:space="preserve"> </w:t>
      </w:r>
      <w:r w:rsidR="002E4598">
        <w:t>NatureServe (2007</w:t>
      </w:r>
      <w:r w:rsidR="00C839FF">
        <w:t>)</w:t>
      </w:r>
      <w:r w:rsidR="002E4598">
        <w:t xml:space="preserve"> notes this BpS is usually smaller than 10ac but can be larger if the slope is broadly convex on the upper exposed slopes.</w:t>
      </w:r>
    </w:p>
    <w:p w:rsidR="00117D7F" w:rsidP="002E4598" w:rsidRDefault="00117D7F" w14:paraId="27A5F582" w14:textId="24C834CD"/>
    <w:p w:rsidRPr="00117D7F" w:rsidR="00117D7F" w:rsidP="00117D7F" w:rsidRDefault="00117D7F" w14:paraId="683A05C4" w14:textId="207A7B23">
      <w:r>
        <w:t xml:space="preserve">The greater portion of this BpS </w:t>
      </w:r>
      <w:r w:rsidRPr="00117D7F">
        <w:t>is a matrix oak-dominated forest over large parts of its geographic range, covering millions of acres at mid to high elevations within the Southern and Central Appalachians, and may extend into the Northern Appalachians. It represents 30% of ecological zones in the Southern Appalachian Landscape, and nearly 25% of ecological zones in the north-zone of the Cherokee National Forest. This type represents sites that are the most productive for oaks except for northern red oak in rich coves (LANDFIRE 2009, Simon et. al. 2005, Simon 2011).</w:t>
      </w:r>
    </w:p>
    <w:p w:rsidRPr="00117D7F" w:rsidR="00117D7F" w:rsidP="00117D7F" w:rsidRDefault="00117D7F" w14:paraId="14FC17E8" w14:textId="77777777"/>
    <w:p w:rsidRPr="00117D7F" w:rsidR="00117D7F" w:rsidP="00117D7F" w:rsidRDefault="00C839FF" w14:paraId="262DE1BF" w14:textId="5156A593">
      <w:r>
        <w:t>B</w:t>
      </w:r>
      <w:r w:rsidRPr="00117D7F" w:rsidR="00117D7F">
        <w:t>ecause of its wide range in elevation and extent across the landscape,</w:t>
      </w:r>
      <w:r w:rsidRPr="00C839FF">
        <w:t xml:space="preserve"> </w:t>
      </w:r>
      <w:r>
        <w:t>this matrix type</w:t>
      </w:r>
      <w:r w:rsidRPr="00117D7F" w:rsidR="00117D7F">
        <w:t xml:space="preserve"> can be adjacent to </w:t>
      </w:r>
      <w:r>
        <w:t>almost</w:t>
      </w:r>
      <w:r w:rsidRPr="00117D7F" w:rsidR="00117D7F">
        <w:t xml:space="preserve"> all Ecological Systems in the Appalachians. From a perspective of proximity to fire</w:t>
      </w:r>
      <w:r>
        <w:t>-</w:t>
      </w:r>
      <w:r w:rsidRPr="00117D7F" w:rsidR="00117D7F">
        <w:t xml:space="preserve">prone types, its </w:t>
      </w:r>
      <w:r w:rsidRPr="009956EE" w:rsidR="00117D7F">
        <w:rPr>
          <w:u w:val="single"/>
        </w:rPr>
        <w:t>mean</w:t>
      </w:r>
      <w:r w:rsidRPr="00C839FF" w:rsidR="00117D7F">
        <w:t xml:space="preserve"> </w:t>
      </w:r>
      <w:r w:rsidRPr="00117D7F" w:rsidR="00117D7F">
        <w:t>distance is less than ½ mile from Southern Appalachian Montane Pine Forest and Woodland</w:t>
      </w:r>
      <w:r>
        <w:t>,</w:t>
      </w:r>
      <w:r w:rsidRPr="00117D7F" w:rsidR="00117D7F">
        <w:t xml:space="preserve"> but greater than 3</w:t>
      </w:r>
      <w:r>
        <w:t>mi</w:t>
      </w:r>
      <w:r w:rsidRPr="00117D7F" w:rsidR="00117D7F">
        <w:t xml:space="preserve"> from more mesic to wet zones such as Central and Southern Appalachian Spruce-Fir Forest and Appalachian (Hemlock)-Northern Hardwood types. At the lower end of its range</w:t>
      </w:r>
      <w:r>
        <w:t>,</w:t>
      </w:r>
      <w:r w:rsidRPr="00117D7F" w:rsidR="00117D7F">
        <w:t xml:space="preserve"> it can occur in mesic to sub-mesic drainages adjacent to Southern Appalachian Low-Elevation Pine (Simon 2011).</w:t>
      </w:r>
    </w:p>
    <w:p w:rsidR="002E4598" w:rsidP="002E4598" w:rsidRDefault="002E4598" w14:paraId="264ABD85" w14:textId="66E99E5C">
      <w:pPr>
        <w:pStyle w:val="InfoPara"/>
      </w:pPr>
      <w:r>
        <w:t>Adjacency or Identification Concerns</w:t>
      </w:r>
    </w:p>
    <w:p w:rsidR="002E4598" w:rsidP="002E4598" w:rsidRDefault="002E4598" w14:paraId="205BB401" w14:textId="5C531B0F">
      <w:r>
        <w:t>The system according to NatureServe (2007) generally occurs as a transition between Southern Appalachian Oak Forest (CES202.886 -- BpS 1315) and the more mesic Southern Appalachian Northern Hardwood Forest (CES202.029 -- BpS 1309) that occurs on less-exposed ridgetops and protected upper slopes. Below 915-1220m (3000-4000ft), this BpS (Central and Southern Appalachian Montane Oak Forest)</w:t>
      </w:r>
      <w:r w:rsidR="002614E8">
        <w:t xml:space="preserve"> </w:t>
      </w:r>
      <w:r>
        <w:t>can grade into Southern Appalachian Oak Forest (CES202.886).</w:t>
      </w:r>
      <w:r w:rsidR="00D24527">
        <w:t xml:space="preserve"> </w:t>
      </w:r>
      <w:r>
        <w:t>Above 1372m (4500ft) elevation and below spruce-fir communities, Central and Southern Appalachian Montane Oak Forest tends to be replaced by the Southern Appalachian Northern Hardwood Forest (CES202.029)</w:t>
      </w:r>
      <w:r w:rsidR="00C839FF">
        <w:t>,</w:t>
      </w:r>
      <w:r>
        <w:t xml:space="preserve"> since the habitat on most slopes at this elevation tends to favor those species adapted to a more mesic environment.</w:t>
      </w:r>
    </w:p>
    <w:p w:rsidR="00D24527" w:rsidP="002E4598" w:rsidRDefault="00D24527" w14:paraId="5AF088C6" w14:textId="58BC0080"/>
    <w:p w:rsidRPr="00D24527" w:rsidR="00D24527" w:rsidP="00D24527" w:rsidRDefault="00D24527" w14:paraId="07C76925" w14:textId="1428A463">
      <w:r w:rsidRPr="00D24527">
        <w:t xml:space="preserve">It is most </w:t>
      </w:r>
      <w:proofErr w:type="gramStart"/>
      <w:r w:rsidRPr="00D24527">
        <w:t>similar to</w:t>
      </w:r>
      <w:proofErr w:type="gramEnd"/>
      <w:r w:rsidRPr="00D24527">
        <w:t xml:space="preserve"> BpS 13150</w:t>
      </w:r>
      <w:r w:rsidR="00C839FF">
        <w:t>_</w:t>
      </w:r>
      <w:r w:rsidRPr="00D24527" w:rsidR="00C839FF">
        <w:t>57</w:t>
      </w:r>
      <w:r w:rsidRPr="00D24527">
        <w:t xml:space="preserve"> – Southern Appalachian Oak Forest, also a matrix oak type, and can be considered its more mesic, higher elevation extension (or visa-versa). These oak-dominated systems are distinguished from xeric to dry oak types, that occur as patches within this matrix, by the lack of a </w:t>
      </w:r>
      <w:r w:rsidRPr="00D24527">
        <w:rPr>
          <w:u w:val="single"/>
        </w:rPr>
        <w:t>dominant</w:t>
      </w:r>
      <w:r w:rsidRPr="00D24527">
        <w:t xml:space="preserve"> ericaceous species understory (evergreen or deciduous).  Fire suppression and the time since the last fire can confuse the identification of these types in the field.</w:t>
      </w:r>
    </w:p>
    <w:p w:rsidR="00D24527" w:rsidP="002E4598" w:rsidRDefault="00D24527" w14:paraId="3F6C0FE8" w14:textId="77777777"/>
    <w:p w:rsidR="002E4598" w:rsidP="002E4598" w:rsidRDefault="002E4598" w14:paraId="79153EE3" w14:textId="77777777">
      <w:pPr>
        <w:pStyle w:val="InfoPara"/>
      </w:pPr>
      <w:r>
        <w:t>Issues or Problems</w:t>
      </w:r>
    </w:p>
    <w:p w:rsidR="00086F7C" w:rsidP="00086F7C" w:rsidRDefault="002E4598" w14:paraId="2F995E5F" w14:textId="14651F59">
      <w:r>
        <w:t xml:space="preserve">Despite the high elevation, chestnut had been a </w:t>
      </w:r>
      <w:proofErr w:type="gramStart"/>
      <w:r>
        <w:t>fairly substantial</w:t>
      </w:r>
      <w:proofErr w:type="gramEnd"/>
      <w:r>
        <w:t xml:space="preserve"> component of this system and can still be seen as rotting stumps in the forest.</w:t>
      </w:r>
      <w:r w:rsidR="00224D3E">
        <w:t xml:space="preserve"> </w:t>
      </w:r>
      <w:r w:rsidR="00086F7C">
        <w:t xml:space="preserve">In some locations, contemporary fire exclusion has created abundant understories, the release of mesophytic trees (i.e., </w:t>
      </w:r>
      <w:r w:rsidRPr="009956EE" w:rsidR="00086F7C">
        <w:rPr>
          <w:i/>
        </w:rPr>
        <w:t>Acer rubrum</w:t>
      </w:r>
      <w:r w:rsidR="00086F7C">
        <w:t xml:space="preserve"> or </w:t>
      </w:r>
      <w:r w:rsidRPr="009956EE" w:rsidR="00086F7C">
        <w:rPr>
          <w:i/>
        </w:rPr>
        <w:t xml:space="preserve">Acer saccharum </w:t>
      </w:r>
      <w:r w:rsidR="00086F7C">
        <w:t xml:space="preserve">var. </w:t>
      </w:r>
      <w:r w:rsidRPr="009956EE" w:rsidR="00086F7C">
        <w:rPr>
          <w:i/>
        </w:rPr>
        <w:t>saccharum</w:t>
      </w:r>
      <w:r w:rsidR="00086F7C">
        <w:t>), and poor oak regeneration (Fleming et al. 2005).</w:t>
      </w:r>
      <w:r w:rsidR="00224D3E">
        <w:t xml:space="preserve"> </w:t>
      </w:r>
      <w:r w:rsidR="00086F7C">
        <w:t>In modern times, gypsy moth infestations have caused defoliation and widespread tree mortality in the northern Blue Ridge, posing a serious threat to these oak-dominated systems (Fleming et al. 2005).</w:t>
      </w:r>
    </w:p>
    <w:p w:rsidR="00086F7C" w:rsidP="002E4598" w:rsidRDefault="00086F7C" w14:paraId="42219BCA" w14:textId="77777777"/>
    <w:p w:rsidR="002E4598" w:rsidP="002E4598" w:rsidRDefault="002E4598" w14:paraId="746CA026" w14:textId="77777777">
      <w:pPr>
        <w:pStyle w:val="InfoPara"/>
      </w:pPr>
      <w:r>
        <w:t>Native Uncharacteristic Conditions</w:t>
      </w:r>
    </w:p>
    <w:p w:rsidRPr="003412BA" w:rsidR="003412BA" w:rsidP="003412BA" w:rsidRDefault="003412BA" w14:paraId="66920568" w14:textId="3E3A29A6">
      <w:pPr>
        <w:rPr>
          <w:b/>
        </w:rPr>
      </w:pPr>
      <w:r w:rsidRPr="003412BA">
        <w:t>Now present and increasingly abundant</w:t>
      </w:r>
      <w:r w:rsidR="009956EE">
        <w:t>,</w:t>
      </w:r>
      <w:r w:rsidRPr="003412BA">
        <w:t xml:space="preserve"> red maple (</w:t>
      </w:r>
      <w:r w:rsidRPr="003412BA">
        <w:rPr>
          <w:i/>
        </w:rPr>
        <w:t>Acer rubrum</w:t>
      </w:r>
      <w:r w:rsidRPr="003412BA">
        <w:t>), white pine (</w:t>
      </w:r>
      <w:r w:rsidRPr="003412BA">
        <w:rPr>
          <w:i/>
        </w:rPr>
        <w:t xml:space="preserve">Pinus </w:t>
      </w:r>
      <w:proofErr w:type="spellStart"/>
      <w:r w:rsidRPr="003412BA">
        <w:rPr>
          <w:i/>
        </w:rPr>
        <w:t>stobus</w:t>
      </w:r>
      <w:proofErr w:type="spellEnd"/>
      <w:r w:rsidRPr="003412BA">
        <w:t>), and tulip poplar (</w:t>
      </w:r>
      <w:r w:rsidRPr="009956EE">
        <w:rPr>
          <w:i/>
        </w:rPr>
        <w:t xml:space="preserve">Liriodendron </w:t>
      </w:r>
      <w:proofErr w:type="spellStart"/>
      <w:r w:rsidRPr="009956EE">
        <w:rPr>
          <w:i/>
        </w:rPr>
        <w:t>tulipifera</w:t>
      </w:r>
      <w:proofErr w:type="spellEnd"/>
      <w:r w:rsidRPr="003412BA">
        <w:t>) could be typified as the “native invasive” in oak-dominated forests. Their abundance in these systems measured in both stem density and basal area has grown considerably due to fire suppression and the marked increase in fire return interval. In some stands, mountain laurel and great rhododendron have likely increased in cover, however, to a less extent than in more xeric or more mesic types (LANDFIRE 2009, Simon 2011).</w:t>
      </w:r>
    </w:p>
    <w:p w:rsidR="002E4598" w:rsidP="002E4598" w:rsidRDefault="002E4598" w14:paraId="0648CBA4" w14:textId="77777777"/>
    <w:p w:rsidR="002E4598" w:rsidP="002E4598" w:rsidRDefault="002E4598" w14:paraId="31B9138B" w14:textId="77777777">
      <w:pPr>
        <w:pStyle w:val="InfoPara"/>
      </w:pPr>
      <w:r>
        <w:t>Comments</w:t>
      </w:r>
    </w:p>
    <w:p w:rsidRPr="00D24527" w:rsidR="00337233" w:rsidP="00337233" w:rsidRDefault="00D24527" w14:paraId="73562CB9" w14:textId="380F8261">
      <w:r w:rsidRPr="00D24527">
        <w:t>During the BpS review and other modeling projects in the Cherokee National Forest, Nantahala-Pisgah National Forest and Great Smoky Mountains National Park the strong consensus was that the original model and description of this BpS was too limited to the rocky, high elevation, talus slopes of the Appalachians such that a critical, transit</w:t>
      </w:r>
      <w:r>
        <w:t>ional BpS was entirely missing. Most of what was mapped as 13200 by LANDFIRE did not fit this description. In addition, NatureServe personnel provided feedback that was similar. Since we cannot modify the BpS spatial data at this point Jim Smith (T</w:t>
      </w:r>
      <w:r w:rsidR="009956EE">
        <w:t xml:space="preserve">he </w:t>
      </w:r>
      <w:r>
        <w:t>N</w:t>
      </w:r>
      <w:r w:rsidR="009956EE">
        <w:t xml:space="preserve">ature </w:t>
      </w:r>
      <w:r>
        <w:t>C</w:t>
      </w:r>
      <w:r w:rsidR="009956EE">
        <w:t>onservancy</w:t>
      </w:r>
      <w:r>
        <w:t xml:space="preserve">) merged a description from Steve Simon and Steve </w:t>
      </w:r>
      <w:proofErr w:type="spellStart"/>
      <w:r>
        <w:t>Croy</w:t>
      </w:r>
      <w:proofErr w:type="spellEnd"/>
      <w:r>
        <w:t xml:space="preserve"> into the existing description to make sure this important type was described. This type is locally called Chestnut Oak/Red Oak or sometimes High Elevation Red Oak. To match the description, Smith also adopted the model from the Great Smoky Mountains National Park</w:t>
      </w:r>
      <w:r w:rsidR="009956EE">
        <w:t>'s</w:t>
      </w:r>
      <w:r>
        <w:t xml:space="preserve"> </w:t>
      </w:r>
      <w:r w:rsidR="003412BA">
        <w:t>L</w:t>
      </w:r>
      <w:r w:rsidR="009956EE">
        <w:t xml:space="preserve">andscape </w:t>
      </w:r>
      <w:r w:rsidR="003412BA">
        <w:t>C</w:t>
      </w:r>
      <w:r w:rsidR="009956EE">
        <w:t xml:space="preserve">onservation </w:t>
      </w:r>
      <w:r w:rsidR="003412BA">
        <w:t>F</w:t>
      </w:r>
      <w:r w:rsidR="009956EE">
        <w:t>orecasting</w:t>
      </w:r>
      <w:r w:rsidR="003412BA">
        <w:t xml:space="preserve"> project and merged descriptive information from that report as well.</w:t>
      </w:r>
    </w:p>
    <w:p w:rsidRPr="009F0086" w:rsidR="00337233" w:rsidP="00337233" w:rsidRDefault="00337233" w14:paraId="4BFE99D6" w14:textId="77777777">
      <w:pPr>
        <w:rPr>
          <w:b/>
        </w:rPr>
      </w:pPr>
    </w:p>
    <w:p w:rsidR="002E4598" w:rsidP="002E4598" w:rsidRDefault="002E4598" w14:paraId="01607E7D" w14:textId="77777777">
      <w:pPr>
        <w:pStyle w:val="ReportSection"/>
      </w:pPr>
      <w:r>
        <w:t>Succession Classes</w:t>
      </w:r>
    </w:p>
    <w:p w:rsidR="002E4598" w:rsidP="002E4598" w:rsidRDefault="002E4598" w14:paraId="6DE1296B"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E4598" w:rsidP="002E4598" w:rsidRDefault="00760AD7" w14:paraId="71FEEDEC" w14:textId="6D9F0EC6">
      <w:pPr>
        <w:pStyle w:val="InfoPara"/>
        <w:pBdr>
          <w:top w:val="single" w:color="auto" w:sz="4" w:space="1"/>
        </w:pBdr>
      </w:pPr>
      <w:r xmlns:w="http://schemas.openxmlformats.org/wordprocessingml/2006/main">
        <w:t>Class A</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2E4598" w:rsidP="002E4598" w:rsidRDefault="002E4598" w14:paraId="296891A9" w14:textId="77777777"/>
    <w:p w:rsidR="002E4598" w:rsidP="002E4598" w:rsidRDefault="002E4598" w14:paraId="2BA8D2F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340"/>
        <w:gridCol w:w="1992"/>
        <w:gridCol w:w="1956"/>
      </w:tblGrid>
      <w:tr w:rsidRPr="002E4598" w:rsidR="002E4598" w:rsidTr="002E4598" w14:paraId="6AFD947F" w14:textId="77777777">
        <w:tc>
          <w:tcPr>
            <w:tcW w:w="1116" w:type="dxa"/>
            <w:tcBorders>
              <w:top w:val="single" w:color="auto" w:sz="2" w:space="0"/>
              <w:bottom w:val="single" w:color="000000" w:sz="12" w:space="0"/>
            </w:tcBorders>
            <w:shd w:val="clear" w:color="auto" w:fill="auto"/>
          </w:tcPr>
          <w:p w:rsidRPr="002E4598" w:rsidR="002E4598" w:rsidP="00872FD1" w:rsidRDefault="002E4598" w14:paraId="06B22E04" w14:textId="77777777">
            <w:pPr>
              <w:rPr>
                <w:b/>
                <w:bCs/>
              </w:rPr>
            </w:pPr>
            <w:r w:rsidRPr="002E4598">
              <w:rPr>
                <w:b/>
                <w:bCs/>
              </w:rPr>
              <w:t>Symbol</w:t>
            </w:r>
          </w:p>
        </w:tc>
        <w:tc>
          <w:tcPr>
            <w:tcW w:w="2340" w:type="dxa"/>
            <w:tcBorders>
              <w:top w:val="single" w:color="auto" w:sz="2" w:space="0"/>
              <w:bottom w:val="single" w:color="000000" w:sz="12" w:space="0"/>
            </w:tcBorders>
            <w:shd w:val="clear" w:color="auto" w:fill="auto"/>
          </w:tcPr>
          <w:p w:rsidRPr="002E4598" w:rsidR="002E4598" w:rsidP="00872FD1" w:rsidRDefault="002E4598" w14:paraId="7C9C1296" w14:textId="77777777">
            <w:pPr>
              <w:rPr>
                <w:b/>
                <w:bCs/>
              </w:rPr>
            </w:pPr>
            <w:r w:rsidRPr="002E4598">
              <w:rPr>
                <w:b/>
                <w:bCs/>
              </w:rPr>
              <w:t>Scientific Name</w:t>
            </w:r>
          </w:p>
        </w:tc>
        <w:tc>
          <w:tcPr>
            <w:tcW w:w="1992" w:type="dxa"/>
            <w:tcBorders>
              <w:top w:val="single" w:color="auto" w:sz="2" w:space="0"/>
              <w:bottom w:val="single" w:color="000000" w:sz="12" w:space="0"/>
            </w:tcBorders>
            <w:shd w:val="clear" w:color="auto" w:fill="auto"/>
          </w:tcPr>
          <w:p w:rsidRPr="002E4598" w:rsidR="002E4598" w:rsidP="00872FD1" w:rsidRDefault="002E4598" w14:paraId="0A81FB1B" w14:textId="77777777">
            <w:pPr>
              <w:rPr>
                <w:b/>
                <w:bCs/>
              </w:rPr>
            </w:pPr>
            <w:r w:rsidRPr="002E4598">
              <w:rPr>
                <w:b/>
                <w:bCs/>
              </w:rPr>
              <w:t>Common Name</w:t>
            </w:r>
          </w:p>
        </w:tc>
        <w:tc>
          <w:tcPr>
            <w:tcW w:w="1956" w:type="dxa"/>
            <w:tcBorders>
              <w:top w:val="single" w:color="auto" w:sz="2" w:space="0"/>
              <w:bottom w:val="single" w:color="000000" w:sz="12" w:space="0"/>
            </w:tcBorders>
            <w:shd w:val="clear" w:color="auto" w:fill="auto"/>
          </w:tcPr>
          <w:p w:rsidRPr="002E4598" w:rsidR="002E4598" w:rsidP="00872FD1" w:rsidRDefault="002E4598" w14:paraId="378B02F7" w14:textId="77777777">
            <w:pPr>
              <w:rPr>
                <w:b/>
                <w:bCs/>
              </w:rPr>
            </w:pPr>
            <w:r w:rsidRPr="002E4598">
              <w:rPr>
                <w:b/>
                <w:bCs/>
              </w:rPr>
              <w:t>Canopy Position</w:t>
            </w:r>
          </w:p>
        </w:tc>
      </w:tr>
      <w:tr w:rsidRPr="002E4598" w:rsidR="002E4598" w:rsidTr="002E4598" w14:paraId="27981836" w14:textId="77777777">
        <w:tc>
          <w:tcPr>
            <w:tcW w:w="1116" w:type="dxa"/>
            <w:tcBorders>
              <w:top w:val="single" w:color="000000" w:sz="12" w:space="0"/>
            </w:tcBorders>
            <w:shd w:val="clear" w:color="auto" w:fill="auto"/>
          </w:tcPr>
          <w:p w:rsidRPr="002E4598" w:rsidR="002E4598" w:rsidP="00872FD1" w:rsidRDefault="002E4598" w14:paraId="1D36B304" w14:textId="77777777">
            <w:pPr>
              <w:rPr>
                <w:bCs/>
              </w:rPr>
            </w:pPr>
            <w:r w:rsidRPr="002E4598">
              <w:rPr>
                <w:bCs/>
              </w:rPr>
              <w:t>QURU</w:t>
            </w:r>
          </w:p>
        </w:tc>
        <w:tc>
          <w:tcPr>
            <w:tcW w:w="2340" w:type="dxa"/>
            <w:tcBorders>
              <w:top w:val="single" w:color="000000" w:sz="12" w:space="0"/>
            </w:tcBorders>
            <w:shd w:val="clear" w:color="auto" w:fill="auto"/>
          </w:tcPr>
          <w:p w:rsidRPr="002E4598" w:rsidR="002E4598" w:rsidP="00872FD1" w:rsidRDefault="002E4598" w14:paraId="567E6310" w14:textId="77777777">
            <w:r w:rsidRPr="002E4598">
              <w:t>Quercus rubra</w:t>
            </w:r>
          </w:p>
        </w:tc>
        <w:tc>
          <w:tcPr>
            <w:tcW w:w="1992" w:type="dxa"/>
            <w:tcBorders>
              <w:top w:val="single" w:color="000000" w:sz="12" w:space="0"/>
            </w:tcBorders>
            <w:shd w:val="clear" w:color="auto" w:fill="auto"/>
          </w:tcPr>
          <w:p w:rsidRPr="002E4598" w:rsidR="002E4598" w:rsidP="00872FD1" w:rsidRDefault="002E4598" w14:paraId="49AB4902" w14:textId="77777777">
            <w:r w:rsidRPr="002E4598">
              <w:t>Northern red oak</w:t>
            </w:r>
          </w:p>
        </w:tc>
        <w:tc>
          <w:tcPr>
            <w:tcW w:w="1956" w:type="dxa"/>
            <w:tcBorders>
              <w:top w:val="single" w:color="000000" w:sz="12" w:space="0"/>
            </w:tcBorders>
            <w:shd w:val="clear" w:color="auto" w:fill="auto"/>
          </w:tcPr>
          <w:p w:rsidRPr="002E4598" w:rsidR="002E4598" w:rsidP="00872FD1" w:rsidRDefault="002E4598" w14:paraId="4B1CB6A8" w14:textId="77777777">
            <w:r w:rsidRPr="002E4598">
              <w:t>All</w:t>
            </w:r>
          </w:p>
        </w:tc>
      </w:tr>
      <w:tr w:rsidRPr="002E4598" w:rsidR="002E4598" w:rsidTr="002E4598" w14:paraId="2359B044" w14:textId="77777777">
        <w:tc>
          <w:tcPr>
            <w:tcW w:w="1116" w:type="dxa"/>
            <w:shd w:val="clear" w:color="auto" w:fill="auto"/>
          </w:tcPr>
          <w:p w:rsidRPr="002E4598" w:rsidR="002E4598" w:rsidP="00872FD1" w:rsidRDefault="002E4598" w14:paraId="10E5868B" w14:textId="77777777">
            <w:pPr>
              <w:rPr>
                <w:bCs/>
              </w:rPr>
            </w:pPr>
            <w:r w:rsidRPr="002E4598">
              <w:rPr>
                <w:bCs/>
              </w:rPr>
              <w:t>QUPR2</w:t>
            </w:r>
          </w:p>
        </w:tc>
        <w:tc>
          <w:tcPr>
            <w:tcW w:w="2340" w:type="dxa"/>
            <w:shd w:val="clear" w:color="auto" w:fill="auto"/>
          </w:tcPr>
          <w:p w:rsidRPr="002E4598" w:rsidR="002E4598" w:rsidP="00872FD1" w:rsidRDefault="002E4598" w14:paraId="50673B71" w14:textId="77777777">
            <w:r w:rsidRPr="002E4598">
              <w:t xml:space="preserve">Quercus </w:t>
            </w:r>
            <w:proofErr w:type="spellStart"/>
            <w:r w:rsidRPr="002E4598">
              <w:t>prinus</w:t>
            </w:r>
            <w:proofErr w:type="spellEnd"/>
          </w:p>
        </w:tc>
        <w:tc>
          <w:tcPr>
            <w:tcW w:w="1992" w:type="dxa"/>
            <w:shd w:val="clear" w:color="auto" w:fill="auto"/>
          </w:tcPr>
          <w:p w:rsidRPr="002E4598" w:rsidR="002E4598" w:rsidP="00872FD1" w:rsidRDefault="002E4598" w14:paraId="236039B1" w14:textId="77777777">
            <w:r w:rsidRPr="002E4598">
              <w:t>Chestnut oak</w:t>
            </w:r>
          </w:p>
        </w:tc>
        <w:tc>
          <w:tcPr>
            <w:tcW w:w="1956" w:type="dxa"/>
            <w:shd w:val="clear" w:color="auto" w:fill="auto"/>
          </w:tcPr>
          <w:p w:rsidRPr="002E4598" w:rsidR="002E4598" w:rsidP="00872FD1" w:rsidRDefault="002E4598" w14:paraId="3D91F466" w14:textId="77777777">
            <w:r w:rsidRPr="002E4598">
              <w:t>All</w:t>
            </w:r>
          </w:p>
        </w:tc>
      </w:tr>
      <w:tr w:rsidRPr="002E4598" w:rsidR="002E4598" w:rsidTr="002E4598" w14:paraId="718C5556" w14:textId="77777777">
        <w:tc>
          <w:tcPr>
            <w:tcW w:w="1116" w:type="dxa"/>
            <w:shd w:val="clear" w:color="auto" w:fill="auto"/>
          </w:tcPr>
          <w:p w:rsidRPr="002E4598" w:rsidR="002E4598" w:rsidP="00872FD1" w:rsidRDefault="002E4598" w14:paraId="42CBF7EB" w14:textId="77777777">
            <w:pPr>
              <w:rPr>
                <w:bCs/>
              </w:rPr>
            </w:pPr>
            <w:r w:rsidRPr="002E4598">
              <w:rPr>
                <w:bCs/>
              </w:rPr>
              <w:t>BETUL</w:t>
            </w:r>
          </w:p>
        </w:tc>
        <w:tc>
          <w:tcPr>
            <w:tcW w:w="2340" w:type="dxa"/>
            <w:shd w:val="clear" w:color="auto" w:fill="auto"/>
          </w:tcPr>
          <w:p w:rsidRPr="002E4598" w:rsidR="002E4598" w:rsidP="00872FD1" w:rsidRDefault="002E4598" w14:paraId="25F2DCB2" w14:textId="77777777">
            <w:r w:rsidRPr="002E4598">
              <w:t>Betula</w:t>
            </w:r>
          </w:p>
        </w:tc>
        <w:tc>
          <w:tcPr>
            <w:tcW w:w="1992" w:type="dxa"/>
            <w:shd w:val="clear" w:color="auto" w:fill="auto"/>
          </w:tcPr>
          <w:p w:rsidRPr="002E4598" w:rsidR="002E4598" w:rsidP="00872FD1" w:rsidRDefault="002E4598" w14:paraId="710968D6" w14:textId="77777777">
            <w:r w:rsidRPr="002E4598">
              <w:t>Birch</w:t>
            </w:r>
          </w:p>
        </w:tc>
        <w:tc>
          <w:tcPr>
            <w:tcW w:w="1956" w:type="dxa"/>
            <w:shd w:val="clear" w:color="auto" w:fill="auto"/>
          </w:tcPr>
          <w:p w:rsidRPr="002E4598" w:rsidR="002E4598" w:rsidP="00872FD1" w:rsidRDefault="002E4598" w14:paraId="1107C139" w14:textId="77777777">
            <w:r w:rsidRPr="002E4598">
              <w:t>All</w:t>
            </w:r>
          </w:p>
        </w:tc>
      </w:tr>
      <w:tr w:rsidRPr="002E4598" w:rsidR="002E4598" w:rsidTr="002E4598" w14:paraId="6912408E" w14:textId="77777777">
        <w:tc>
          <w:tcPr>
            <w:tcW w:w="1116" w:type="dxa"/>
            <w:shd w:val="clear" w:color="auto" w:fill="auto"/>
          </w:tcPr>
          <w:p w:rsidRPr="002E4598" w:rsidR="002E4598" w:rsidP="00872FD1" w:rsidRDefault="002E4598" w14:paraId="2FB2B5D6" w14:textId="77777777">
            <w:pPr>
              <w:rPr>
                <w:bCs/>
              </w:rPr>
            </w:pPr>
            <w:r w:rsidRPr="002E4598">
              <w:rPr>
                <w:bCs/>
              </w:rPr>
              <w:t>ACPE</w:t>
            </w:r>
          </w:p>
        </w:tc>
        <w:tc>
          <w:tcPr>
            <w:tcW w:w="2340" w:type="dxa"/>
            <w:shd w:val="clear" w:color="auto" w:fill="auto"/>
          </w:tcPr>
          <w:p w:rsidRPr="002E4598" w:rsidR="002E4598" w:rsidP="00872FD1" w:rsidRDefault="002E4598" w14:paraId="75F6944D" w14:textId="77777777">
            <w:r w:rsidRPr="002E4598">
              <w:t xml:space="preserve">Acer </w:t>
            </w:r>
            <w:proofErr w:type="spellStart"/>
            <w:r w:rsidRPr="002E4598">
              <w:t>pensylvanicum</w:t>
            </w:r>
            <w:proofErr w:type="spellEnd"/>
          </w:p>
        </w:tc>
        <w:tc>
          <w:tcPr>
            <w:tcW w:w="1992" w:type="dxa"/>
            <w:shd w:val="clear" w:color="auto" w:fill="auto"/>
          </w:tcPr>
          <w:p w:rsidRPr="002E4598" w:rsidR="002E4598" w:rsidP="00872FD1" w:rsidRDefault="002E4598" w14:paraId="0FA44BB5" w14:textId="77777777">
            <w:r w:rsidRPr="002E4598">
              <w:t>Striped maple</w:t>
            </w:r>
          </w:p>
        </w:tc>
        <w:tc>
          <w:tcPr>
            <w:tcW w:w="1956" w:type="dxa"/>
            <w:shd w:val="clear" w:color="auto" w:fill="auto"/>
          </w:tcPr>
          <w:p w:rsidRPr="002E4598" w:rsidR="002E4598" w:rsidP="00872FD1" w:rsidRDefault="002E4598" w14:paraId="2CF90A70" w14:textId="77777777">
            <w:r w:rsidRPr="002E4598">
              <w:t>All</w:t>
            </w:r>
          </w:p>
        </w:tc>
      </w:tr>
    </w:tbl>
    <w:p w:rsidR="002E4598" w:rsidP="002E4598" w:rsidRDefault="002E4598" w14:paraId="7C436791" w14:textId="77777777"/>
    <w:p w:rsidR="002E4598" w:rsidP="002E4598" w:rsidRDefault="002E4598" w14:paraId="40E919AA" w14:textId="77777777">
      <w:pPr>
        <w:pStyle w:val="SClassInfoPara"/>
      </w:pPr>
      <w:r>
        <w:t>Description</w:t>
      </w:r>
    </w:p>
    <w:p w:rsidR="002E4598" w:rsidP="002E4598" w:rsidRDefault="002E4598" w14:paraId="498A6F7D" w14:textId="5426AB2F">
      <w:r>
        <w:t>Post-</w:t>
      </w:r>
      <w:r w:rsidR="00834110">
        <w:t>disturbance, regeneration state, primarily Oak seedlings.</w:t>
      </w:r>
    </w:p>
    <w:p w:rsidR="002E4598" w:rsidP="002E4598" w:rsidRDefault="002E4598" w14:paraId="5EE3FB5B" w14:textId="77777777"/>
    <w:p>
      <w:r>
        <w:rPr>
          <w:i/>
          <w:u w:val="single"/>
        </w:rPr>
        <w:t>Maximum Tree Size Class</w:t>
      </w:r>
      <w:br/>
      <w:r>
        <w:t>Seedling &lt;4.5ft</w:t>
      </w:r>
    </w:p>
    <w:p w:rsidR="002E4598" w:rsidP="002E4598" w:rsidRDefault="00760AD7" w14:paraId="6B2EAFF1" w14:textId="6335BE43">
      <w:pPr>
        <w:pStyle w:val="InfoPara"/>
        <w:pBdr>
          <w:top w:val="single" w:color="auto" w:sz="4" w:space="1"/>
        </w:pBdr>
      </w:pPr>
      <w:r xmlns:w="http://schemas.openxmlformats.org/wordprocessingml/2006/main">
        <w:t>Class B</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2E4598" w:rsidP="002E4598" w:rsidRDefault="002E4598" w14:paraId="0D7DF425" w14:textId="77777777"/>
    <w:p w:rsidR="002E4598" w:rsidP="002E4598" w:rsidRDefault="002E4598" w14:paraId="340BE2B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340"/>
        <w:gridCol w:w="1992"/>
        <w:gridCol w:w="1956"/>
      </w:tblGrid>
      <w:tr w:rsidRPr="002E4598" w:rsidR="002E4598" w:rsidTr="002E4598" w14:paraId="5488D3D8" w14:textId="77777777">
        <w:tc>
          <w:tcPr>
            <w:tcW w:w="1116" w:type="dxa"/>
            <w:tcBorders>
              <w:top w:val="single" w:color="auto" w:sz="2" w:space="0"/>
              <w:bottom w:val="single" w:color="000000" w:sz="12" w:space="0"/>
            </w:tcBorders>
            <w:shd w:val="clear" w:color="auto" w:fill="auto"/>
          </w:tcPr>
          <w:p w:rsidRPr="002E4598" w:rsidR="002E4598" w:rsidP="0058090A" w:rsidRDefault="002E4598" w14:paraId="4704836E" w14:textId="77777777">
            <w:pPr>
              <w:rPr>
                <w:b/>
                <w:bCs/>
              </w:rPr>
            </w:pPr>
            <w:r w:rsidRPr="002E4598">
              <w:rPr>
                <w:b/>
                <w:bCs/>
              </w:rPr>
              <w:t>Symbol</w:t>
            </w:r>
          </w:p>
        </w:tc>
        <w:tc>
          <w:tcPr>
            <w:tcW w:w="2340" w:type="dxa"/>
            <w:tcBorders>
              <w:top w:val="single" w:color="auto" w:sz="2" w:space="0"/>
              <w:bottom w:val="single" w:color="000000" w:sz="12" w:space="0"/>
            </w:tcBorders>
            <w:shd w:val="clear" w:color="auto" w:fill="auto"/>
          </w:tcPr>
          <w:p w:rsidRPr="002E4598" w:rsidR="002E4598" w:rsidP="0058090A" w:rsidRDefault="002E4598" w14:paraId="1332F8B7" w14:textId="77777777">
            <w:pPr>
              <w:rPr>
                <w:b/>
                <w:bCs/>
              </w:rPr>
            </w:pPr>
            <w:r w:rsidRPr="002E4598">
              <w:rPr>
                <w:b/>
                <w:bCs/>
              </w:rPr>
              <w:t>Scientific Name</w:t>
            </w:r>
          </w:p>
        </w:tc>
        <w:tc>
          <w:tcPr>
            <w:tcW w:w="1992" w:type="dxa"/>
            <w:tcBorders>
              <w:top w:val="single" w:color="auto" w:sz="2" w:space="0"/>
              <w:bottom w:val="single" w:color="000000" w:sz="12" w:space="0"/>
            </w:tcBorders>
            <w:shd w:val="clear" w:color="auto" w:fill="auto"/>
          </w:tcPr>
          <w:p w:rsidRPr="002E4598" w:rsidR="002E4598" w:rsidP="0058090A" w:rsidRDefault="002E4598" w14:paraId="257C5195" w14:textId="77777777">
            <w:pPr>
              <w:rPr>
                <w:b/>
                <w:bCs/>
              </w:rPr>
            </w:pPr>
            <w:r w:rsidRPr="002E4598">
              <w:rPr>
                <w:b/>
                <w:bCs/>
              </w:rPr>
              <w:t>Common Name</w:t>
            </w:r>
          </w:p>
        </w:tc>
        <w:tc>
          <w:tcPr>
            <w:tcW w:w="1956" w:type="dxa"/>
            <w:tcBorders>
              <w:top w:val="single" w:color="auto" w:sz="2" w:space="0"/>
              <w:bottom w:val="single" w:color="000000" w:sz="12" w:space="0"/>
            </w:tcBorders>
            <w:shd w:val="clear" w:color="auto" w:fill="auto"/>
          </w:tcPr>
          <w:p w:rsidRPr="002E4598" w:rsidR="002E4598" w:rsidP="0058090A" w:rsidRDefault="002E4598" w14:paraId="2D529773" w14:textId="77777777">
            <w:pPr>
              <w:rPr>
                <w:b/>
                <w:bCs/>
              </w:rPr>
            </w:pPr>
            <w:r w:rsidRPr="002E4598">
              <w:rPr>
                <w:b/>
                <w:bCs/>
              </w:rPr>
              <w:t>Canopy Position</w:t>
            </w:r>
          </w:p>
        </w:tc>
      </w:tr>
      <w:tr w:rsidRPr="002E4598" w:rsidR="002E4598" w:rsidTr="002E4598" w14:paraId="40D66EAB" w14:textId="77777777">
        <w:tc>
          <w:tcPr>
            <w:tcW w:w="1116" w:type="dxa"/>
            <w:tcBorders>
              <w:top w:val="single" w:color="000000" w:sz="12" w:space="0"/>
            </w:tcBorders>
            <w:shd w:val="clear" w:color="auto" w:fill="auto"/>
          </w:tcPr>
          <w:p w:rsidRPr="002E4598" w:rsidR="002E4598" w:rsidP="0058090A" w:rsidRDefault="002E4598" w14:paraId="2033E0BC" w14:textId="77777777">
            <w:pPr>
              <w:rPr>
                <w:bCs/>
              </w:rPr>
            </w:pPr>
            <w:r w:rsidRPr="002E4598">
              <w:rPr>
                <w:bCs/>
              </w:rPr>
              <w:t>QURU</w:t>
            </w:r>
          </w:p>
        </w:tc>
        <w:tc>
          <w:tcPr>
            <w:tcW w:w="2340" w:type="dxa"/>
            <w:tcBorders>
              <w:top w:val="single" w:color="000000" w:sz="12" w:space="0"/>
            </w:tcBorders>
            <w:shd w:val="clear" w:color="auto" w:fill="auto"/>
          </w:tcPr>
          <w:p w:rsidRPr="002E4598" w:rsidR="002E4598" w:rsidP="0058090A" w:rsidRDefault="002E4598" w14:paraId="014148EB" w14:textId="77777777">
            <w:r w:rsidRPr="002E4598">
              <w:t>Quercus rubra</w:t>
            </w:r>
          </w:p>
        </w:tc>
        <w:tc>
          <w:tcPr>
            <w:tcW w:w="1992" w:type="dxa"/>
            <w:tcBorders>
              <w:top w:val="single" w:color="000000" w:sz="12" w:space="0"/>
            </w:tcBorders>
            <w:shd w:val="clear" w:color="auto" w:fill="auto"/>
          </w:tcPr>
          <w:p w:rsidRPr="002E4598" w:rsidR="002E4598" w:rsidP="0058090A" w:rsidRDefault="002E4598" w14:paraId="409710D3" w14:textId="77777777">
            <w:r w:rsidRPr="002E4598">
              <w:t>Northern red oak</w:t>
            </w:r>
          </w:p>
        </w:tc>
        <w:tc>
          <w:tcPr>
            <w:tcW w:w="1956" w:type="dxa"/>
            <w:tcBorders>
              <w:top w:val="single" w:color="000000" w:sz="12" w:space="0"/>
            </w:tcBorders>
            <w:shd w:val="clear" w:color="auto" w:fill="auto"/>
          </w:tcPr>
          <w:p w:rsidRPr="002E4598" w:rsidR="002E4598" w:rsidP="0058090A" w:rsidRDefault="002E4598" w14:paraId="7E6D43FE" w14:textId="77777777">
            <w:r w:rsidRPr="002E4598">
              <w:t>Upper</w:t>
            </w:r>
          </w:p>
        </w:tc>
      </w:tr>
      <w:tr w:rsidRPr="002E4598" w:rsidR="002E4598" w:rsidTr="002E4598" w14:paraId="304CFAFE" w14:textId="77777777">
        <w:tc>
          <w:tcPr>
            <w:tcW w:w="1116" w:type="dxa"/>
            <w:shd w:val="clear" w:color="auto" w:fill="auto"/>
          </w:tcPr>
          <w:p w:rsidRPr="002E4598" w:rsidR="002E4598" w:rsidP="0058090A" w:rsidRDefault="002E4598" w14:paraId="7D6078A6" w14:textId="77777777">
            <w:pPr>
              <w:rPr>
                <w:bCs/>
              </w:rPr>
            </w:pPr>
            <w:r w:rsidRPr="002E4598">
              <w:rPr>
                <w:bCs/>
              </w:rPr>
              <w:t>QUPR2</w:t>
            </w:r>
          </w:p>
        </w:tc>
        <w:tc>
          <w:tcPr>
            <w:tcW w:w="2340" w:type="dxa"/>
            <w:shd w:val="clear" w:color="auto" w:fill="auto"/>
          </w:tcPr>
          <w:p w:rsidRPr="002E4598" w:rsidR="002E4598" w:rsidP="0058090A" w:rsidRDefault="002E4598" w14:paraId="79017309" w14:textId="77777777">
            <w:r w:rsidRPr="002E4598">
              <w:t xml:space="preserve">Quercus </w:t>
            </w:r>
            <w:proofErr w:type="spellStart"/>
            <w:r w:rsidRPr="002E4598">
              <w:t>prinus</w:t>
            </w:r>
            <w:proofErr w:type="spellEnd"/>
          </w:p>
        </w:tc>
        <w:tc>
          <w:tcPr>
            <w:tcW w:w="1992" w:type="dxa"/>
            <w:shd w:val="clear" w:color="auto" w:fill="auto"/>
          </w:tcPr>
          <w:p w:rsidRPr="002E4598" w:rsidR="002E4598" w:rsidP="0058090A" w:rsidRDefault="002E4598" w14:paraId="47A70E7D" w14:textId="77777777">
            <w:r w:rsidRPr="002E4598">
              <w:t>Chestnut oak</w:t>
            </w:r>
          </w:p>
        </w:tc>
        <w:tc>
          <w:tcPr>
            <w:tcW w:w="1956" w:type="dxa"/>
            <w:shd w:val="clear" w:color="auto" w:fill="auto"/>
          </w:tcPr>
          <w:p w:rsidRPr="002E4598" w:rsidR="002E4598" w:rsidP="0058090A" w:rsidRDefault="002E4598" w14:paraId="6EE3B2BD" w14:textId="77777777">
            <w:r w:rsidRPr="002E4598">
              <w:t>Upper</w:t>
            </w:r>
          </w:p>
        </w:tc>
      </w:tr>
      <w:tr w:rsidRPr="002E4598" w:rsidR="002E4598" w:rsidTr="002E4598" w14:paraId="14CF7FAF" w14:textId="77777777">
        <w:tc>
          <w:tcPr>
            <w:tcW w:w="1116" w:type="dxa"/>
            <w:shd w:val="clear" w:color="auto" w:fill="auto"/>
          </w:tcPr>
          <w:p w:rsidRPr="002E4598" w:rsidR="002E4598" w:rsidP="0058090A" w:rsidRDefault="002E4598" w14:paraId="14459F58" w14:textId="77777777">
            <w:pPr>
              <w:rPr>
                <w:bCs/>
              </w:rPr>
            </w:pPr>
            <w:r w:rsidRPr="002E4598">
              <w:rPr>
                <w:bCs/>
              </w:rPr>
              <w:t>BETUL</w:t>
            </w:r>
          </w:p>
        </w:tc>
        <w:tc>
          <w:tcPr>
            <w:tcW w:w="2340" w:type="dxa"/>
            <w:shd w:val="clear" w:color="auto" w:fill="auto"/>
          </w:tcPr>
          <w:p w:rsidRPr="002E4598" w:rsidR="002E4598" w:rsidP="0058090A" w:rsidRDefault="002E4598" w14:paraId="4DFEA7DE" w14:textId="77777777">
            <w:r w:rsidRPr="002E4598">
              <w:t>Betula</w:t>
            </w:r>
          </w:p>
        </w:tc>
        <w:tc>
          <w:tcPr>
            <w:tcW w:w="1992" w:type="dxa"/>
            <w:shd w:val="clear" w:color="auto" w:fill="auto"/>
          </w:tcPr>
          <w:p w:rsidRPr="002E4598" w:rsidR="002E4598" w:rsidP="0058090A" w:rsidRDefault="002E4598" w14:paraId="3D7AD2A1" w14:textId="77777777">
            <w:r w:rsidRPr="002E4598">
              <w:t>Birch</w:t>
            </w:r>
          </w:p>
        </w:tc>
        <w:tc>
          <w:tcPr>
            <w:tcW w:w="1956" w:type="dxa"/>
            <w:shd w:val="clear" w:color="auto" w:fill="auto"/>
          </w:tcPr>
          <w:p w:rsidRPr="002E4598" w:rsidR="002E4598" w:rsidP="0058090A" w:rsidRDefault="002E4598" w14:paraId="2BEF424E" w14:textId="77777777">
            <w:r w:rsidRPr="002E4598">
              <w:t>Upper</w:t>
            </w:r>
          </w:p>
        </w:tc>
      </w:tr>
      <w:tr w:rsidRPr="002E4598" w:rsidR="002E4598" w:rsidTr="002E4598" w14:paraId="406F1A2B" w14:textId="77777777">
        <w:tc>
          <w:tcPr>
            <w:tcW w:w="1116" w:type="dxa"/>
            <w:shd w:val="clear" w:color="auto" w:fill="auto"/>
          </w:tcPr>
          <w:p w:rsidRPr="002E4598" w:rsidR="002E4598" w:rsidP="0058090A" w:rsidRDefault="002E4598" w14:paraId="77620BC7" w14:textId="77777777">
            <w:pPr>
              <w:rPr>
                <w:bCs/>
              </w:rPr>
            </w:pPr>
            <w:r w:rsidRPr="002E4598">
              <w:rPr>
                <w:bCs/>
              </w:rPr>
              <w:t>ACPE</w:t>
            </w:r>
          </w:p>
        </w:tc>
        <w:tc>
          <w:tcPr>
            <w:tcW w:w="2340" w:type="dxa"/>
            <w:shd w:val="clear" w:color="auto" w:fill="auto"/>
          </w:tcPr>
          <w:p w:rsidRPr="002E4598" w:rsidR="002E4598" w:rsidP="0058090A" w:rsidRDefault="002E4598" w14:paraId="076ABBC5" w14:textId="77777777">
            <w:r w:rsidRPr="002E4598">
              <w:t xml:space="preserve">Acer </w:t>
            </w:r>
            <w:proofErr w:type="spellStart"/>
            <w:r w:rsidRPr="002E4598">
              <w:t>pensylvanicum</w:t>
            </w:r>
            <w:proofErr w:type="spellEnd"/>
          </w:p>
        </w:tc>
        <w:tc>
          <w:tcPr>
            <w:tcW w:w="1992" w:type="dxa"/>
            <w:shd w:val="clear" w:color="auto" w:fill="auto"/>
          </w:tcPr>
          <w:p w:rsidRPr="002E4598" w:rsidR="002E4598" w:rsidP="0058090A" w:rsidRDefault="002E4598" w14:paraId="24B22C64" w14:textId="77777777">
            <w:r w:rsidRPr="002E4598">
              <w:t>Striped maple</w:t>
            </w:r>
          </w:p>
        </w:tc>
        <w:tc>
          <w:tcPr>
            <w:tcW w:w="1956" w:type="dxa"/>
            <w:shd w:val="clear" w:color="auto" w:fill="auto"/>
          </w:tcPr>
          <w:p w:rsidRPr="002E4598" w:rsidR="002E4598" w:rsidP="0058090A" w:rsidRDefault="002E4598" w14:paraId="625DB82A" w14:textId="77777777">
            <w:r w:rsidRPr="002E4598">
              <w:t>Middle</w:t>
            </w:r>
          </w:p>
        </w:tc>
      </w:tr>
    </w:tbl>
    <w:p w:rsidR="002E4598" w:rsidP="002E4598" w:rsidRDefault="002E4598" w14:paraId="014BC794" w14:textId="77777777"/>
    <w:p w:rsidR="002E4598" w:rsidP="002E4598" w:rsidRDefault="002E4598" w14:paraId="53343814" w14:textId="77777777">
      <w:pPr>
        <w:pStyle w:val="SClassInfoPara"/>
      </w:pPr>
      <w:r>
        <w:t>Description</w:t>
      </w:r>
    </w:p>
    <w:p w:rsidRPr="00831DD8" w:rsidR="00831DD8" w:rsidP="00831DD8" w:rsidRDefault="00831DD8" w14:paraId="008179C3" w14:textId="6E0F7507">
      <w:r w:rsidRPr="00831DD8">
        <w:t>Moderate sized deciduous trees</w:t>
      </w:r>
      <w:r>
        <w:t xml:space="preserve"> with a closed </w:t>
      </w:r>
      <w:r w:rsidRPr="00831DD8">
        <w:t xml:space="preserve">canopy for </w:t>
      </w:r>
      <w:proofErr w:type="gramStart"/>
      <w:r w:rsidRPr="00831DD8">
        <w:t>the majority of</w:t>
      </w:r>
      <w:proofErr w:type="gramEnd"/>
      <w:r w:rsidRPr="00831DD8">
        <w:t xml:space="preserve"> this matrix type.</w:t>
      </w:r>
    </w:p>
    <w:p w:rsidRPr="00831DD8" w:rsidR="00831DD8" w:rsidP="00831DD8" w:rsidRDefault="00831DD8" w14:paraId="0228E2BE" w14:textId="77777777"/>
    <w:p w:rsidRPr="00846BB7" w:rsidR="00846BB7" w:rsidP="00846BB7" w:rsidRDefault="00831DD8" w14:paraId="01DD65CB" w14:textId="4A253BC7">
      <w:r>
        <w:t>In the rockier portions of the BpS, l</w:t>
      </w:r>
      <w:r w:rsidRPr="00831DD8">
        <w:t>imited growing spaces and infertility ensure that these stands maintain their ope</w:t>
      </w:r>
      <w:r w:rsidR="00A24FA4">
        <w:t>n structure into maturity.</w:t>
      </w:r>
      <w:r w:rsidRPr="00831DD8">
        <w:t xml:space="preserve"> Fire will also be limited by discontinuous fuels and occurs occasionally. Other disturbances include ice and wind storms, periodic drought, and, in some locations, severe gypsy moth defoliation and Quercus spp. mortality.</w:t>
      </w:r>
      <w:r w:rsidRPr="00846BB7" w:rsidR="00846BB7">
        <w:t xml:space="preserve"> In the rockier portions of this BpS the trees will be much smaller in diameter and much shorter.</w:t>
      </w:r>
    </w:p>
    <w:p w:rsidR="002E4598" w:rsidP="002E4598" w:rsidRDefault="002E4598" w14:paraId="762C75BD" w14:textId="77777777"/>
    <w:p>
      <w:r>
        <w:rPr>
          <w:i/>
          <w:u w:val="single"/>
        </w:rPr>
        <w:t>Maximum Tree Size Class</w:t>
      </w:r>
      <w:br/>
      <w:r>
        <w:t>Sapling &gt;4.5ft; &lt;5"DBH</w:t>
      </w:r>
    </w:p>
    <w:p w:rsidR="002E4598" w:rsidP="002E4598" w:rsidRDefault="00760AD7" w14:paraId="22ADD510" w14:textId="664EF301">
      <w:pPr>
        <w:pStyle w:val="InfoPara"/>
        <w:pBdr>
          <w:top w:val="single" w:color="auto" w:sz="4" w:space="1"/>
        </w:pBdr>
      </w:pPr>
      <w:r xmlns:w="http://schemas.openxmlformats.org/wordprocessingml/2006/main">
        <w:t>Class C</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2E4598" w:rsidP="002E4598" w:rsidRDefault="002E4598" w14:paraId="30E76A96" w14:textId="1B9680BE"/>
    <w:p w:rsidR="002E4598" w:rsidP="002E4598" w:rsidRDefault="002E4598" w14:paraId="38F0C87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340"/>
        <w:gridCol w:w="1992"/>
        <w:gridCol w:w="1956"/>
      </w:tblGrid>
      <w:tr w:rsidRPr="002E4598" w:rsidR="002E4598" w:rsidTr="002E4598" w14:paraId="62987401" w14:textId="77777777">
        <w:tc>
          <w:tcPr>
            <w:tcW w:w="1116" w:type="dxa"/>
            <w:tcBorders>
              <w:top w:val="single" w:color="auto" w:sz="2" w:space="0"/>
              <w:bottom w:val="single" w:color="000000" w:sz="12" w:space="0"/>
            </w:tcBorders>
            <w:shd w:val="clear" w:color="auto" w:fill="auto"/>
          </w:tcPr>
          <w:p w:rsidRPr="002E4598" w:rsidR="002E4598" w:rsidP="00113893" w:rsidRDefault="002E4598" w14:paraId="0847847B" w14:textId="77777777">
            <w:pPr>
              <w:rPr>
                <w:b/>
                <w:bCs/>
              </w:rPr>
            </w:pPr>
            <w:r w:rsidRPr="002E4598">
              <w:rPr>
                <w:b/>
                <w:bCs/>
              </w:rPr>
              <w:t>Symbol</w:t>
            </w:r>
          </w:p>
        </w:tc>
        <w:tc>
          <w:tcPr>
            <w:tcW w:w="2340" w:type="dxa"/>
            <w:tcBorders>
              <w:top w:val="single" w:color="auto" w:sz="2" w:space="0"/>
              <w:bottom w:val="single" w:color="000000" w:sz="12" w:space="0"/>
            </w:tcBorders>
            <w:shd w:val="clear" w:color="auto" w:fill="auto"/>
          </w:tcPr>
          <w:p w:rsidRPr="002E4598" w:rsidR="002E4598" w:rsidP="00113893" w:rsidRDefault="002E4598" w14:paraId="3AB210D7" w14:textId="77777777">
            <w:pPr>
              <w:rPr>
                <w:b/>
                <w:bCs/>
              </w:rPr>
            </w:pPr>
            <w:r w:rsidRPr="002E4598">
              <w:rPr>
                <w:b/>
                <w:bCs/>
              </w:rPr>
              <w:t>Scientific Name</w:t>
            </w:r>
          </w:p>
        </w:tc>
        <w:tc>
          <w:tcPr>
            <w:tcW w:w="1992" w:type="dxa"/>
            <w:tcBorders>
              <w:top w:val="single" w:color="auto" w:sz="2" w:space="0"/>
              <w:bottom w:val="single" w:color="000000" w:sz="12" w:space="0"/>
            </w:tcBorders>
            <w:shd w:val="clear" w:color="auto" w:fill="auto"/>
          </w:tcPr>
          <w:p w:rsidRPr="002E4598" w:rsidR="002E4598" w:rsidP="00113893" w:rsidRDefault="002E4598" w14:paraId="5C3CDDBF" w14:textId="77777777">
            <w:pPr>
              <w:rPr>
                <w:b/>
                <w:bCs/>
              </w:rPr>
            </w:pPr>
            <w:r w:rsidRPr="002E4598">
              <w:rPr>
                <w:b/>
                <w:bCs/>
              </w:rPr>
              <w:t>Common Name</w:t>
            </w:r>
          </w:p>
        </w:tc>
        <w:tc>
          <w:tcPr>
            <w:tcW w:w="1956" w:type="dxa"/>
            <w:tcBorders>
              <w:top w:val="single" w:color="auto" w:sz="2" w:space="0"/>
              <w:bottom w:val="single" w:color="000000" w:sz="12" w:space="0"/>
            </w:tcBorders>
            <w:shd w:val="clear" w:color="auto" w:fill="auto"/>
          </w:tcPr>
          <w:p w:rsidRPr="002E4598" w:rsidR="002E4598" w:rsidP="00113893" w:rsidRDefault="002E4598" w14:paraId="2613D9D4" w14:textId="77777777">
            <w:pPr>
              <w:rPr>
                <w:b/>
                <w:bCs/>
              </w:rPr>
            </w:pPr>
            <w:r w:rsidRPr="002E4598">
              <w:rPr>
                <w:b/>
                <w:bCs/>
              </w:rPr>
              <w:t>Canopy Position</w:t>
            </w:r>
          </w:p>
        </w:tc>
      </w:tr>
      <w:tr w:rsidRPr="002E4598" w:rsidR="002E4598" w:rsidTr="002E4598" w14:paraId="043A9091" w14:textId="77777777">
        <w:tc>
          <w:tcPr>
            <w:tcW w:w="1116" w:type="dxa"/>
            <w:tcBorders>
              <w:top w:val="single" w:color="000000" w:sz="12" w:space="0"/>
            </w:tcBorders>
            <w:shd w:val="clear" w:color="auto" w:fill="auto"/>
          </w:tcPr>
          <w:p w:rsidRPr="002E4598" w:rsidR="002E4598" w:rsidP="00113893" w:rsidRDefault="002E4598" w14:paraId="0DA729FA" w14:textId="77777777">
            <w:pPr>
              <w:rPr>
                <w:bCs/>
              </w:rPr>
            </w:pPr>
            <w:r w:rsidRPr="002E4598">
              <w:rPr>
                <w:bCs/>
              </w:rPr>
              <w:t>QURU</w:t>
            </w:r>
          </w:p>
        </w:tc>
        <w:tc>
          <w:tcPr>
            <w:tcW w:w="2340" w:type="dxa"/>
            <w:tcBorders>
              <w:top w:val="single" w:color="000000" w:sz="12" w:space="0"/>
            </w:tcBorders>
            <w:shd w:val="clear" w:color="auto" w:fill="auto"/>
          </w:tcPr>
          <w:p w:rsidRPr="002E4598" w:rsidR="002E4598" w:rsidP="00113893" w:rsidRDefault="002E4598" w14:paraId="6102069A" w14:textId="77777777">
            <w:r w:rsidRPr="002E4598">
              <w:t>Quercus rubra</w:t>
            </w:r>
          </w:p>
        </w:tc>
        <w:tc>
          <w:tcPr>
            <w:tcW w:w="1992" w:type="dxa"/>
            <w:tcBorders>
              <w:top w:val="single" w:color="000000" w:sz="12" w:space="0"/>
            </w:tcBorders>
            <w:shd w:val="clear" w:color="auto" w:fill="auto"/>
          </w:tcPr>
          <w:p w:rsidRPr="002E4598" w:rsidR="002E4598" w:rsidP="00113893" w:rsidRDefault="002E4598" w14:paraId="25C43749" w14:textId="77777777">
            <w:r w:rsidRPr="002E4598">
              <w:t>Northern red oak</w:t>
            </w:r>
          </w:p>
        </w:tc>
        <w:tc>
          <w:tcPr>
            <w:tcW w:w="1956" w:type="dxa"/>
            <w:tcBorders>
              <w:top w:val="single" w:color="000000" w:sz="12" w:space="0"/>
            </w:tcBorders>
            <w:shd w:val="clear" w:color="auto" w:fill="auto"/>
          </w:tcPr>
          <w:p w:rsidRPr="002E4598" w:rsidR="002E4598" w:rsidP="00113893" w:rsidRDefault="002E4598" w14:paraId="7389B03A" w14:textId="77777777">
            <w:r w:rsidRPr="002E4598">
              <w:t>Upper</w:t>
            </w:r>
          </w:p>
        </w:tc>
      </w:tr>
      <w:tr w:rsidRPr="002E4598" w:rsidR="002E4598" w:rsidTr="002E4598" w14:paraId="289262AD" w14:textId="77777777">
        <w:tc>
          <w:tcPr>
            <w:tcW w:w="1116" w:type="dxa"/>
            <w:shd w:val="clear" w:color="auto" w:fill="auto"/>
          </w:tcPr>
          <w:p w:rsidRPr="002E4598" w:rsidR="002E4598" w:rsidP="00113893" w:rsidRDefault="002E4598" w14:paraId="55C8C8F1" w14:textId="77777777">
            <w:pPr>
              <w:rPr>
                <w:bCs/>
              </w:rPr>
            </w:pPr>
            <w:r w:rsidRPr="002E4598">
              <w:rPr>
                <w:bCs/>
              </w:rPr>
              <w:t>QUPR2</w:t>
            </w:r>
          </w:p>
        </w:tc>
        <w:tc>
          <w:tcPr>
            <w:tcW w:w="2340" w:type="dxa"/>
            <w:shd w:val="clear" w:color="auto" w:fill="auto"/>
          </w:tcPr>
          <w:p w:rsidRPr="002E4598" w:rsidR="002E4598" w:rsidP="00113893" w:rsidRDefault="002E4598" w14:paraId="12D19D38" w14:textId="77777777">
            <w:r w:rsidRPr="002E4598">
              <w:t xml:space="preserve">Quercus </w:t>
            </w:r>
            <w:proofErr w:type="spellStart"/>
            <w:r w:rsidRPr="002E4598">
              <w:t>prinus</w:t>
            </w:r>
            <w:proofErr w:type="spellEnd"/>
          </w:p>
        </w:tc>
        <w:tc>
          <w:tcPr>
            <w:tcW w:w="1992" w:type="dxa"/>
            <w:shd w:val="clear" w:color="auto" w:fill="auto"/>
          </w:tcPr>
          <w:p w:rsidRPr="002E4598" w:rsidR="002E4598" w:rsidP="00113893" w:rsidRDefault="002E4598" w14:paraId="0E8934C1" w14:textId="77777777">
            <w:r w:rsidRPr="002E4598">
              <w:t>Chestnut oak</w:t>
            </w:r>
          </w:p>
        </w:tc>
        <w:tc>
          <w:tcPr>
            <w:tcW w:w="1956" w:type="dxa"/>
            <w:shd w:val="clear" w:color="auto" w:fill="auto"/>
          </w:tcPr>
          <w:p w:rsidRPr="002E4598" w:rsidR="002E4598" w:rsidP="00113893" w:rsidRDefault="002E4598" w14:paraId="40B9878F" w14:textId="77777777">
            <w:r w:rsidRPr="002E4598">
              <w:t>Upper</w:t>
            </w:r>
          </w:p>
        </w:tc>
      </w:tr>
      <w:tr w:rsidRPr="002E4598" w:rsidR="002E4598" w:rsidTr="002E4598" w14:paraId="659A5A2D" w14:textId="77777777">
        <w:tc>
          <w:tcPr>
            <w:tcW w:w="1116" w:type="dxa"/>
            <w:shd w:val="clear" w:color="auto" w:fill="auto"/>
          </w:tcPr>
          <w:p w:rsidRPr="002E4598" w:rsidR="002E4598" w:rsidP="00113893" w:rsidRDefault="002E4598" w14:paraId="12E045A4" w14:textId="77777777">
            <w:pPr>
              <w:rPr>
                <w:bCs/>
              </w:rPr>
            </w:pPr>
            <w:r w:rsidRPr="002E4598">
              <w:rPr>
                <w:bCs/>
              </w:rPr>
              <w:t>BETUL</w:t>
            </w:r>
          </w:p>
        </w:tc>
        <w:tc>
          <w:tcPr>
            <w:tcW w:w="2340" w:type="dxa"/>
            <w:shd w:val="clear" w:color="auto" w:fill="auto"/>
          </w:tcPr>
          <w:p w:rsidRPr="002E4598" w:rsidR="002E4598" w:rsidP="00113893" w:rsidRDefault="002E4598" w14:paraId="40DC604C" w14:textId="77777777">
            <w:r w:rsidRPr="002E4598">
              <w:t>Betula</w:t>
            </w:r>
          </w:p>
        </w:tc>
        <w:tc>
          <w:tcPr>
            <w:tcW w:w="1992" w:type="dxa"/>
            <w:shd w:val="clear" w:color="auto" w:fill="auto"/>
          </w:tcPr>
          <w:p w:rsidRPr="002E4598" w:rsidR="002E4598" w:rsidP="00113893" w:rsidRDefault="002E4598" w14:paraId="61671488" w14:textId="77777777">
            <w:r w:rsidRPr="002E4598">
              <w:t>Birch</w:t>
            </w:r>
          </w:p>
        </w:tc>
        <w:tc>
          <w:tcPr>
            <w:tcW w:w="1956" w:type="dxa"/>
            <w:shd w:val="clear" w:color="auto" w:fill="auto"/>
          </w:tcPr>
          <w:p w:rsidRPr="002E4598" w:rsidR="002E4598" w:rsidP="00113893" w:rsidRDefault="002E4598" w14:paraId="4A8B85D7" w14:textId="77777777">
            <w:r w:rsidRPr="002E4598">
              <w:t>Upper</w:t>
            </w:r>
          </w:p>
        </w:tc>
      </w:tr>
      <w:tr w:rsidRPr="002E4598" w:rsidR="002E4598" w:rsidTr="002E4598" w14:paraId="69B2B2FD" w14:textId="77777777">
        <w:tc>
          <w:tcPr>
            <w:tcW w:w="1116" w:type="dxa"/>
            <w:shd w:val="clear" w:color="auto" w:fill="auto"/>
          </w:tcPr>
          <w:p w:rsidRPr="002E4598" w:rsidR="002E4598" w:rsidP="00113893" w:rsidRDefault="002E4598" w14:paraId="6D825EB7" w14:textId="77777777">
            <w:pPr>
              <w:rPr>
                <w:bCs/>
              </w:rPr>
            </w:pPr>
            <w:r w:rsidRPr="002E4598">
              <w:rPr>
                <w:bCs/>
              </w:rPr>
              <w:t>ACPE</w:t>
            </w:r>
          </w:p>
        </w:tc>
        <w:tc>
          <w:tcPr>
            <w:tcW w:w="2340" w:type="dxa"/>
            <w:shd w:val="clear" w:color="auto" w:fill="auto"/>
          </w:tcPr>
          <w:p w:rsidRPr="002E4598" w:rsidR="002E4598" w:rsidP="00113893" w:rsidRDefault="002E4598" w14:paraId="3D7881AD" w14:textId="77777777">
            <w:r w:rsidRPr="002E4598">
              <w:t xml:space="preserve">Acer </w:t>
            </w:r>
            <w:proofErr w:type="spellStart"/>
            <w:r w:rsidRPr="002E4598">
              <w:t>pensylvanicum</w:t>
            </w:r>
            <w:proofErr w:type="spellEnd"/>
          </w:p>
        </w:tc>
        <w:tc>
          <w:tcPr>
            <w:tcW w:w="1992" w:type="dxa"/>
            <w:shd w:val="clear" w:color="auto" w:fill="auto"/>
          </w:tcPr>
          <w:p w:rsidRPr="002E4598" w:rsidR="002E4598" w:rsidP="00113893" w:rsidRDefault="002E4598" w14:paraId="5313929A" w14:textId="77777777">
            <w:r w:rsidRPr="002E4598">
              <w:t>Striped maple</w:t>
            </w:r>
          </w:p>
        </w:tc>
        <w:tc>
          <w:tcPr>
            <w:tcW w:w="1956" w:type="dxa"/>
            <w:shd w:val="clear" w:color="auto" w:fill="auto"/>
          </w:tcPr>
          <w:p w:rsidRPr="002E4598" w:rsidR="002E4598" w:rsidP="00113893" w:rsidRDefault="002E4598" w14:paraId="30EC0619" w14:textId="77777777">
            <w:r w:rsidRPr="002E4598">
              <w:t>Middle</w:t>
            </w:r>
          </w:p>
        </w:tc>
      </w:tr>
    </w:tbl>
    <w:p w:rsidR="002E4598" w:rsidP="002E4598" w:rsidRDefault="002E4598" w14:paraId="07897FD0" w14:textId="77777777"/>
    <w:p w:rsidR="002E4598" w:rsidP="002E4598" w:rsidRDefault="002E4598" w14:paraId="40F8F141" w14:textId="77777777">
      <w:pPr>
        <w:pStyle w:val="SClassInfoPara"/>
      </w:pPr>
      <w:r>
        <w:t>Description</w:t>
      </w:r>
    </w:p>
    <w:p w:rsidRPr="00831DD8" w:rsidR="00831DD8" w:rsidP="00831DD8" w:rsidRDefault="00831DD8" w14:paraId="2019B61D" w14:textId="39D94F38">
      <w:r w:rsidRPr="00831DD8">
        <w:t>Moderate sized deciduous trees</w:t>
      </w:r>
      <w:r>
        <w:t xml:space="preserve"> with a relatively open canopy for </w:t>
      </w:r>
      <w:proofErr w:type="gramStart"/>
      <w:r>
        <w:t>the majority of</w:t>
      </w:r>
      <w:proofErr w:type="gramEnd"/>
      <w:r>
        <w:t xml:space="preserve"> this matrix type.</w:t>
      </w:r>
    </w:p>
    <w:p w:rsidR="00831DD8" w:rsidP="002E4598" w:rsidRDefault="00831DD8" w14:paraId="479A1C41" w14:textId="3DCA9743"/>
    <w:p w:rsidRPr="00846BB7" w:rsidR="00846BB7" w:rsidP="00846BB7" w:rsidRDefault="00846BB7" w14:paraId="05B0DE5A" w14:textId="1729463F">
      <w:r>
        <w:t>For the rockier portions of this BpS, l</w:t>
      </w:r>
      <w:r w:rsidR="002E4598">
        <w:t>imited growing spaces and infertility ensure that these stands maintain their open structu</w:t>
      </w:r>
      <w:r>
        <w:t xml:space="preserve">re into maturity. </w:t>
      </w:r>
      <w:r w:rsidR="00831DD8">
        <w:t>Fire will also be</w:t>
      </w:r>
      <w:r w:rsidR="002E4598">
        <w:t xml:space="preserve"> limited by discontinuous fuels and occurs occasionally. Other disturbances include ice and wind storms</w:t>
      </w:r>
      <w:r w:rsidR="002614E8">
        <w:t xml:space="preserve">, </w:t>
      </w:r>
      <w:r w:rsidR="002E4598">
        <w:t>periodic drought</w:t>
      </w:r>
      <w:r w:rsidR="002614E8">
        <w:t>, and, in some locations, severe gypsy moth defoliation and Quercus spp. mortality.</w:t>
      </w:r>
      <w:r>
        <w:t xml:space="preserve"> </w:t>
      </w:r>
      <w:r w:rsidR="009956EE">
        <w:t>T</w:t>
      </w:r>
      <w:r w:rsidRPr="00846BB7">
        <w:t>he trees will be much smaller in diameter and much shorter</w:t>
      </w:r>
      <w:r w:rsidR="009956EE">
        <w:t xml:space="preserve"> i</w:t>
      </w:r>
      <w:r w:rsidRPr="00846BB7" w:rsidR="009956EE">
        <w:t>n the rockier portions of this BpS</w:t>
      </w:r>
      <w:r w:rsidR="009956EE">
        <w:t>.</w:t>
      </w:r>
    </w:p>
    <w:p w:rsidR="002E4598" w:rsidP="002E4598" w:rsidRDefault="002E4598" w14:paraId="294C2846" w14:textId="3ACDD6A9"/>
    <w:p w:rsidR="002E4598" w:rsidP="002E4598" w:rsidRDefault="002E4598" w14:paraId="69B1E137" w14:textId="03E507B6"/>
    <w:p>
      <w:r>
        <w:rPr>
          <w:i/>
          <w:u w:val="single"/>
        </w:rPr>
        <w:t>Maximum Tree Size Class</w:t>
      </w:r>
      <w:br/>
      <w:r>
        <w:t>Sapling &gt;4.5ft; &lt;5"DBH</w:t>
      </w:r>
    </w:p>
    <w:p w:rsidRPr="008A0F41" w:rsidR="008A0F41" w:rsidP="008A0F41" w:rsidRDefault="005A089E" w14:paraId="5E848E7E" w14:textId="2C535D01">
      <w:pPr>
        <w:pStyle w:val="InfoPara"/>
        <w:pBdr>
          <w:top w:val="single" w:color="auto" w:sz="4" w:space="1"/>
        </w:pBdr>
      </w:pPr>
      <w:r xmlns:w="http://schemas.openxmlformats.org/wordprocessingml/2006/main">
        <w:t>Class D</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Pr="008A0F41" w:rsidR="008A0F41" w:rsidP="008A0F41" w:rsidRDefault="008A0F41" w14:paraId="015E427B" w14:textId="77777777"/>
    <w:p w:rsidRPr="008A0F41" w:rsidR="008A0F41" w:rsidP="008A0F41" w:rsidRDefault="008A0F41" w14:paraId="18291DA9" w14:textId="77777777">
      <w:pPr>
        <w:rPr>
          <w:i/>
          <w:u w:val="single"/>
        </w:rPr>
      </w:pPr>
      <w:r w:rsidRPr="008A0F41">
        <w:rPr>
          <w:i/>
          <w:u w:val="single"/>
        </w:rP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340"/>
        <w:gridCol w:w="1992"/>
        <w:gridCol w:w="1956"/>
      </w:tblGrid>
      <w:tr w:rsidRPr="008A0F41" w:rsidR="008A0F41" w:rsidTr="0023655B" w14:paraId="00A0130E" w14:textId="77777777">
        <w:tc>
          <w:tcPr>
            <w:tcW w:w="1116" w:type="dxa"/>
            <w:tcBorders>
              <w:top w:val="single" w:color="auto" w:sz="2" w:space="0"/>
              <w:bottom w:val="single" w:color="000000" w:sz="12" w:space="0"/>
            </w:tcBorders>
            <w:shd w:val="clear" w:color="auto" w:fill="auto"/>
          </w:tcPr>
          <w:p w:rsidRPr="008A0F41" w:rsidR="008A0F41" w:rsidP="008A0F41" w:rsidRDefault="008A0F41" w14:paraId="7C639FFA" w14:textId="77777777">
            <w:pPr>
              <w:rPr>
                <w:b/>
                <w:bCs/>
              </w:rPr>
            </w:pPr>
            <w:r w:rsidRPr="008A0F41">
              <w:rPr>
                <w:b/>
                <w:bCs/>
              </w:rPr>
              <w:t>Symbol</w:t>
            </w:r>
          </w:p>
        </w:tc>
        <w:tc>
          <w:tcPr>
            <w:tcW w:w="2340" w:type="dxa"/>
            <w:tcBorders>
              <w:top w:val="single" w:color="auto" w:sz="2" w:space="0"/>
              <w:bottom w:val="single" w:color="000000" w:sz="12" w:space="0"/>
            </w:tcBorders>
            <w:shd w:val="clear" w:color="auto" w:fill="auto"/>
          </w:tcPr>
          <w:p w:rsidRPr="008A0F41" w:rsidR="008A0F41" w:rsidP="008A0F41" w:rsidRDefault="008A0F41" w14:paraId="14FD3F62" w14:textId="77777777">
            <w:pPr>
              <w:rPr>
                <w:b/>
                <w:bCs/>
              </w:rPr>
            </w:pPr>
            <w:r w:rsidRPr="008A0F41">
              <w:rPr>
                <w:b/>
                <w:bCs/>
              </w:rPr>
              <w:t>Scientific Name</w:t>
            </w:r>
          </w:p>
        </w:tc>
        <w:tc>
          <w:tcPr>
            <w:tcW w:w="1992" w:type="dxa"/>
            <w:tcBorders>
              <w:top w:val="single" w:color="auto" w:sz="2" w:space="0"/>
              <w:bottom w:val="single" w:color="000000" w:sz="12" w:space="0"/>
            </w:tcBorders>
            <w:shd w:val="clear" w:color="auto" w:fill="auto"/>
          </w:tcPr>
          <w:p w:rsidRPr="008A0F41" w:rsidR="008A0F41" w:rsidP="008A0F41" w:rsidRDefault="008A0F41" w14:paraId="527550B7" w14:textId="77777777">
            <w:pPr>
              <w:rPr>
                <w:b/>
                <w:bCs/>
              </w:rPr>
            </w:pPr>
            <w:r w:rsidRPr="008A0F41">
              <w:rPr>
                <w:b/>
                <w:bCs/>
              </w:rPr>
              <w:t>Common Name</w:t>
            </w:r>
          </w:p>
        </w:tc>
        <w:tc>
          <w:tcPr>
            <w:tcW w:w="1956" w:type="dxa"/>
            <w:tcBorders>
              <w:top w:val="single" w:color="auto" w:sz="2" w:space="0"/>
              <w:bottom w:val="single" w:color="000000" w:sz="12" w:space="0"/>
            </w:tcBorders>
            <w:shd w:val="clear" w:color="auto" w:fill="auto"/>
          </w:tcPr>
          <w:p w:rsidRPr="008A0F41" w:rsidR="008A0F41" w:rsidP="008A0F41" w:rsidRDefault="008A0F41" w14:paraId="79A66C92" w14:textId="77777777">
            <w:pPr>
              <w:rPr>
                <w:b/>
                <w:bCs/>
              </w:rPr>
            </w:pPr>
            <w:r w:rsidRPr="008A0F41">
              <w:rPr>
                <w:b/>
                <w:bCs/>
              </w:rPr>
              <w:t>Canopy Position</w:t>
            </w:r>
          </w:p>
        </w:tc>
      </w:tr>
      <w:tr w:rsidRPr="008A0F41" w:rsidR="008A0F41" w:rsidTr="0023655B" w14:paraId="54BEA985" w14:textId="77777777">
        <w:tc>
          <w:tcPr>
            <w:tcW w:w="1116" w:type="dxa"/>
            <w:tcBorders>
              <w:top w:val="single" w:color="000000" w:sz="12" w:space="0"/>
            </w:tcBorders>
            <w:shd w:val="clear" w:color="auto" w:fill="auto"/>
          </w:tcPr>
          <w:p w:rsidRPr="008A0F41" w:rsidR="008A0F41" w:rsidP="008A0F41" w:rsidRDefault="008A0F41" w14:paraId="1807B6DC" w14:textId="77777777">
            <w:pPr>
              <w:rPr>
                <w:bCs/>
              </w:rPr>
            </w:pPr>
            <w:r w:rsidRPr="008A0F41">
              <w:rPr>
                <w:bCs/>
              </w:rPr>
              <w:t>QURU</w:t>
            </w:r>
          </w:p>
        </w:tc>
        <w:tc>
          <w:tcPr>
            <w:tcW w:w="2340" w:type="dxa"/>
            <w:tcBorders>
              <w:top w:val="single" w:color="000000" w:sz="12" w:space="0"/>
            </w:tcBorders>
            <w:shd w:val="clear" w:color="auto" w:fill="auto"/>
          </w:tcPr>
          <w:p w:rsidRPr="008A0F41" w:rsidR="008A0F41" w:rsidP="008A0F41" w:rsidRDefault="008A0F41" w14:paraId="7AFEE74B" w14:textId="77777777">
            <w:r w:rsidRPr="008A0F41">
              <w:t>Quercus rubra</w:t>
            </w:r>
          </w:p>
        </w:tc>
        <w:tc>
          <w:tcPr>
            <w:tcW w:w="1992" w:type="dxa"/>
            <w:tcBorders>
              <w:top w:val="single" w:color="000000" w:sz="12" w:space="0"/>
            </w:tcBorders>
            <w:shd w:val="clear" w:color="auto" w:fill="auto"/>
          </w:tcPr>
          <w:p w:rsidRPr="008A0F41" w:rsidR="008A0F41" w:rsidP="008A0F41" w:rsidRDefault="008A0F41" w14:paraId="1FFC17A1" w14:textId="77777777">
            <w:r w:rsidRPr="008A0F41">
              <w:t>Northern red oak</w:t>
            </w:r>
          </w:p>
        </w:tc>
        <w:tc>
          <w:tcPr>
            <w:tcW w:w="1956" w:type="dxa"/>
            <w:tcBorders>
              <w:top w:val="single" w:color="000000" w:sz="12" w:space="0"/>
            </w:tcBorders>
            <w:shd w:val="clear" w:color="auto" w:fill="auto"/>
          </w:tcPr>
          <w:p w:rsidRPr="008A0F41" w:rsidR="008A0F41" w:rsidP="008A0F41" w:rsidRDefault="008A0F41" w14:paraId="25234299" w14:textId="77777777">
            <w:r w:rsidRPr="008A0F41">
              <w:t>Upper</w:t>
            </w:r>
          </w:p>
        </w:tc>
      </w:tr>
      <w:tr w:rsidRPr="008A0F41" w:rsidR="008A0F41" w:rsidTr="0023655B" w14:paraId="13FAF6D6" w14:textId="77777777">
        <w:tc>
          <w:tcPr>
            <w:tcW w:w="1116" w:type="dxa"/>
            <w:shd w:val="clear" w:color="auto" w:fill="auto"/>
          </w:tcPr>
          <w:p w:rsidRPr="008A0F41" w:rsidR="008A0F41" w:rsidP="008A0F41" w:rsidRDefault="008A0F41" w14:paraId="317A272A" w14:textId="77777777">
            <w:pPr>
              <w:rPr>
                <w:bCs/>
              </w:rPr>
            </w:pPr>
            <w:r w:rsidRPr="008A0F41">
              <w:rPr>
                <w:bCs/>
              </w:rPr>
              <w:t>QUPR2</w:t>
            </w:r>
          </w:p>
        </w:tc>
        <w:tc>
          <w:tcPr>
            <w:tcW w:w="2340" w:type="dxa"/>
            <w:shd w:val="clear" w:color="auto" w:fill="auto"/>
          </w:tcPr>
          <w:p w:rsidRPr="008A0F41" w:rsidR="008A0F41" w:rsidP="008A0F41" w:rsidRDefault="008A0F41" w14:paraId="363D338D" w14:textId="77777777">
            <w:r w:rsidRPr="008A0F41">
              <w:t xml:space="preserve">Quercus </w:t>
            </w:r>
            <w:proofErr w:type="spellStart"/>
            <w:r w:rsidRPr="008A0F41">
              <w:t>prinus</w:t>
            </w:r>
            <w:proofErr w:type="spellEnd"/>
          </w:p>
        </w:tc>
        <w:tc>
          <w:tcPr>
            <w:tcW w:w="1992" w:type="dxa"/>
            <w:shd w:val="clear" w:color="auto" w:fill="auto"/>
          </w:tcPr>
          <w:p w:rsidRPr="008A0F41" w:rsidR="008A0F41" w:rsidP="008A0F41" w:rsidRDefault="008A0F41" w14:paraId="64EF7206" w14:textId="77777777">
            <w:r w:rsidRPr="008A0F41">
              <w:t>Chestnut oak</w:t>
            </w:r>
          </w:p>
        </w:tc>
        <w:tc>
          <w:tcPr>
            <w:tcW w:w="1956" w:type="dxa"/>
            <w:shd w:val="clear" w:color="auto" w:fill="auto"/>
          </w:tcPr>
          <w:p w:rsidRPr="008A0F41" w:rsidR="008A0F41" w:rsidP="008A0F41" w:rsidRDefault="008A0F41" w14:paraId="50F64D29" w14:textId="77777777">
            <w:r w:rsidRPr="008A0F41">
              <w:t>Upper</w:t>
            </w:r>
          </w:p>
        </w:tc>
      </w:tr>
      <w:tr w:rsidRPr="008A0F41" w:rsidR="008A0F41" w:rsidTr="0023655B" w14:paraId="639E3B2C" w14:textId="77777777">
        <w:tc>
          <w:tcPr>
            <w:tcW w:w="1116" w:type="dxa"/>
            <w:shd w:val="clear" w:color="auto" w:fill="auto"/>
          </w:tcPr>
          <w:p w:rsidRPr="008A0F41" w:rsidR="008A0F41" w:rsidP="008A0F41" w:rsidRDefault="008A0F41" w14:paraId="1DDC3A86" w14:textId="77777777">
            <w:pPr>
              <w:rPr>
                <w:bCs/>
              </w:rPr>
            </w:pPr>
            <w:r w:rsidRPr="008A0F41">
              <w:rPr>
                <w:bCs/>
              </w:rPr>
              <w:t>BETUL</w:t>
            </w:r>
          </w:p>
        </w:tc>
        <w:tc>
          <w:tcPr>
            <w:tcW w:w="2340" w:type="dxa"/>
            <w:shd w:val="clear" w:color="auto" w:fill="auto"/>
          </w:tcPr>
          <w:p w:rsidRPr="008A0F41" w:rsidR="008A0F41" w:rsidP="008A0F41" w:rsidRDefault="008A0F41" w14:paraId="24BDE4CC" w14:textId="77777777">
            <w:r w:rsidRPr="008A0F41">
              <w:t>Betula</w:t>
            </w:r>
          </w:p>
        </w:tc>
        <w:tc>
          <w:tcPr>
            <w:tcW w:w="1992" w:type="dxa"/>
            <w:shd w:val="clear" w:color="auto" w:fill="auto"/>
          </w:tcPr>
          <w:p w:rsidRPr="008A0F41" w:rsidR="008A0F41" w:rsidP="008A0F41" w:rsidRDefault="008A0F41" w14:paraId="23FF2FD7" w14:textId="77777777">
            <w:r w:rsidRPr="008A0F41">
              <w:t>Birch</w:t>
            </w:r>
          </w:p>
        </w:tc>
        <w:tc>
          <w:tcPr>
            <w:tcW w:w="1956" w:type="dxa"/>
            <w:shd w:val="clear" w:color="auto" w:fill="auto"/>
          </w:tcPr>
          <w:p w:rsidRPr="008A0F41" w:rsidR="008A0F41" w:rsidP="008A0F41" w:rsidRDefault="008A0F41" w14:paraId="0FDB1AC2" w14:textId="77777777">
            <w:r w:rsidRPr="008A0F41">
              <w:t>Upper</w:t>
            </w:r>
          </w:p>
        </w:tc>
      </w:tr>
      <w:tr w:rsidRPr="008A0F41" w:rsidR="008A0F41" w:rsidTr="0023655B" w14:paraId="6CF22F05" w14:textId="77777777">
        <w:tc>
          <w:tcPr>
            <w:tcW w:w="1116" w:type="dxa"/>
            <w:shd w:val="clear" w:color="auto" w:fill="auto"/>
          </w:tcPr>
          <w:p w:rsidRPr="008A0F41" w:rsidR="008A0F41" w:rsidP="008A0F41" w:rsidRDefault="008A0F41" w14:paraId="4850F7C0" w14:textId="77777777">
            <w:pPr>
              <w:rPr>
                <w:bCs/>
              </w:rPr>
            </w:pPr>
            <w:r w:rsidRPr="008A0F41">
              <w:rPr>
                <w:bCs/>
              </w:rPr>
              <w:t>ACPE</w:t>
            </w:r>
          </w:p>
        </w:tc>
        <w:tc>
          <w:tcPr>
            <w:tcW w:w="2340" w:type="dxa"/>
            <w:shd w:val="clear" w:color="auto" w:fill="auto"/>
          </w:tcPr>
          <w:p w:rsidRPr="008A0F41" w:rsidR="008A0F41" w:rsidP="008A0F41" w:rsidRDefault="008A0F41" w14:paraId="653D68C0" w14:textId="77777777">
            <w:r w:rsidRPr="008A0F41">
              <w:t xml:space="preserve">Acer </w:t>
            </w:r>
            <w:proofErr w:type="spellStart"/>
            <w:r w:rsidRPr="008A0F41">
              <w:t>pensylvanicum</w:t>
            </w:r>
            <w:proofErr w:type="spellEnd"/>
          </w:p>
        </w:tc>
        <w:tc>
          <w:tcPr>
            <w:tcW w:w="1992" w:type="dxa"/>
            <w:shd w:val="clear" w:color="auto" w:fill="auto"/>
          </w:tcPr>
          <w:p w:rsidRPr="008A0F41" w:rsidR="008A0F41" w:rsidP="008A0F41" w:rsidRDefault="008A0F41" w14:paraId="7FE86C15" w14:textId="77777777">
            <w:r w:rsidRPr="008A0F41">
              <w:t>Striped maple</w:t>
            </w:r>
          </w:p>
        </w:tc>
        <w:tc>
          <w:tcPr>
            <w:tcW w:w="1956" w:type="dxa"/>
            <w:shd w:val="clear" w:color="auto" w:fill="auto"/>
          </w:tcPr>
          <w:p w:rsidRPr="008A0F41" w:rsidR="008A0F41" w:rsidP="008A0F41" w:rsidRDefault="008A0F41" w14:paraId="128755C5" w14:textId="77777777">
            <w:r w:rsidRPr="008A0F41">
              <w:t>Middle</w:t>
            </w:r>
          </w:p>
        </w:tc>
      </w:tr>
    </w:tbl>
    <w:p w:rsidRPr="008A0F41" w:rsidR="008A0F41" w:rsidP="008A0F41" w:rsidRDefault="008A0F41" w14:paraId="2202C575" w14:textId="77777777"/>
    <w:p w:rsidRPr="008A0F41" w:rsidR="008A0F41" w:rsidP="008A0F41" w:rsidRDefault="008A0F41" w14:paraId="5F5DF00B" w14:textId="77777777">
      <w:pPr>
        <w:rPr>
          <w:i/>
          <w:u w:val="single"/>
        </w:rPr>
      </w:pPr>
      <w:r w:rsidRPr="008A0F41">
        <w:rPr>
          <w:i/>
          <w:u w:val="single"/>
        </w:rPr>
        <w:t>Description</w:t>
      </w:r>
    </w:p>
    <w:p w:rsidRPr="008A0F41" w:rsidR="008A0F41" w:rsidP="008A0F41" w:rsidRDefault="00831DD8" w14:paraId="31CECE55" w14:textId="3FDF236F">
      <w:r>
        <w:t>Mature, open canopy deciduous forest.</w:t>
      </w:r>
      <w:r w:rsidRPr="008A0F41" w:rsidR="008A0F41">
        <w:t xml:space="preserve"> </w:t>
      </w:r>
      <w:r w:rsidRPr="00831DD8">
        <w:t>In the rockier portions of this BpS</w:t>
      </w:r>
      <w:r w:rsidR="009956EE">
        <w:t>,</w:t>
      </w:r>
      <w:r w:rsidRPr="00831DD8">
        <w:t xml:space="preserve"> the trees will be much smaller in diameter and much shorter.</w:t>
      </w:r>
    </w:p>
    <w:p w:rsidRPr="008A0F41" w:rsidR="008A0F41" w:rsidP="008A0F41" w:rsidRDefault="008A0F41" w14:paraId="65CE61C7" w14:textId="77777777"/>
    <w:p>
      <w:r>
        <w:rPr>
          <w:i/>
          <w:u w:val="single"/>
        </w:rPr>
        <w:t>Maximum Tree Size Class</w:t>
      </w:r>
      <w:br/>
      <w:r>
        <w:t>Sapling &gt;4.5ft; &lt;5"DBH</w:t>
      </w:r>
    </w:p>
    <w:p w:rsidRPr="008A0F41" w:rsidR="008A0F41" w:rsidP="008A0F41" w:rsidRDefault="005A089E" w14:paraId="3989F366" w14:textId="1AA3D2E9">
      <w:pPr>
        <w:pStyle w:val="InfoPara"/>
        <w:pBdr>
          <w:top w:val="single" w:color="auto" w:sz="4" w:space="1"/>
        </w:pBdr>
      </w:pPr>
      <w:r xmlns:w="http://schemas.openxmlformats.org/wordprocessingml/2006/main">
        <w:t>Class E</w:t>
      </w:r>
      <w:r xmlns:w="http://schemas.openxmlformats.org/wordprocessingml/2006/main">
        <w:tab/>
        <w:t>43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Pr="008A0F41" w:rsidR="008A0F41" w:rsidP="008A0F41" w:rsidRDefault="008A0F41" w14:paraId="615A4C05" w14:textId="77777777"/>
    <w:p w:rsidRPr="008A0F41" w:rsidR="008A0F41" w:rsidP="008A0F41" w:rsidRDefault="008A0F41" w14:paraId="60235499" w14:textId="77777777">
      <w:pPr>
        <w:rPr>
          <w:i/>
          <w:u w:val="single"/>
        </w:rPr>
      </w:pPr>
      <w:r w:rsidRPr="008A0F41">
        <w:rPr>
          <w:i/>
          <w:u w:val="single"/>
        </w:rP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340"/>
        <w:gridCol w:w="1992"/>
        <w:gridCol w:w="1956"/>
      </w:tblGrid>
      <w:tr w:rsidRPr="008A0F41" w:rsidR="008A0F41" w:rsidTr="0023655B" w14:paraId="2685F1E6" w14:textId="77777777">
        <w:tc>
          <w:tcPr>
            <w:tcW w:w="1116" w:type="dxa"/>
            <w:tcBorders>
              <w:top w:val="single" w:color="auto" w:sz="2" w:space="0"/>
              <w:bottom w:val="single" w:color="000000" w:sz="12" w:space="0"/>
            </w:tcBorders>
            <w:shd w:val="clear" w:color="auto" w:fill="auto"/>
          </w:tcPr>
          <w:p w:rsidRPr="008A0F41" w:rsidR="008A0F41" w:rsidP="008A0F41" w:rsidRDefault="008A0F41" w14:paraId="46716A4B" w14:textId="77777777">
            <w:pPr>
              <w:rPr>
                <w:b/>
                <w:bCs/>
              </w:rPr>
            </w:pPr>
            <w:r w:rsidRPr="008A0F41">
              <w:rPr>
                <w:b/>
                <w:bCs/>
              </w:rPr>
              <w:t>Symbol</w:t>
            </w:r>
          </w:p>
        </w:tc>
        <w:tc>
          <w:tcPr>
            <w:tcW w:w="2340" w:type="dxa"/>
            <w:tcBorders>
              <w:top w:val="single" w:color="auto" w:sz="2" w:space="0"/>
              <w:bottom w:val="single" w:color="000000" w:sz="12" w:space="0"/>
            </w:tcBorders>
            <w:shd w:val="clear" w:color="auto" w:fill="auto"/>
          </w:tcPr>
          <w:p w:rsidRPr="008A0F41" w:rsidR="008A0F41" w:rsidP="008A0F41" w:rsidRDefault="008A0F41" w14:paraId="08078AA1" w14:textId="77777777">
            <w:pPr>
              <w:rPr>
                <w:b/>
                <w:bCs/>
              </w:rPr>
            </w:pPr>
            <w:r w:rsidRPr="008A0F41">
              <w:rPr>
                <w:b/>
                <w:bCs/>
              </w:rPr>
              <w:t>Scientific Name</w:t>
            </w:r>
          </w:p>
        </w:tc>
        <w:tc>
          <w:tcPr>
            <w:tcW w:w="1992" w:type="dxa"/>
            <w:tcBorders>
              <w:top w:val="single" w:color="auto" w:sz="2" w:space="0"/>
              <w:bottom w:val="single" w:color="000000" w:sz="12" w:space="0"/>
            </w:tcBorders>
            <w:shd w:val="clear" w:color="auto" w:fill="auto"/>
          </w:tcPr>
          <w:p w:rsidRPr="008A0F41" w:rsidR="008A0F41" w:rsidP="008A0F41" w:rsidRDefault="008A0F41" w14:paraId="245DEBA0" w14:textId="77777777">
            <w:pPr>
              <w:rPr>
                <w:b/>
                <w:bCs/>
              </w:rPr>
            </w:pPr>
            <w:r w:rsidRPr="008A0F41">
              <w:rPr>
                <w:b/>
                <w:bCs/>
              </w:rPr>
              <w:t>Common Name</w:t>
            </w:r>
          </w:p>
        </w:tc>
        <w:tc>
          <w:tcPr>
            <w:tcW w:w="1956" w:type="dxa"/>
            <w:tcBorders>
              <w:top w:val="single" w:color="auto" w:sz="2" w:space="0"/>
              <w:bottom w:val="single" w:color="000000" w:sz="12" w:space="0"/>
            </w:tcBorders>
            <w:shd w:val="clear" w:color="auto" w:fill="auto"/>
          </w:tcPr>
          <w:p w:rsidRPr="008A0F41" w:rsidR="008A0F41" w:rsidP="008A0F41" w:rsidRDefault="008A0F41" w14:paraId="42252840" w14:textId="77777777">
            <w:pPr>
              <w:rPr>
                <w:b/>
                <w:bCs/>
              </w:rPr>
            </w:pPr>
            <w:r w:rsidRPr="008A0F41">
              <w:rPr>
                <w:b/>
                <w:bCs/>
              </w:rPr>
              <w:t>Canopy Position</w:t>
            </w:r>
          </w:p>
        </w:tc>
      </w:tr>
      <w:tr w:rsidRPr="008A0F41" w:rsidR="008A0F41" w:rsidTr="0023655B" w14:paraId="56E2A60A" w14:textId="77777777">
        <w:tc>
          <w:tcPr>
            <w:tcW w:w="1116" w:type="dxa"/>
            <w:tcBorders>
              <w:top w:val="single" w:color="000000" w:sz="12" w:space="0"/>
            </w:tcBorders>
            <w:shd w:val="clear" w:color="auto" w:fill="auto"/>
          </w:tcPr>
          <w:p w:rsidRPr="008A0F41" w:rsidR="008A0F41" w:rsidP="008A0F41" w:rsidRDefault="008A0F41" w14:paraId="7B9DC570" w14:textId="77777777">
            <w:pPr>
              <w:rPr>
                <w:bCs/>
              </w:rPr>
            </w:pPr>
            <w:r w:rsidRPr="008A0F41">
              <w:rPr>
                <w:bCs/>
              </w:rPr>
              <w:t>QURU</w:t>
            </w:r>
          </w:p>
        </w:tc>
        <w:tc>
          <w:tcPr>
            <w:tcW w:w="2340" w:type="dxa"/>
            <w:tcBorders>
              <w:top w:val="single" w:color="000000" w:sz="12" w:space="0"/>
            </w:tcBorders>
            <w:shd w:val="clear" w:color="auto" w:fill="auto"/>
          </w:tcPr>
          <w:p w:rsidRPr="008A0F41" w:rsidR="008A0F41" w:rsidP="008A0F41" w:rsidRDefault="008A0F41" w14:paraId="6EAC656D" w14:textId="77777777">
            <w:r w:rsidRPr="008A0F41">
              <w:t>Quercus rubra</w:t>
            </w:r>
          </w:p>
        </w:tc>
        <w:tc>
          <w:tcPr>
            <w:tcW w:w="1992" w:type="dxa"/>
            <w:tcBorders>
              <w:top w:val="single" w:color="000000" w:sz="12" w:space="0"/>
            </w:tcBorders>
            <w:shd w:val="clear" w:color="auto" w:fill="auto"/>
          </w:tcPr>
          <w:p w:rsidRPr="008A0F41" w:rsidR="008A0F41" w:rsidP="008A0F41" w:rsidRDefault="008A0F41" w14:paraId="66BBFDA8" w14:textId="77777777">
            <w:r w:rsidRPr="008A0F41">
              <w:t>Northern red oak</w:t>
            </w:r>
          </w:p>
        </w:tc>
        <w:tc>
          <w:tcPr>
            <w:tcW w:w="1956" w:type="dxa"/>
            <w:tcBorders>
              <w:top w:val="single" w:color="000000" w:sz="12" w:space="0"/>
            </w:tcBorders>
            <w:shd w:val="clear" w:color="auto" w:fill="auto"/>
          </w:tcPr>
          <w:p w:rsidRPr="008A0F41" w:rsidR="008A0F41" w:rsidP="008A0F41" w:rsidRDefault="008A0F41" w14:paraId="54FF07FF" w14:textId="77777777">
            <w:r w:rsidRPr="008A0F41">
              <w:t>Upper</w:t>
            </w:r>
          </w:p>
        </w:tc>
      </w:tr>
      <w:tr w:rsidRPr="008A0F41" w:rsidR="008A0F41" w:rsidTr="0023655B" w14:paraId="3E9536A1" w14:textId="77777777">
        <w:tc>
          <w:tcPr>
            <w:tcW w:w="1116" w:type="dxa"/>
            <w:shd w:val="clear" w:color="auto" w:fill="auto"/>
          </w:tcPr>
          <w:p w:rsidRPr="008A0F41" w:rsidR="008A0F41" w:rsidP="008A0F41" w:rsidRDefault="008A0F41" w14:paraId="5008B6C2" w14:textId="77777777">
            <w:pPr>
              <w:rPr>
                <w:bCs/>
              </w:rPr>
            </w:pPr>
            <w:r w:rsidRPr="008A0F41">
              <w:rPr>
                <w:bCs/>
              </w:rPr>
              <w:t>QUPR2</w:t>
            </w:r>
          </w:p>
        </w:tc>
        <w:tc>
          <w:tcPr>
            <w:tcW w:w="2340" w:type="dxa"/>
            <w:shd w:val="clear" w:color="auto" w:fill="auto"/>
          </w:tcPr>
          <w:p w:rsidRPr="008A0F41" w:rsidR="008A0F41" w:rsidP="008A0F41" w:rsidRDefault="008A0F41" w14:paraId="7958043E" w14:textId="77777777">
            <w:r w:rsidRPr="008A0F41">
              <w:t xml:space="preserve">Quercus </w:t>
            </w:r>
            <w:proofErr w:type="spellStart"/>
            <w:r w:rsidRPr="008A0F41">
              <w:t>prinus</w:t>
            </w:r>
            <w:proofErr w:type="spellEnd"/>
          </w:p>
        </w:tc>
        <w:tc>
          <w:tcPr>
            <w:tcW w:w="1992" w:type="dxa"/>
            <w:shd w:val="clear" w:color="auto" w:fill="auto"/>
          </w:tcPr>
          <w:p w:rsidRPr="008A0F41" w:rsidR="008A0F41" w:rsidP="008A0F41" w:rsidRDefault="008A0F41" w14:paraId="40A7C193" w14:textId="77777777">
            <w:r w:rsidRPr="008A0F41">
              <w:t>Chestnut oak</w:t>
            </w:r>
          </w:p>
        </w:tc>
        <w:tc>
          <w:tcPr>
            <w:tcW w:w="1956" w:type="dxa"/>
            <w:shd w:val="clear" w:color="auto" w:fill="auto"/>
          </w:tcPr>
          <w:p w:rsidRPr="008A0F41" w:rsidR="008A0F41" w:rsidP="008A0F41" w:rsidRDefault="008A0F41" w14:paraId="7EB9F266" w14:textId="77777777">
            <w:r w:rsidRPr="008A0F41">
              <w:t>Upper</w:t>
            </w:r>
          </w:p>
        </w:tc>
      </w:tr>
      <w:tr w:rsidRPr="008A0F41" w:rsidR="008A0F41" w:rsidTr="0023655B" w14:paraId="0E8377AE" w14:textId="77777777">
        <w:tc>
          <w:tcPr>
            <w:tcW w:w="1116" w:type="dxa"/>
            <w:shd w:val="clear" w:color="auto" w:fill="auto"/>
          </w:tcPr>
          <w:p w:rsidRPr="008A0F41" w:rsidR="008A0F41" w:rsidP="008A0F41" w:rsidRDefault="008A0F41" w14:paraId="7D5D96D3" w14:textId="77777777">
            <w:pPr>
              <w:rPr>
                <w:bCs/>
              </w:rPr>
            </w:pPr>
            <w:r w:rsidRPr="008A0F41">
              <w:rPr>
                <w:bCs/>
              </w:rPr>
              <w:t>BETUL</w:t>
            </w:r>
          </w:p>
        </w:tc>
        <w:tc>
          <w:tcPr>
            <w:tcW w:w="2340" w:type="dxa"/>
            <w:shd w:val="clear" w:color="auto" w:fill="auto"/>
          </w:tcPr>
          <w:p w:rsidRPr="008A0F41" w:rsidR="008A0F41" w:rsidP="008A0F41" w:rsidRDefault="008A0F41" w14:paraId="0A7022C7" w14:textId="77777777">
            <w:r w:rsidRPr="008A0F41">
              <w:t>Betula</w:t>
            </w:r>
          </w:p>
        </w:tc>
        <w:tc>
          <w:tcPr>
            <w:tcW w:w="1992" w:type="dxa"/>
            <w:shd w:val="clear" w:color="auto" w:fill="auto"/>
          </w:tcPr>
          <w:p w:rsidRPr="008A0F41" w:rsidR="008A0F41" w:rsidP="008A0F41" w:rsidRDefault="008A0F41" w14:paraId="0AF2E52B" w14:textId="77777777">
            <w:r w:rsidRPr="008A0F41">
              <w:t>Birch</w:t>
            </w:r>
          </w:p>
        </w:tc>
        <w:tc>
          <w:tcPr>
            <w:tcW w:w="1956" w:type="dxa"/>
            <w:shd w:val="clear" w:color="auto" w:fill="auto"/>
          </w:tcPr>
          <w:p w:rsidRPr="008A0F41" w:rsidR="008A0F41" w:rsidP="008A0F41" w:rsidRDefault="008A0F41" w14:paraId="234E50EE" w14:textId="77777777">
            <w:r w:rsidRPr="008A0F41">
              <w:t>Upper</w:t>
            </w:r>
          </w:p>
        </w:tc>
      </w:tr>
      <w:tr w:rsidRPr="008A0F41" w:rsidR="008A0F41" w:rsidTr="0023655B" w14:paraId="3ED8B5C5" w14:textId="77777777">
        <w:tc>
          <w:tcPr>
            <w:tcW w:w="1116" w:type="dxa"/>
            <w:shd w:val="clear" w:color="auto" w:fill="auto"/>
          </w:tcPr>
          <w:p w:rsidRPr="008A0F41" w:rsidR="008A0F41" w:rsidP="008A0F41" w:rsidRDefault="008A0F41" w14:paraId="6493110C" w14:textId="77777777">
            <w:pPr>
              <w:rPr>
                <w:bCs/>
              </w:rPr>
            </w:pPr>
            <w:r w:rsidRPr="008A0F41">
              <w:rPr>
                <w:bCs/>
              </w:rPr>
              <w:t>ACPE</w:t>
            </w:r>
          </w:p>
        </w:tc>
        <w:tc>
          <w:tcPr>
            <w:tcW w:w="2340" w:type="dxa"/>
            <w:shd w:val="clear" w:color="auto" w:fill="auto"/>
          </w:tcPr>
          <w:p w:rsidRPr="008A0F41" w:rsidR="008A0F41" w:rsidP="008A0F41" w:rsidRDefault="008A0F41" w14:paraId="7901D418" w14:textId="77777777">
            <w:r w:rsidRPr="008A0F41">
              <w:t xml:space="preserve">Acer </w:t>
            </w:r>
            <w:proofErr w:type="spellStart"/>
            <w:r w:rsidRPr="008A0F41">
              <w:t>pensylvanicum</w:t>
            </w:r>
            <w:proofErr w:type="spellEnd"/>
          </w:p>
        </w:tc>
        <w:tc>
          <w:tcPr>
            <w:tcW w:w="1992" w:type="dxa"/>
            <w:shd w:val="clear" w:color="auto" w:fill="auto"/>
          </w:tcPr>
          <w:p w:rsidRPr="008A0F41" w:rsidR="008A0F41" w:rsidP="008A0F41" w:rsidRDefault="008A0F41" w14:paraId="56329BA5" w14:textId="77777777">
            <w:r w:rsidRPr="008A0F41">
              <w:t>Striped maple</w:t>
            </w:r>
          </w:p>
        </w:tc>
        <w:tc>
          <w:tcPr>
            <w:tcW w:w="1956" w:type="dxa"/>
            <w:shd w:val="clear" w:color="auto" w:fill="auto"/>
          </w:tcPr>
          <w:p w:rsidRPr="008A0F41" w:rsidR="008A0F41" w:rsidP="008A0F41" w:rsidRDefault="008A0F41" w14:paraId="6E89FDC1" w14:textId="77777777">
            <w:r w:rsidRPr="008A0F41">
              <w:t>Middle</w:t>
            </w:r>
          </w:p>
        </w:tc>
      </w:tr>
    </w:tbl>
    <w:p w:rsidRPr="008A0F41" w:rsidR="008A0F41" w:rsidP="008A0F41" w:rsidRDefault="008A0F41" w14:paraId="1AC22CB2" w14:textId="77777777"/>
    <w:p w:rsidRPr="008A0F41" w:rsidR="008A0F41" w:rsidP="008A0F41" w:rsidRDefault="008A0F41" w14:paraId="2639723F" w14:textId="77777777">
      <w:pPr>
        <w:rPr>
          <w:i/>
          <w:u w:val="single"/>
        </w:rPr>
      </w:pPr>
      <w:r w:rsidRPr="008A0F41">
        <w:rPr>
          <w:i/>
          <w:u w:val="single"/>
        </w:rPr>
        <w:t>Description</w:t>
      </w:r>
    </w:p>
    <w:p w:rsidRPr="008A0F41" w:rsidR="008A0F41" w:rsidP="008A0F41" w:rsidRDefault="00831DD8" w14:paraId="04E09C9A" w14:textId="20346D32">
      <w:r>
        <w:t xml:space="preserve">Mature, closed canopy deciduous forest. </w:t>
      </w:r>
      <w:r w:rsidR="009956EE">
        <w:t>T</w:t>
      </w:r>
      <w:r>
        <w:t>he trees will be much smaller in diameter and much shorter</w:t>
      </w:r>
      <w:r w:rsidR="009956EE">
        <w:t xml:space="preserve"> in the rockier portions of this BpS</w:t>
      </w:r>
      <w:r>
        <w:t>.</w:t>
      </w:r>
    </w:p>
    <w:p w:rsidR="008A0F41" w:rsidP="002E4598" w:rsidRDefault="008A0F41" w14:paraId="04657D2E" w14:textId="447FF9B2"/>
    <w:p w:rsidR="008A0F41" w:rsidP="002E4598" w:rsidRDefault="008A0F41" w14:paraId="7C9AED0A" w14:textId="77777777"/>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20</w:t>
            </w:r>
          </w:p>
        </w:tc>
      </w:tr>
      <w:tr>
        <w:tc>
          <w:p>
            <w:pPr>
              <w:jc w:val="center"/>
            </w:pPr>
            <w:r>
              <w:rPr>
                <w:sz w:val="20"/>
              </w:rPr>
              <w:t>Mid1:OPN</w:t>
            </w:r>
          </w:p>
        </w:tc>
        <w:tc>
          <w:p>
            <w:pPr>
              <w:jc w:val="center"/>
            </w:pPr>
            <w:r>
              <w:rPr>
                <w:sz w:val="20"/>
              </w:rPr>
              <w:t>21</w:t>
            </w:r>
          </w:p>
        </w:tc>
        <w:tc>
          <w:p>
            <w:pPr>
              <w:jc w:val="center"/>
            </w:pPr>
            <w:r>
              <w:rPr>
                <w:sz w:val="20"/>
              </w:rPr>
              <w:t>Late1:OPN</w:t>
            </w:r>
          </w:p>
        </w:tc>
        <w:tc>
          <w:p>
            <w:pPr>
              <w:jc w:val="center"/>
            </w:pPr>
            <w:r>
              <w:rPr>
                <w:sz w:val="20"/>
              </w:rPr>
              <w:t>70</w:t>
            </w:r>
          </w:p>
        </w:tc>
      </w:tr>
      <w:tr>
        <w:tc>
          <w:p>
            <w:pPr>
              <w:jc w:val="center"/>
            </w:pPr>
            <w:r>
              <w:rPr>
                <w:sz w:val="20"/>
              </w:rPr>
              <w:t>Mid1:CLS</w:t>
            </w:r>
          </w:p>
        </w:tc>
        <w:tc>
          <w:p>
            <w:pPr>
              <w:jc w:val="center"/>
            </w:pPr>
            <w:r>
              <w:rPr>
                <w:sz w:val="20"/>
              </w:rPr>
              <w:t>21</w:t>
            </w:r>
          </w:p>
        </w:tc>
        <w:tc>
          <w:p>
            <w:pPr>
              <w:jc w:val="center"/>
            </w:pPr>
            <w:r>
              <w:rPr>
                <w:sz w:val="20"/>
              </w:rPr>
              <w:t>Late1:CLS</w:t>
            </w:r>
          </w:p>
        </w:tc>
        <w:tc>
          <w:p>
            <w:pPr>
              <w:jc w:val="center"/>
            </w:pPr>
            <w:r>
              <w:rPr>
                <w:sz w:val="20"/>
              </w:rPr>
              <w:t>70</w:t>
            </w:r>
          </w:p>
        </w:tc>
      </w:tr>
      <w:tr>
        <w:tc>
          <w:p>
            <w:pPr>
              <w:jc w:val="center"/>
            </w:pPr>
            <w:r>
              <w:rPr>
                <w:sz w:val="20"/>
              </w:rPr>
              <w:t>Late1:OPN</w:t>
            </w:r>
          </w:p>
        </w:tc>
        <w:tc>
          <w:p>
            <w:pPr>
              <w:jc w:val="center"/>
            </w:pPr>
            <w:r>
              <w:rPr>
                <w:sz w:val="20"/>
              </w:rPr>
              <w:t>71</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71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19</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No</w:t>
            </w:r>
          </w:p>
        </w:tc>
        <w:tc>
          <w:p>
            <w:pPr>
              <w:jc w:val="center"/>
            </w:pPr>
            <w:r>
              <w:rPr>
                <w:sz w:val="20"/>
              </w:rPr>
              <w:t>20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0.0025</w:t>
            </w:r>
          </w:p>
        </w:tc>
        <w:tc>
          <w:p>
            <w:pPr>
              <w:jc w:val="center"/>
            </w:pPr>
            <w:r>
              <w:rPr>
                <w:sz w:val="20"/>
              </w:rPr>
              <w:t>400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0.008</w:t>
            </w:r>
          </w:p>
        </w:tc>
        <w:tc>
          <w:p>
            <w:pPr>
              <w:jc w:val="center"/>
            </w:pPr>
            <w:r>
              <w:rPr>
                <w:sz w:val="20"/>
              </w:rPr>
              <w:t>125</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0.0025</w:t>
            </w:r>
          </w:p>
        </w:tc>
        <w:tc>
          <w:p>
            <w:pPr>
              <w:jc w:val="center"/>
            </w:pPr>
            <w:r>
              <w:rPr>
                <w:sz w:val="20"/>
              </w:rPr>
              <w:t>400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0.011</w:t>
            </w:r>
          </w:p>
        </w:tc>
        <w:tc>
          <w:p>
            <w:pPr>
              <w:jc w:val="center"/>
            </w:pPr>
            <w:r>
              <w:rPr>
                <w:sz w:val="20"/>
              </w:rPr>
              <w:t>91</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Mid1:OPN</w:t>
            </w:r>
          </w:p>
        </w:tc>
        <w:tc>
          <w:p>
            <w:pPr>
              <w:jc w:val="center"/>
            </w:pPr>
            <w:r>
              <w:rPr>
                <w:sz w:val="20"/>
              </w:rPr>
              <w:t>0.027</w:t>
            </w:r>
          </w:p>
        </w:tc>
        <w:tc>
          <w:p>
            <w:pPr>
              <w:jc w:val="center"/>
            </w:pPr>
            <w:r>
              <w:rPr>
                <w:sz w:val="20"/>
              </w:rPr>
              <w:t>37</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0.027</w:t>
            </w:r>
          </w:p>
        </w:tc>
        <w:tc>
          <w:p>
            <w:pPr>
              <w:jc w:val="center"/>
            </w:pPr>
            <w:r>
              <w:rPr>
                <w:sz w:val="20"/>
              </w:rPr>
              <w:t>37</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No</w:t>
            </w:r>
          </w:p>
        </w:tc>
        <w:tc>
          <w:p>
            <w:pPr>
              <w:jc w:val="center"/>
            </w:pPr>
            <w:r>
              <w:rPr>
                <w:sz w:val="20"/>
              </w:rPr>
              <w:t>20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0.0025</w:t>
            </w:r>
          </w:p>
        </w:tc>
        <w:tc>
          <w:p>
            <w:pPr>
              <w:jc w:val="center"/>
            </w:pPr>
            <w:r>
              <w:rPr>
                <w:sz w:val="20"/>
              </w:rPr>
              <w:t>400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0.0033</w:t>
            </w:r>
          </w:p>
        </w:tc>
        <w:tc>
          <w:p>
            <w:pPr>
              <w:jc w:val="center"/>
            </w:pPr>
            <w:r>
              <w:rPr>
                <w:sz w:val="20"/>
              </w:rPr>
              <w:t>303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0.036</w:t>
            </w:r>
          </w:p>
        </w:tc>
        <w:tc>
          <w:p>
            <w:pPr>
              <w:jc w:val="center"/>
            </w:pPr>
            <w:r>
              <w:rPr>
                <w:sz w:val="20"/>
              </w:rPr>
              <w:t>28</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0.0025</w:t>
            </w:r>
          </w:p>
        </w:tc>
        <w:tc>
          <w:p>
            <w:pPr>
              <w:jc w:val="center"/>
            </w:pPr>
            <w:r>
              <w:rPr>
                <w:sz w:val="20"/>
              </w:rPr>
              <w:t>400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0.0033</w:t>
            </w:r>
          </w:p>
        </w:tc>
        <w:tc>
          <w:p>
            <w:pPr>
              <w:jc w:val="center"/>
            </w:pPr>
            <w:r>
              <w:rPr>
                <w:sz w:val="20"/>
              </w:rPr>
              <w:t>303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bl>
    <w:p>
      <w:r>
        <w:t/>
      </w:r>
    </w:p>
    <w:p>
      <w:pPr>
        <w:pStyle w:val="InfoPara"/>
      </w:pPr>
      <w:r>
        <w:t>Optional Disturbances</w:t>
      </w:r>
    </w:p>
    <w:p>
      <w:r>
        <w:t>Optional 1: Rock Slide</w:t>
      </w:r>
    </w:p>
    <w:p>
      <w:r>
        <w:t/>
      </w:r>
    </w:p>
    <w:p>
      <w:pPr xmlns:w="http://schemas.openxmlformats.org/wordprocessingml/2006/main">
        <w:pStyle w:val="ReportSection"/>
      </w:pPr>
      <w:r xmlns:w="http://schemas.openxmlformats.org/wordprocessingml/2006/main">
        <w:t>References</w:t>
      </w:r>
    </w:p>
    <w:p>
      <w:r>
        <w:t/>
      </w:r>
    </w:p>
    <w:p w:rsidRPr="005B30E0" w:rsidR="005B30E0" w:rsidP="005B30E0" w:rsidRDefault="005B30E0" w14:paraId="5A6B6171" w14:textId="46490EDD">
      <w:r w:rsidRPr="005B30E0">
        <w:t xml:space="preserve">Fleming, G.P. 2010. </w:t>
      </w:r>
      <w:r w:rsidRPr="005B30E0">
        <w:rPr>
          <w:bCs/>
          <w:i/>
          <w:iCs/>
        </w:rPr>
        <w:t xml:space="preserve">Southern Appalachian Montane Northern Red Oak - Chestnut Oak Forest </w:t>
      </w:r>
      <w:proofErr w:type="spellStart"/>
      <w:r w:rsidRPr="005B30E0">
        <w:rPr>
          <w:bCs/>
        </w:rPr>
        <w:t>Classif</w:t>
      </w:r>
      <w:proofErr w:type="spellEnd"/>
      <w:r w:rsidRPr="005B30E0">
        <w:rPr>
          <w:bCs/>
        </w:rPr>
        <w:t>. Resp.: Southeast.</w:t>
      </w:r>
      <w:r w:rsidRPr="005B30E0">
        <w:rPr>
          <w:b/>
          <w:bCs/>
        </w:rPr>
        <w:t xml:space="preserve"> </w:t>
      </w:r>
      <w:r w:rsidRPr="005B30E0">
        <w:t xml:space="preserve">This provisional association is a synonym for a community type in the Natural Communities of Virginia and the description is provided for users of that classification. Data source: NatureServe. 2010. International Ecological Classification Standard: Terrestrial Ecological Classifications. NatureServe Central Databases. Arlington, VA. </w:t>
      </w:r>
    </w:p>
    <w:p w:rsidR="005B30E0" w:rsidP="000C03F3" w:rsidRDefault="005B30E0" w14:paraId="4B2EBD05" w14:textId="77777777"/>
    <w:p w:rsidR="005B30E0" w:rsidP="000C03F3" w:rsidRDefault="005B30E0" w14:paraId="0166A8EE" w14:textId="77777777"/>
    <w:p w:rsidRPr="00555D01" w:rsidR="00555D01" w:rsidP="000C03F3" w:rsidRDefault="00555D01" w14:paraId="44F48C35" w14:textId="5B164BCC">
      <w:r w:rsidRPr="00555D01">
        <w:t xml:space="preserve">Fleming, G. P., P. P. </w:t>
      </w:r>
      <w:proofErr w:type="spellStart"/>
      <w:r w:rsidRPr="00555D01">
        <w:t>Coulling</w:t>
      </w:r>
      <w:proofErr w:type="spellEnd"/>
      <w:r w:rsidRPr="00555D01">
        <w:t>, K. D. Patterson, and K. Taverna. 2005. The natural communities of Virginia: Classification of ecological community groups. Second approximation. Version 2.1. Virginia Department of Conservation and Recreation, Division of Natural Heritage, Richmond, VA. [http://www.dcr.virginia.gov/natural-heritage/natural-communities/nctig</w:t>
      </w:r>
      <w:r>
        <w:t>].</w:t>
      </w:r>
    </w:p>
    <w:p w:rsidR="00555D01" w:rsidP="003E2918" w:rsidRDefault="00555D01" w14:paraId="2AD638A0" w14:textId="77777777"/>
    <w:p w:rsidR="003E2918" w:rsidP="003E2918" w:rsidRDefault="002E4598" w14:paraId="77471F86" w14:textId="77777777">
      <w:r>
        <w:t xml:space="preserve">NatureServe. 2007. International Ecological Classification Standard: Terrestrial Ecological Classifications. NatureServe Central Databases. Arlington, VA, </w:t>
      </w:r>
      <w:r w:rsidR="00214D2A">
        <w:t>U.S.A</w:t>
      </w:r>
      <w:r>
        <w:t>. Data current as of 08 June 2007.</w:t>
      </w:r>
      <w:r w:rsidR="003E2918">
        <w:t xml:space="preserve"> Update to: NatureServe. 2009. International Ecological Classification Standard: Terrestrial Ecological Classifications. NatureServe Central Databases. Arlington, VA, U.S.A. Data current as of 06 February 2009.</w:t>
      </w:r>
    </w:p>
    <w:p w:rsidR="002E4598" w:rsidP="002E4598" w:rsidRDefault="002E4598" w14:paraId="26CBC2F6" w14:textId="021887B2"/>
    <w:p w:rsidRPr="005B30E0" w:rsidR="005B30E0" w:rsidP="005B30E0" w:rsidRDefault="005B30E0" w14:paraId="47C435D3" w14:textId="77777777">
      <w:r w:rsidRPr="005B30E0">
        <w:t>Schafale, M.P.; Weakley, A.S. 1990.  Classification of natural communities of North Carolina.  Raleigh, NC: N.C. Department of Environment, Health, and Natural Resources, Division of Parks and Recreation, North Carolina Natural Heritage Program. 325p</w:t>
      </w:r>
    </w:p>
    <w:p w:rsidRPr="005B30E0" w:rsidR="005B30E0" w:rsidP="005B30E0" w:rsidRDefault="005B30E0" w14:paraId="4D51C241" w14:textId="77777777"/>
    <w:p w:rsidRPr="005B30E0" w:rsidR="005B30E0" w:rsidP="005B30E0" w:rsidRDefault="005B30E0" w14:paraId="54960B4F" w14:textId="5F26E935">
      <w:r w:rsidRPr="005B30E0">
        <w:t>Simon, Steven A.</w:t>
      </w:r>
      <w:r w:rsidR="009956EE">
        <w:t>;</w:t>
      </w:r>
      <w:r w:rsidRPr="005B30E0">
        <w:t xml:space="preserve"> Collins, Thomas K.; Kauffman, Gary L.; McNab, W. Henry; </w:t>
      </w:r>
      <w:proofErr w:type="spellStart"/>
      <w:r w:rsidRPr="005B30E0">
        <w:t>Ulrey</w:t>
      </w:r>
      <w:proofErr w:type="spellEnd"/>
      <w:r w:rsidRPr="005B30E0">
        <w:t>, Christopher J. 2005. Ecological Zones in the Southern Appalachians: first approximation. Res. Pap. SRS-41, Asheville, NC: U.S. Department of Agriculture, Forest Service, Southern Research Station. 41 p.</w:t>
      </w:r>
    </w:p>
    <w:p w:rsidRPr="005B30E0" w:rsidR="005B30E0" w:rsidP="005B30E0" w:rsidRDefault="005B30E0" w14:paraId="1B3CAB6B" w14:textId="77777777"/>
    <w:p w:rsidRPr="005B30E0" w:rsidR="005B30E0" w:rsidP="005B30E0" w:rsidRDefault="005B30E0" w14:paraId="0188F9EC" w14:textId="77777777">
      <w:r w:rsidRPr="005B30E0">
        <w:t>Simon, S. A.  2011.  Ecological Zones in the North Zone of the Cherokee National Forest.  The Nature Conservancy, Tennessee Chapter, internal document.</w:t>
      </w:r>
    </w:p>
    <w:p w:rsidR="005B30E0" w:rsidP="002E4598" w:rsidRDefault="005B30E0" w14:paraId="021A5890" w14:textId="77777777"/>
    <w:p w:rsidR="002E4598" w:rsidP="002E4598" w:rsidRDefault="002E4598" w14:paraId="72030DD6" w14:textId="77777777">
      <w:r>
        <w:t>Woods, A.</w:t>
      </w:r>
      <w:r w:rsidR="00214D2A">
        <w:t xml:space="preserve"> </w:t>
      </w:r>
      <w:r>
        <w:t>J., J.</w:t>
      </w:r>
      <w:r w:rsidR="00214D2A">
        <w:t xml:space="preserve"> </w:t>
      </w:r>
      <w:r>
        <w:t>M. Omernik, W.</w:t>
      </w:r>
      <w:r w:rsidR="00214D2A">
        <w:t xml:space="preserve"> </w:t>
      </w:r>
      <w:r>
        <w:t>H. Martin, G.</w:t>
      </w:r>
      <w:r w:rsidR="00214D2A">
        <w:t xml:space="preserve"> </w:t>
      </w:r>
      <w:r>
        <w:t>J. Pond, W.</w:t>
      </w:r>
      <w:r w:rsidR="00214D2A">
        <w:t xml:space="preserve"> </w:t>
      </w:r>
      <w:r>
        <w:t>M. Andrews, S.</w:t>
      </w:r>
      <w:r w:rsidR="00214D2A">
        <w:t xml:space="preserve"> </w:t>
      </w:r>
      <w:r>
        <w:t>M. Call, J.</w:t>
      </w:r>
      <w:r w:rsidR="00214D2A">
        <w:t xml:space="preserve"> </w:t>
      </w:r>
      <w:r>
        <w:t>A. Comstock and D.</w:t>
      </w:r>
      <w:r w:rsidR="00214D2A">
        <w:t xml:space="preserve"> </w:t>
      </w:r>
      <w:r>
        <w:t>D. Taylor. 2002. Ecoregions of Kentucky (color poster with map, descriptive text, summary tables</w:t>
      </w:r>
      <w:r w:rsidR="00214D2A">
        <w:t>,</w:t>
      </w:r>
      <w:r>
        <w:t xml:space="preserve"> and photographs). </w:t>
      </w:r>
      <w:r w:rsidR="00214D2A">
        <w:t>U.S.</w:t>
      </w:r>
      <w:r>
        <w:t xml:space="preserve"> Geological Survey, Reston, VA. (map scale 1:1,000,000)</w:t>
      </w:r>
    </w:p>
    <w:p w:rsidRPr="005B30E0" w:rsidR="005B30E0" w:rsidP="005B30E0" w:rsidRDefault="005B30E0" w14:paraId="392BE808" w14:textId="77777777"/>
    <w:p w:rsidRPr="00A43E41" w:rsidR="005B30E0" w:rsidP="002E4598" w:rsidRDefault="005B30E0" w14:paraId="6A0D1C44" w14:textId="77777777"/>
    <w:sectPr w:rsidRPr="00A43E41" w:rsidR="005B30E0"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1CCE7" w14:textId="77777777" w:rsidR="00347383" w:rsidRDefault="00347383">
      <w:r>
        <w:separator/>
      </w:r>
    </w:p>
  </w:endnote>
  <w:endnote w:type="continuationSeparator" w:id="0">
    <w:p w14:paraId="58A60BEC" w14:textId="77777777" w:rsidR="00347383" w:rsidRDefault="00347383">
      <w:r>
        <w:continuationSeparator/>
      </w:r>
    </w:p>
  </w:endnote>
  <w:endnote w:type="continuationNotice" w:id="1">
    <w:p w14:paraId="0CF1D8A4" w14:textId="77777777" w:rsidR="00347383" w:rsidRDefault="003473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7BE78" w14:textId="77777777" w:rsidR="005E77A5" w:rsidRDefault="005E77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CECE5" w14:textId="77777777" w:rsidR="002E4598" w:rsidRDefault="002E4598" w:rsidP="002E459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ED046" w14:textId="77777777" w:rsidR="005E77A5" w:rsidRDefault="005E77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5A2B3" w14:textId="77777777" w:rsidR="00347383" w:rsidRDefault="00347383">
      <w:r>
        <w:separator/>
      </w:r>
    </w:p>
  </w:footnote>
  <w:footnote w:type="continuationSeparator" w:id="0">
    <w:p w14:paraId="633A44D6" w14:textId="77777777" w:rsidR="00347383" w:rsidRDefault="00347383">
      <w:r>
        <w:continuationSeparator/>
      </w:r>
    </w:p>
  </w:footnote>
  <w:footnote w:type="continuationNotice" w:id="1">
    <w:p w14:paraId="50B10D20" w14:textId="77777777" w:rsidR="00347383" w:rsidRDefault="003473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792BE" w14:textId="77777777" w:rsidR="005E77A5" w:rsidRDefault="005E77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9EFC7" w14:textId="77777777" w:rsidR="00A43E41" w:rsidRDefault="00A43E41" w:rsidP="002E4598">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32226" w14:textId="77777777" w:rsidR="005E77A5" w:rsidRDefault="005E77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2D1C"/>
    <w:multiLevelType w:val="multilevel"/>
    <w:tmpl w:val="7122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59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71F"/>
    <w:rsid w:val="0004374A"/>
    <w:rsid w:val="000457F2"/>
    <w:rsid w:val="000462D2"/>
    <w:rsid w:val="0004775E"/>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86F7C"/>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03F3"/>
    <w:rsid w:val="000C19E8"/>
    <w:rsid w:val="000C4476"/>
    <w:rsid w:val="000C605F"/>
    <w:rsid w:val="000C6480"/>
    <w:rsid w:val="000C6641"/>
    <w:rsid w:val="000C7E41"/>
    <w:rsid w:val="000D0351"/>
    <w:rsid w:val="000D0A31"/>
    <w:rsid w:val="000D0CD0"/>
    <w:rsid w:val="000D2569"/>
    <w:rsid w:val="000D586D"/>
    <w:rsid w:val="000D5F89"/>
    <w:rsid w:val="000E13FE"/>
    <w:rsid w:val="000E317D"/>
    <w:rsid w:val="000E473F"/>
    <w:rsid w:val="000E4F0E"/>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17D7F"/>
    <w:rsid w:val="00121D07"/>
    <w:rsid w:val="00122763"/>
    <w:rsid w:val="0012318F"/>
    <w:rsid w:val="00124E8A"/>
    <w:rsid w:val="00125013"/>
    <w:rsid w:val="001257E2"/>
    <w:rsid w:val="00125BD8"/>
    <w:rsid w:val="00126D70"/>
    <w:rsid w:val="00130143"/>
    <w:rsid w:val="00135016"/>
    <w:rsid w:val="001368CB"/>
    <w:rsid w:val="00140332"/>
    <w:rsid w:val="001406F6"/>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11F1"/>
    <w:rsid w:val="00181E3C"/>
    <w:rsid w:val="001826E4"/>
    <w:rsid w:val="00183125"/>
    <w:rsid w:val="0018323E"/>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2434"/>
    <w:rsid w:val="00203197"/>
    <w:rsid w:val="002035A1"/>
    <w:rsid w:val="00204B09"/>
    <w:rsid w:val="00206206"/>
    <w:rsid w:val="00207C1D"/>
    <w:rsid w:val="002103D4"/>
    <w:rsid w:val="00210B26"/>
    <w:rsid w:val="002115F7"/>
    <w:rsid w:val="00211881"/>
    <w:rsid w:val="00211F9B"/>
    <w:rsid w:val="00214D2A"/>
    <w:rsid w:val="00216A9D"/>
    <w:rsid w:val="002206DB"/>
    <w:rsid w:val="00222F42"/>
    <w:rsid w:val="0022453C"/>
    <w:rsid w:val="002249CD"/>
    <w:rsid w:val="00224D3E"/>
    <w:rsid w:val="00227B1B"/>
    <w:rsid w:val="00227BDA"/>
    <w:rsid w:val="00231FCD"/>
    <w:rsid w:val="002373C6"/>
    <w:rsid w:val="00240CE1"/>
    <w:rsid w:val="00241698"/>
    <w:rsid w:val="0024318D"/>
    <w:rsid w:val="0024326E"/>
    <w:rsid w:val="002553D4"/>
    <w:rsid w:val="00256347"/>
    <w:rsid w:val="0025746D"/>
    <w:rsid w:val="0025768B"/>
    <w:rsid w:val="00260279"/>
    <w:rsid w:val="002614E8"/>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218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19"/>
    <w:rsid w:val="002D418E"/>
    <w:rsid w:val="002D458A"/>
    <w:rsid w:val="002D49EF"/>
    <w:rsid w:val="002D6F88"/>
    <w:rsid w:val="002E4598"/>
    <w:rsid w:val="002F0223"/>
    <w:rsid w:val="002F12E9"/>
    <w:rsid w:val="002F1CDC"/>
    <w:rsid w:val="002F262A"/>
    <w:rsid w:val="002F3CC0"/>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1380"/>
    <w:rsid w:val="0033425A"/>
    <w:rsid w:val="003342BF"/>
    <w:rsid w:val="00334753"/>
    <w:rsid w:val="00336475"/>
    <w:rsid w:val="00337233"/>
    <w:rsid w:val="003379B5"/>
    <w:rsid w:val="00337A0F"/>
    <w:rsid w:val="003412BA"/>
    <w:rsid w:val="00342406"/>
    <w:rsid w:val="00344E01"/>
    <w:rsid w:val="0034646C"/>
    <w:rsid w:val="00347383"/>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C4"/>
    <w:rsid w:val="0037120A"/>
    <w:rsid w:val="00373BCB"/>
    <w:rsid w:val="003740C2"/>
    <w:rsid w:val="003809F6"/>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B14BC"/>
    <w:rsid w:val="003B1956"/>
    <w:rsid w:val="003B21F0"/>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2918"/>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28E1"/>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2B4E"/>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5B2C"/>
    <w:rsid w:val="00555D01"/>
    <w:rsid w:val="005563FC"/>
    <w:rsid w:val="00560514"/>
    <w:rsid w:val="00560E93"/>
    <w:rsid w:val="005649F8"/>
    <w:rsid w:val="00565737"/>
    <w:rsid w:val="00565F86"/>
    <w:rsid w:val="00566E2D"/>
    <w:rsid w:val="00570787"/>
    <w:rsid w:val="00571B15"/>
    <w:rsid w:val="00572597"/>
    <w:rsid w:val="00572B70"/>
    <w:rsid w:val="00573898"/>
    <w:rsid w:val="00573E56"/>
    <w:rsid w:val="00573F86"/>
    <w:rsid w:val="0057479F"/>
    <w:rsid w:val="005747FE"/>
    <w:rsid w:val="00575FB2"/>
    <w:rsid w:val="00581C1D"/>
    <w:rsid w:val="00585189"/>
    <w:rsid w:val="00586156"/>
    <w:rsid w:val="0058708F"/>
    <w:rsid w:val="00587A2E"/>
    <w:rsid w:val="00592443"/>
    <w:rsid w:val="00593242"/>
    <w:rsid w:val="00593490"/>
    <w:rsid w:val="005A033C"/>
    <w:rsid w:val="005A089E"/>
    <w:rsid w:val="005A08E4"/>
    <w:rsid w:val="005A1021"/>
    <w:rsid w:val="005A191C"/>
    <w:rsid w:val="005A276C"/>
    <w:rsid w:val="005A39B1"/>
    <w:rsid w:val="005A3A04"/>
    <w:rsid w:val="005A5CD6"/>
    <w:rsid w:val="005A663D"/>
    <w:rsid w:val="005A66B1"/>
    <w:rsid w:val="005A7F4B"/>
    <w:rsid w:val="005B1354"/>
    <w:rsid w:val="005B1DDE"/>
    <w:rsid w:val="005B2DDF"/>
    <w:rsid w:val="005B30E0"/>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E77A5"/>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7F7"/>
    <w:rsid w:val="00622E3F"/>
    <w:rsid w:val="00622F99"/>
    <w:rsid w:val="0062499F"/>
    <w:rsid w:val="00624D72"/>
    <w:rsid w:val="00625A8C"/>
    <w:rsid w:val="00625F05"/>
    <w:rsid w:val="00626A79"/>
    <w:rsid w:val="00626E6B"/>
    <w:rsid w:val="00631904"/>
    <w:rsid w:val="006322F2"/>
    <w:rsid w:val="0063271F"/>
    <w:rsid w:val="006335C9"/>
    <w:rsid w:val="00633FB8"/>
    <w:rsid w:val="0063468D"/>
    <w:rsid w:val="00634B44"/>
    <w:rsid w:val="00634D31"/>
    <w:rsid w:val="00640AB0"/>
    <w:rsid w:val="0064152F"/>
    <w:rsid w:val="0064356B"/>
    <w:rsid w:val="00645277"/>
    <w:rsid w:val="006476CA"/>
    <w:rsid w:val="00650861"/>
    <w:rsid w:val="00651A5A"/>
    <w:rsid w:val="006522A4"/>
    <w:rsid w:val="00653E77"/>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6D58"/>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6F5AE5"/>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57D60"/>
    <w:rsid w:val="00760203"/>
    <w:rsid w:val="007603CF"/>
    <w:rsid w:val="00760869"/>
    <w:rsid w:val="00760977"/>
    <w:rsid w:val="00760AD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474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1DD8"/>
    <w:rsid w:val="008327C1"/>
    <w:rsid w:val="0083303E"/>
    <w:rsid w:val="00834110"/>
    <w:rsid w:val="0083523E"/>
    <w:rsid w:val="00842A48"/>
    <w:rsid w:val="00843859"/>
    <w:rsid w:val="00843D48"/>
    <w:rsid w:val="008450B0"/>
    <w:rsid w:val="00845531"/>
    <w:rsid w:val="00845B7E"/>
    <w:rsid w:val="00846454"/>
    <w:rsid w:val="00846BB7"/>
    <w:rsid w:val="00852A40"/>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1728"/>
    <w:rsid w:val="008826C7"/>
    <w:rsid w:val="008832FF"/>
    <w:rsid w:val="0088338F"/>
    <w:rsid w:val="00883511"/>
    <w:rsid w:val="0088604E"/>
    <w:rsid w:val="008863FF"/>
    <w:rsid w:val="00886487"/>
    <w:rsid w:val="00887FAA"/>
    <w:rsid w:val="00892897"/>
    <w:rsid w:val="008959BF"/>
    <w:rsid w:val="00897508"/>
    <w:rsid w:val="008A07BA"/>
    <w:rsid w:val="008A0F41"/>
    <w:rsid w:val="008A121D"/>
    <w:rsid w:val="008A1D1B"/>
    <w:rsid w:val="008A1F68"/>
    <w:rsid w:val="008A59CB"/>
    <w:rsid w:val="008A5D27"/>
    <w:rsid w:val="008A5D5D"/>
    <w:rsid w:val="008A728C"/>
    <w:rsid w:val="008A7BF1"/>
    <w:rsid w:val="008B06DB"/>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279A"/>
    <w:rsid w:val="008F3FB2"/>
    <w:rsid w:val="008F4308"/>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FB"/>
    <w:rsid w:val="00992A47"/>
    <w:rsid w:val="0099328F"/>
    <w:rsid w:val="00993FCD"/>
    <w:rsid w:val="009945A3"/>
    <w:rsid w:val="00994E09"/>
    <w:rsid w:val="0099518C"/>
    <w:rsid w:val="009956EE"/>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184A"/>
    <w:rsid w:val="009C2C9A"/>
    <w:rsid w:val="009C375F"/>
    <w:rsid w:val="009C3926"/>
    <w:rsid w:val="009C4A42"/>
    <w:rsid w:val="009C52D4"/>
    <w:rsid w:val="009C78BA"/>
    <w:rsid w:val="009C7CE5"/>
    <w:rsid w:val="009D2178"/>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4FA4"/>
    <w:rsid w:val="00A25F02"/>
    <w:rsid w:val="00A30CB2"/>
    <w:rsid w:val="00A314F0"/>
    <w:rsid w:val="00A31BB6"/>
    <w:rsid w:val="00A339E1"/>
    <w:rsid w:val="00A35AC5"/>
    <w:rsid w:val="00A36534"/>
    <w:rsid w:val="00A3657F"/>
    <w:rsid w:val="00A40204"/>
    <w:rsid w:val="00A41465"/>
    <w:rsid w:val="00A43E41"/>
    <w:rsid w:val="00A44540"/>
    <w:rsid w:val="00A44EF7"/>
    <w:rsid w:val="00A4551A"/>
    <w:rsid w:val="00A46B2E"/>
    <w:rsid w:val="00A477A0"/>
    <w:rsid w:val="00A500C5"/>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850"/>
    <w:rsid w:val="00A8733D"/>
    <w:rsid w:val="00A87C35"/>
    <w:rsid w:val="00A91C86"/>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2AE5"/>
    <w:rsid w:val="00AD3828"/>
    <w:rsid w:val="00AD50BB"/>
    <w:rsid w:val="00AD5E0C"/>
    <w:rsid w:val="00AD7A64"/>
    <w:rsid w:val="00AE18EA"/>
    <w:rsid w:val="00AE1BD9"/>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39FF"/>
    <w:rsid w:val="00C868D3"/>
    <w:rsid w:val="00C86C50"/>
    <w:rsid w:val="00C87922"/>
    <w:rsid w:val="00C908F2"/>
    <w:rsid w:val="00C90E95"/>
    <w:rsid w:val="00C92EFC"/>
    <w:rsid w:val="00C94CDD"/>
    <w:rsid w:val="00C95F45"/>
    <w:rsid w:val="00C968D8"/>
    <w:rsid w:val="00CA1B63"/>
    <w:rsid w:val="00CA2687"/>
    <w:rsid w:val="00CA2C4F"/>
    <w:rsid w:val="00CA2D4E"/>
    <w:rsid w:val="00CA6357"/>
    <w:rsid w:val="00CA68E4"/>
    <w:rsid w:val="00CA6CD0"/>
    <w:rsid w:val="00CA737E"/>
    <w:rsid w:val="00CB0E67"/>
    <w:rsid w:val="00CB1D28"/>
    <w:rsid w:val="00CB437B"/>
    <w:rsid w:val="00CB52B7"/>
    <w:rsid w:val="00CB5DAC"/>
    <w:rsid w:val="00CB662E"/>
    <w:rsid w:val="00CB6E9B"/>
    <w:rsid w:val="00CC0A29"/>
    <w:rsid w:val="00CC24A5"/>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4527"/>
    <w:rsid w:val="00D27019"/>
    <w:rsid w:val="00D279FB"/>
    <w:rsid w:val="00D3113E"/>
    <w:rsid w:val="00D31309"/>
    <w:rsid w:val="00D335C9"/>
    <w:rsid w:val="00D33E61"/>
    <w:rsid w:val="00D34939"/>
    <w:rsid w:val="00D352B4"/>
    <w:rsid w:val="00D37B60"/>
    <w:rsid w:val="00D4099C"/>
    <w:rsid w:val="00D41CC3"/>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54B6"/>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063F"/>
    <w:rsid w:val="00E61F9B"/>
    <w:rsid w:val="00E634A7"/>
    <w:rsid w:val="00E663ED"/>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51B0"/>
    <w:rsid w:val="00F4692E"/>
    <w:rsid w:val="00F51822"/>
    <w:rsid w:val="00F5203F"/>
    <w:rsid w:val="00F55261"/>
    <w:rsid w:val="00F55FA9"/>
    <w:rsid w:val="00F56244"/>
    <w:rsid w:val="00F576F5"/>
    <w:rsid w:val="00F644D8"/>
    <w:rsid w:val="00F6461D"/>
    <w:rsid w:val="00F661AB"/>
    <w:rsid w:val="00F7447A"/>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760"/>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80EC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7A4746"/>
    <w:rPr>
      <w:rFonts w:ascii="Tahoma" w:hAnsi="Tahoma" w:cs="Tahoma"/>
      <w:sz w:val="16"/>
      <w:szCs w:val="16"/>
    </w:rPr>
  </w:style>
  <w:style w:type="character" w:customStyle="1" w:styleId="BalloonTextChar">
    <w:name w:val="Balloon Text Char"/>
    <w:basedOn w:val="DefaultParagraphFont"/>
    <w:link w:val="BalloonText"/>
    <w:uiPriority w:val="99"/>
    <w:semiHidden/>
    <w:rsid w:val="007A4746"/>
    <w:rPr>
      <w:rFonts w:ascii="Tahoma" w:hAnsi="Tahoma" w:cs="Tahoma"/>
      <w:sz w:val="16"/>
      <w:szCs w:val="16"/>
    </w:rPr>
  </w:style>
  <w:style w:type="paragraph" w:styleId="ListParagraph">
    <w:name w:val="List Paragraph"/>
    <w:basedOn w:val="Normal"/>
    <w:uiPriority w:val="34"/>
    <w:qFormat/>
    <w:rsid w:val="00337233"/>
    <w:pPr>
      <w:ind w:left="720"/>
    </w:pPr>
    <w:rPr>
      <w:rFonts w:ascii="Calibri" w:eastAsiaTheme="minorHAnsi" w:hAnsi="Calibri"/>
      <w:sz w:val="22"/>
      <w:szCs w:val="22"/>
    </w:rPr>
  </w:style>
  <w:style w:type="character" w:styleId="Hyperlink">
    <w:name w:val="Hyperlink"/>
    <w:basedOn w:val="DefaultParagraphFont"/>
    <w:rsid w:val="00337233"/>
    <w:rPr>
      <w:color w:val="0000FF" w:themeColor="hyperlink"/>
      <w:u w:val="single"/>
    </w:rPr>
  </w:style>
  <w:style w:type="character" w:styleId="CommentReference">
    <w:name w:val="annotation reference"/>
    <w:basedOn w:val="DefaultParagraphFont"/>
    <w:uiPriority w:val="99"/>
    <w:semiHidden/>
    <w:unhideWhenUsed/>
    <w:rsid w:val="003E2918"/>
    <w:rPr>
      <w:sz w:val="18"/>
      <w:szCs w:val="18"/>
    </w:rPr>
  </w:style>
  <w:style w:type="paragraph" w:styleId="CommentText">
    <w:name w:val="annotation text"/>
    <w:basedOn w:val="Normal"/>
    <w:link w:val="CommentTextChar"/>
    <w:uiPriority w:val="99"/>
    <w:semiHidden/>
    <w:unhideWhenUsed/>
    <w:rsid w:val="003E2918"/>
  </w:style>
  <w:style w:type="character" w:customStyle="1" w:styleId="CommentTextChar">
    <w:name w:val="Comment Text Char"/>
    <w:basedOn w:val="DefaultParagraphFont"/>
    <w:link w:val="CommentText"/>
    <w:uiPriority w:val="99"/>
    <w:semiHidden/>
    <w:rsid w:val="003E2918"/>
    <w:rPr>
      <w:sz w:val="24"/>
      <w:szCs w:val="24"/>
    </w:rPr>
  </w:style>
  <w:style w:type="paragraph" w:styleId="CommentSubject">
    <w:name w:val="annotation subject"/>
    <w:basedOn w:val="CommentText"/>
    <w:next w:val="CommentText"/>
    <w:link w:val="CommentSubjectChar"/>
    <w:uiPriority w:val="99"/>
    <w:semiHidden/>
    <w:unhideWhenUsed/>
    <w:rsid w:val="003E2918"/>
    <w:rPr>
      <w:b/>
      <w:bCs/>
      <w:sz w:val="20"/>
      <w:szCs w:val="20"/>
    </w:rPr>
  </w:style>
  <w:style w:type="character" w:customStyle="1" w:styleId="CommentSubjectChar">
    <w:name w:val="Comment Subject Char"/>
    <w:basedOn w:val="CommentTextChar"/>
    <w:link w:val="CommentSubject"/>
    <w:uiPriority w:val="99"/>
    <w:semiHidden/>
    <w:rsid w:val="003E2918"/>
    <w:rPr>
      <w:b/>
      <w:bCs/>
      <w:sz w:val="24"/>
      <w:szCs w:val="24"/>
    </w:rPr>
  </w:style>
  <w:style w:type="character" w:styleId="UnresolvedMention">
    <w:name w:val="Unresolved Mention"/>
    <w:basedOn w:val="DefaultParagraphFont"/>
    <w:uiPriority w:val="99"/>
    <w:rsid w:val="00181E3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527077">
      <w:bodyDiv w:val="1"/>
      <w:marLeft w:val="0"/>
      <w:marRight w:val="0"/>
      <w:marTop w:val="0"/>
      <w:marBottom w:val="0"/>
      <w:divBdr>
        <w:top w:val="none" w:sz="0" w:space="0" w:color="auto"/>
        <w:left w:val="none" w:sz="0" w:space="0" w:color="auto"/>
        <w:bottom w:val="none" w:sz="0" w:space="0" w:color="auto"/>
        <w:right w:val="none" w:sz="0" w:space="0" w:color="auto"/>
      </w:divBdr>
    </w:div>
    <w:div w:id="665550791">
      <w:bodyDiv w:val="1"/>
      <w:marLeft w:val="0"/>
      <w:marRight w:val="0"/>
      <w:marTop w:val="0"/>
      <w:marBottom w:val="0"/>
      <w:divBdr>
        <w:top w:val="none" w:sz="0" w:space="0" w:color="auto"/>
        <w:left w:val="none" w:sz="0" w:space="0" w:color="auto"/>
        <w:bottom w:val="none" w:sz="0" w:space="0" w:color="auto"/>
        <w:right w:val="none" w:sz="0" w:space="0" w:color="auto"/>
      </w:divBdr>
    </w:div>
    <w:div w:id="1290864350">
      <w:bodyDiv w:val="1"/>
      <w:marLeft w:val="0"/>
      <w:marRight w:val="0"/>
      <w:marTop w:val="0"/>
      <w:marBottom w:val="0"/>
      <w:divBdr>
        <w:top w:val="none" w:sz="0" w:space="0" w:color="auto"/>
        <w:left w:val="none" w:sz="0" w:space="0" w:color="auto"/>
        <w:bottom w:val="none" w:sz="0" w:space="0" w:color="auto"/>
        <w:right w:val="none" w:sz="0" w:space="0" w:color="auto"/>
      </w:divBdr>
    </w:div>
    <w:div w:id="1791312816">
      <w:bodyDiv w:val="1"/>
      <w:marLeft w:val="0"/>
      <w:marRight w:val="0"/>
      <w:marTop w:val="0"/>
      <w:marBottom w:val="0"/>
      <w:divBdr>
        <w:top w:val="none" w:sz="0" w:space="0" w:color="auto"/>
        <w:left w:val="none" w:sz="0" w:space="0" w:color="auto"/>
        <w:bottom w:val="none" w:sz="0" w:space="0" w:color="auto"/>
        <w:right w:val="none" w:sz="0" w:space="0" w:color="auto"/>
      </w:divBdr>
    </w:div>
    <w:div w:id="195258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3</TotalTime>
  <Pages>8</Pages>
  <Words>3088</Words>
  <Characters>17603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Jim Smith</cp:lastModifiedBy>
  <cp:revision>5</cp:revision>
  <cp:lastPrinted>2014-08-21T15:02:00Z</cp:lastPrinted>
  <dcterms:created xsi:type="dcterms:W3CDTF">2018-04-16T20:08:00Z</dcterms:created>
  <dcterms:modified xsi:type="dcterms:W3CDTF">2020-06-15T18:33:00Z</dcterms:modified>
</cp:coreProperties>
</file>